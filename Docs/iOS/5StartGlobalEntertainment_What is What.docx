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B107A1" w14:textId="28F96B73" w:rsidR="0024646E" w:rsidRPr="00331CEE" w:rsidRDefault="0024646E" w:rsidP="00D34F02">
      <w:pPr>
        <w:pStyle w:val="Heading1"/>
        <w:pBdr>
          <w:bottom w:val="single" w:sz="18" w:space="0" w:color="00858A"/>
        </w:pBdr>
        <w:shd w:val="clear" w:color="auto" w:fill="00858A"/>
        <w:ind w:left="1440" w:hanging="1440"/>
        <w:rPr>
          <w:rFonts w:ascii="Arial Black" w:hAnsi="Arial Black"/>
          <w:color w:val="FFFFFF"/>
        </w:rPr>
      </w:pPr>
      <w:bookmarkStart w:id="0" w:name="_Toc505635519"/>
      <w:bookmarkStart w:id="1" w:name="_Toc128762772"/>
      <w:r>
        <w:rPr>
          <w:rFonts w:ascii="Arial Black" w:hAnsi="Arial Black"/>
          <w:color w:val="FFFFFF"/>
        </w:rPr>
        <w:t>What is What</w:t>
      </w:r>
    </w:p>
    <w:p w14:paraId="7E7E61CF" w14:textId="77777777" w:rsidR="0024646E" w:rsidRPr="00331CEE" w:rsidRDefault="0024646E" w:rsidP="0024646E">
      <w:pPr>
        <w:rPr>
          <w:rFonts w:ascii="Arial" w:hAnsi="Arial"/>
        </w:rPr>
      </w:pPr>
    </w:p>
    <w:p w14:paraId="79DE76AF" w14:textId="77777777" w:rsidR="0024646E" w:rsidRDefault="0024646E" w:rsidP="0024646E">
      <w:pPr>
        <w:rPr>
          <w:rFonts w:ascii="Arial" w:hAnsi="Arial"/>
          <w:sz w:val="40"/>
          <w:szCs w:val="40"/>
        </w:rPr>
      </w:pPr>
    </w:p>
    <w:p w14:paraId="3F199C87" w14:textId="77777777" w:rsidR="0024646E" w:rsidRDefault="0024646E" w:rsidP="0024646E">
      <w:pPr>
        <w:rPr>
          <w:rFonts w:ascii="Arial" w:hAnsi="Arial"/>
          <w:sz w:val="40"/>
          <w:szCs w:val="40"/>
        </w:rPr>
      </w:pPr>
    </w:p>
    <w:p w14:paraId="34812626" w14:textId="77777777" w:rsidR="0024646E" w:rsidRDefault="0024646E" w:rsidP="0024646E">
      <w:pPr>
        <w:rPr>
          <w:rFonts w:ascii="Arial" w:hAnsi="Arial"/>
          <w:sz w:val="40"/>
          <w:szCs w:val="40"/>
        </w:rPr>
      </w:pPr>
    </w:p>
    <w:p w14:paraId="1B835CF0" w14:textId="77777777" w:rsidR="0024646E" w:rsidRDefault="0024646E" w:rsidP="0024646E">
      <w:pPr>
        <w:rPr>
          <w:rFonts w:ascii="Arial" w:hAnsi="Arial"/>
          <w:sz w:val="40"/>
          <w:szCs w:val="40"/>
        </w:rPr>
      </w:pPr>
    </w:p>
    <w:p w14:paraId="7113476A" w14:textId="77777777" w:rsidR="0024646E" w:rsidRDefault="0024646E" w:rsidP="0024646E">
      <w:pPr>
        <w:rPr>
          <w:rFonts w:ascii="Arial" w:hAnsi="Arial"/>
          <w:sz w:val="40"/>
          <w:szCs w:val="40"/>
        </w:rPr>
      </w:pPr>
    </w:p>
    <w:p w14:paraId="393BE240" w14:textId="77777777" w:rsidR="0024646E" w:rsidRDefault="0024646E" w:rsidP="0024646E">
      <w:pPr>
        <w:rPr>
          <w:rFonts w:ascii="Arial" w:hAnsi="Arial"/>
          <w:sz w:val="40"/>
          <w:szCs w:val="40"/>
        </w:rPr>
      </w:pPr>
    </w:p>
    <w:p w14:paraId="07ED84C9" w14:textId="77777777" w:rsidR="0024646E" w:rsidRDefault="0024646E" w:rsidP="0024646E">
      <w:pPr>
        <w:rPr>
          <w:rFonts w:ascii="Arial" w:hAnsi="Arial"/>
          <w:sz w:val="40"/>
          <w:szCs w:val="40"/>
        </w:rPr>
      </w:pPr>
    </w:p>
    <w:p w14:paraId="64F02620" w14:textId="77777777" w:rsidR="0024646E" w:rsidRDefault="0024646E" w:rsidP="0024646E">
      <w:pPr>
        <w:rPr>
          <w:rFonts w:ascii="Arial" w:hAnsi="Arial"/>
          <w:sz w:val="40"/>
          <w:szCs w:val="40"/>
        </w:rPr>
      </w:pPr>
    </w:p>
    <w:p w14:paraId="790866B7" w14:textId="77777777" w:rsidR="0024646E" w:rsidRDefault="0024646E" w:rsidP="0024646E">
      <w:pPr>
        <w:rPr>
          <w:rFonts w:ascii="Arial" w:hAnsi="Arial"/>
          <w:sz w:val="40"/>
          <w:szCs w:val="40"/>
        </w:rPr>
      </w:pPr>
    </w:p>
    <w:p w14:paraId="4A8E424F" w14:textId="77777777" w:rsidR="0024646E" w:rsidRDefault="0024646E" w:rsidP="0024646E">
      <w:pPr>
        <w:rPr>
          <w:rFonts w:ascii="Arial" w:hAnsi="Arial"/>
          <w:sz w:val="40"/>
          <w:szCs w:val="40"/>
        </w:rPr>
      </w:pPr>
    </w:p>
    <w:p w14:paraId="6B0728EA" w14:textId="77777777" w:rsidR="0024646E" w:rsidRDefault="0024646E" w:rsidP="0024646E">
      <w:pPr>
        <w:rPr>
          <w:rFonts w:ascii="Arial" w:hAnsi="Arial"/>
          <w:sz w:val="40"/>
          <w:szCs w:val="40"/>
        </w:rPr>
      </w:pPr>
    </w:p>
    <w:p w14:paraId="469F254B" w14:textId="77777777" w:rsidR="0024646E" w:rsidRDefault="0024646E" w:rsidP="0024646E">
      <w:pPr>
        <w:rPr>
          <w:rFonts w:ascii="Arial" w:hAnsi="Arial"/>
          <w:sz w:val="40"/>
          <w:szCs w:val="40"/>
        </w:rPr>
      </w:pPr>
    </w:p>
    <w:p w14:paraId="743ABEA7" w14:textId="081B0EDD" w:rsidR="0024646E" w:rsidRPr="0024646E" w:rsidRDefault="0024646E" w:rsidP="0024646E">
      <w:pPr>
        <w:rPr>
          <w:rFonts w:ascii="Arial" w:hAnsi="Arial"/>
          <w:b/>
          <w:bCs/>
          <w:sz w:val="40"/>
          <w:szCs w:val="40"/>
        </w:rPr>
      </w:pPr>
      <w:r>
        <w:rPr>
          <w:rFonts w:ascii="Arial" w:hAnsi="Arial"/>
          <w:sz w:val="40"/>
          <w:szCs w:val="40"/>
        </w:rPr>
        <w:t xml:space="preserve">                           </w:t>
      </w:r>
      <w:r w:rsidRPr="0024646E">
        <w:rPr>
          <w:rFonts w:ascii="Arial" w:hAnsi="Arial"/>
          <w:b/>
          <w:bCs/>
          <w:sz w:val="40"/>
          <w:szCs w:val="40"/>
        </w:rPr>
        <w:t>What is What</w:t>
      </w:r>
    </w:p>
    <w:p w14:paraId="104BB84F" w14:textId="77777777" w:rsidR="0024646E" w:rsidRDefault="0024646E" w:rsidP="0024646E">
      <w:pPr>
        <w:rPr>
          <w:rFonts w:ascii="Arial" w:hAnsi="Arial"/>
        </w:rPr>
      </w:pPr>
    </w:p>
    <w:p w14:paraId="126622C8" w14:textId="77777777" w:rsidR="0024646E" w:rsidRDefault="0024646E" w:rsidP="0024646E">
      <w:pPr>
        <w:rPr>
          <w:rFonts w:ascii="Arial" w:hAnsi="Arial"/>
        </w:rPr>
      </w:pPr>
    </w:p>
    <w:p w14:paraId="063CD9D6" w14:textId="77777777" w:rsidR="0024646E" w:rsidRDefault="0024646E" w:rsidP="0024646E">
      <w:pPr>
        <w:rPr>
          <w:rFonts w:ascii="Arial" w:hAnsi="Arial"/>
        </w:rPr>
      </w:pPr>
    </w:p>
    <w:p w14:paraId="5B66876D" w14:textId="77777777" w:rsidR="0024646E" w:rsidRDefault="0024646E" w:rsidP="0024646E">
      <w:pPr>
        <w:rPr>
          <w:rFonts w:ascii="Arial" w:hAnsi="Arial"/>
        </w:rPr>
      </w:pPr>
    </w:p>
    <w:p w14:paraId="7763F1CA" w14:textId="77777777" w:rsidR="0024646E" w:rsidRDefault="0024646E" w:rsidP="0024646E">
      <w:pPr>
        <w:rPr>
          <w:rFonts w:ascii="Arial" w:hAnsi="Arial"/>
        </w:rPr>
      </w:pPr>
    </w:p>
    <w:p w14:paraId="389EB759" w14:textId="77777777" w:rsidR="0024646E" w:rsidRDefault="0024646E" w:rsidP="0024646E">
      <w:pPr>
        <w:rPr>
          <w:rFonts w:ascii="Arial" w:hAnsi="Arial"/>
        </w:rPr>
      </w:pPr>
    </w:p>
    <w:p w14:paraId="7F89BE82" w14:textId="77777777" w:rsidR="0024646E" w:rsidRDefault="0024646E" w:rsidP="0024646E">
      <w:pPr>
        <w:rPr>
          <w:rFonts w:ascii="Arial" w:hAnsi="Arial"/>
        </w:rPr>
      </w:pPr>
    </w:p>
    <w:p w14:paraId="5F6A0131" w14:textId="77777777" w:rsidR="0024646E" w:rsidRDefault="0024646E" w:rsidP="0024646E">
      <w:pPr>
        <w:rPr>
          <w:rFonts w:ascii="Arial" w:hAnsi="Arial"/>
        </w:rPr>
      </w:pPr>
    </w:p>
    <w:p w14:paraId="5D90918D" w14:textId="77777777" w:rsidR="0024646E" w:rsidRDefault="0024646E" w:rsidP="0024646E">
      <w:pPr>
        <w:rPr>
          <w:rFonts w:ascii="Arial" w:hAnsi="Arial"/>
        </w:rPr>
      </w:pPr>
    </w:p>
    <w:p w14:paraId="61D3AF79" w14:textId="77777777" w:rsidR="0024646E" w:rsidRDefault="0024646E" w:rsidP="0024646E">
      <w:pPr>
        <w:rPr>
          <w:rFonts w:ascii="Arial" w:hAnsi="Arial"/>
        </w:rPr>
      </w:pPr>
    </w:p>
    <w:p w14:paraId="3A2F5617" w14:textId="77777777" w:rsidR="0024646E" w:rsidRDefault="0024646E" w:rsidP="0024646E">
      <w:pPr>
        <w:rPr>
          <w:rFonts w:ascii="Arial" w:hAnsi="Arial"/>
        </w:rPr>
      </w:pPr>
    </w:p>
    <w:p w14:paraId="2324DD8D" w14:textId="77777777" w:rsidR="0024646E" w:rsidRDefault="0024646E" w:rsidP="0024646E">
      <w:pPr>
        <w:rPr>
          <w:rFonts w:ascii="Arial" w:hAnsi="Arial"/>
        </w:rPr>
      </w:pPr>
    </w:p>
    <w:p w14:paraId="2FB91A0B" w14:textId="77777777" w:rsidR="0024646E" w:rsidRDefault="0024646E" w:rsidP="0024646E">
      <w:pPr>
        <w:rPr>
          <w:rFonts w:ascii="Arial" w:hAnsi="Arial"/>
        </w:rPr>
      </w:pPr>
    </w:p>
    <w:p w14:paraId="1ADE46EB" w14:textId="77777777" w:rsidR="0024646E" w:rsidRDefault="0024646E" w:rsidP="0024646E">
      <w:pPr>
        <w:rPr>
          <w:rFonts w:ascii="Arial" w:hAnsi="Arial"/>
        </w:rPr>
      </w:pPr>
    </w:p>
    <w:p w14:paraId="086CA181" w14:textId="77777777" w:rsidR="0024646E" w:rsidRDefault="0024646E" w:rsidP="0024646E">
      <w:pPr>
        <w:rPr>
          <w:rFonts w:ascii="Arial" w:hAnsi="Arial"/>
        </w:rPr>
      </w:pPr>
    </w:p>
    <w:p w14:paraId="23CF8667" w14:textId="77777777" w:rsidR="0024646E" w:rsidRDefault="0024646E" w:rsidP="0024646E">
      <w:pPr>
        <w:rPr>
          <w:rFonts w:ascii="Arial" w:hAnsi="Arial"/>
        </w:rPr>
      </w:pPr>
    </w:p>
    <w:p w14:paraId="73458556" w14:textId="77777777" w:rsidR="0024646E" w:rsidRDefault="0024646E" w:rsidP="0024646E">
      <w:pPr>
        <w:rPr>
          <w:rFonts w:ascii="Arial" w:hAnsi="Arial"/>
        </w:rPr>
      </w:pPr>
    </w:p>
    <w:p w14:paraId="5C063F43" w14:textId="77777777" w:rsidR="0024646E" w:rsidRDefault="0024646E" w:rsidP="0024646E">
      <w:pPr>
        <w:rPr>
          <w:rFonts w:ascii="Arial" w:hAnsi="Arial"/>
        </w:rPr>
      </w:pPr>
    </w:p>
    <w:p w14:paraId="1E6518E7" w14:textId="0E945F23" w:rsidR="0024646E" w:rsidRDefault="0024646E" w:rsidP="0024646E">
      <w:pPr>
        <w:tabs>
          <w:tab w:val="left" w:pos="2365"/>
        </w:tabs>
        <w:rPr>
          <w:rFonts w:ascii="Arial" w:hAnsi="Arial"/>
        </w:rPr>
      </w:pPr>
    </w:p>
    <w:p w14:paraId="6D528C5B" w14:textId="77777777" w:rsidR="0024646E" w:rsidRDefault="0024646E" w:rsidP="0024646E">
      <w:pPr>
        <w:tabs>
          <w:tab w:val="left" w:pos="2365"/>
        </w:tabs>
        <w:rPr>
          <w:rFonts w:ascii="Arial" w:hAnsi="Arial"/>
        </w:rPr>
      </w:pPr>
    </w:p>
    <w:p w14:paraId="13AF6468" w14:textId="77777777" w:rsidR="0024646E" w:rsidRDefault="0024646E" w:rsidP="0024646E">
      <w:pPr>
        <w:rPr>
          <w:rFonts w:ascii="Arial" w:hAnsi="Arial"/>
        </w:rPr>
      </w:pPr>
    </w:p>
    <w:p w14:paraId="35F050D0" w14:textId="77777777" w:rsidR="0024646E" w:rsidRDefault="0024646E" w:rsidP="0024646E">
      <w:pPr>
        <w:rPr>
          <w:rFonts w:ascii="Arial" w:hAnsi="Arial"/>
        </w:rPr>
      </w:pPr>
    </w:p>
    <w:p w14:paraId="74AE6395" w14:textId="77777777" w:rsidR="0024646E" w:rsidRDefault="0024646E" w:rsidP="0024646E">
      <w:pPr>
        <w:rPr>
          <w:rFonts w:ascii="Arial" w:hAnsi="Arial"/>
        </w:rPr>
      </w:pPr>
    </w:p>
    <w:p w14:paraId="6D52FA3E" w14:textId="77777777" w:rsidR="0024646E" w:rsidRDefault="0024646E" w:rsidP="0024646E">
      <w:pPr>
        <w:rPr>
          <w:rFonts w:ascii="Arial" w:hAnsi="Arial"/>
        </w:rPr>
      </w:pPr>
    </w:p>
    <w:p w14:paraId="5EA58C86" w14:textId="77777777" w:rsidR="0024646E" w:rsidRDefault="0024646E" w:rsidP="0024646E">
      <w:pPr>
        <w:rPr>
          <w:rFonts w:ascii="Arial" w:hAnsi="Arial"/>
        </w:rPr>
      </w:pPr>
    </w:p>
    <w:p w14:paraId="554C474A" w14:textId="77777777" w:rsidR="0024646E" w:rsidRPr="00331CEE" w:rsidRDefault="0024646E" w:rsidP="0024646E">
      <w:pPr>
        <w:rPr>
          <w:rFonts w:ascii="Arial" w:hAnsi="Arial"/>
        </w:rPr>
      </w:pPr>
    </w:p>
    <w:p w14:paraId="17B594DB" w14:textId="77777777" w:rsidR="00856849" w:rsidRPr="00331CEE" w:rsidRDefault="00392CD4" w:rsidP="001C4071">
      <w:pPr>
        <w:pStyle w:val="Heading2"/>
      </w:pPr>
      <w:r w:rsidRPr="00331CEE">
        <w:t>Overview</w:t>
      </w:r>
      <w:bookmarkEnd w:id="0"/>
      <w:bookmarkEnd w:id="1"/>
    </w:p>
    <w:p w14:paraId="2C1C43B7" w14:textId="77777777" w:rsidR="00856849" w:rsidRPr="00331CEE" w:rsidRDefault="00BE52A3" w:rsidP="00856849">
      <w:pPr>
        <w:ind w:left="720"/>
        <w:rPr>
          <w:rFonts w:ascii="Arial" w:hAnsi="Arial"/>
          <w:i/>
        </w:rPr>
      </w:pPr>
      <w:r w:rsidRPr="00331CEE">
        <w:rPr>
          <w:rFonts w:ascii="Arial" w:hAnsi="Arial"/>
          <w:i/>
        </w:rPr>
        <w:t>Overview of User interface and how it communicates with another layer/interface.</w:t>
      </w:r>
    </w:p>
    <w:p w14:paraId="535E991F" w14:textId="0ED69E92" w:rsidR="00392CD4" w:rsidRPr="00331CEE" w:rsidRDefault="000545A6" w:rsidP="000D5AB6">
      <w:pPr>
        <w:pStyle w:val="Heading2"/>
      </w:pPr>
      <w:bookmarkStart w:id="2" w:name="_Toc505635520"/>
      <w:bookmarkStart w:id="3" w:name="_Toc128762773"/>
      <w:r>
        <w:t>Splash</w:t>
      </w:r>
      <w:r w:rsidR="00392CD4" w:rsidRPr="00331CEE">
        <w:t xml:space="preserve"> Page</w:t>
      </w:r>
      <w:bookmarkEnd w:id="2"/>
      <w:bookmarkEnd w:id="3"/>
    </w:p>
    <w:p w14:paraId="6F252BB3" w14:textId="77777777" w:rsidR="005B05D6" w:rsidRPr="00331CEE" w:rsidRDefault="005B05D6" w:rsidP="003D295D">
      <w:pPr>
        <w:pStyle w:val="Heading3"/>
      </w:pPr>
      <w:bookmarkStart w:id="4" w:name="_Toc505635521"/>
      <w:bookmarkStart w:id="5" w:name="_Toc128762774"/>
      <w:r w:rsidRPr="00331CEE">
        <w:t>Interface</w:t>
      </w:r>
      <w:bookmarkEnd w:id="4"/>
      <w:bookmarkEnd w:id="5"/>
    </w:p>
    <w:p w14:paraId="2BD2D2EC" w14:textId="7CFCC196" w:rsidR="005B05D6" w:rsidRDefault="00AD2D7F" w:rsidP="000545A6">
      <w:pPr>
        <w:ind w:left="720"/>
        <w:jc w:val="center"/>
        <w:rPr>
          <w:rFonts w:ascii="Arial" w:hAnsi="Arial"/>
        </w:rPr>
      </w:pPr>
      <w:r>
        <w:rPr>
          <w:rFonts w:ascii="Arial" w:hAnsi="Arial"/>
          <w:noProof/>
        </w:rPr>
        <w:drawing>
          <wp:inline distT="0" distB="0" distL="0" distR="0" wp14:anchorId="401AB3DF" wp14:editId="716780F6">
            <wp:extent cx="2336800" cy="5056076"/>
            <wp:effectExtent l="0" t="0" r="0" b="0"/>
            <wp:docPr id="3300168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16854" name="Picture 33001685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57277" cy="5100381"/>
                    </a:xfrm>
                    <a:prstGeom prst="rect">
                      <a:avLst/>
                    </a:prstGeom>
                  </pic:spPr>
                </pic:pic>
              </a:graphicData>
            </a:graphic>
          </wp:inline>
        </w:drawing>
      </w:r>
    </w:p>
    <w:p w14:paraId="2D2FC9F8" w14:textId="29E64F76" w:rsidR="000545A6" w:rsidRDefault="000545A6" w:rsidP="000545A6">
      <w:pPr>
        <w:ind w:left="720"/>
        <w:jc w:val="center"/>
        <w:rPr>
          <w:rFonts w:ascii="Arial" w:hAnsi="Arial"/>
        </w:rPr>
      </w:pPr>
      <w:r>
        <w:rPr>
          <w:rFonts w:ascii="Arial" w:hAnsi="Arial"/>
        </w:rPr>
        <w:t>[Figure 1]</w:t>
      </w:r>
    </w:p>
    <w:p w14:paraId="7D8DBEAB" w14:textId="77777777" w:rsidR="000545A6" w:rsidRPr="00331CEE" w:rsidRDefault="000545A6" w:rsidP="005B05D6">
      <w:pPr>
        <w:ind w:left="720"/>
        <w:rPr>
          <w:rFonts w:ascii="Arial" w:hAnsi="Arial"/>
        </w:rPr>
      </w:pPr>
    </w:p>
    <w:p w14:paraId="51F27FDA" w14:textId="77777777" w:rsidR="000D5AB6" w:rsidRPr="00331CEE" w:rsidRDefault="000D5AB6" w:rsidP="005B05D6">
      <w:pPr>
        <w:ind w:left="720"/>
        <w:rPr>
          <w:rFonts w:ascii="Arial" w:hAnsi="Arial"/>
        </w:rPr>
      </w:pPr>
    </w:p>
    <w:p w14:paraId="5F1FA6AF" w14:textId="77777777" w:rsidR="005B05D6" w:rsidRPr="00331CEE" w:rsidRDefault="005B05D6" w:rsidP="003D295D">
      <w:pPr>
        <w:pStyle w:val="Heading3"/>
      </w:pPr>
      <w:bookmarkStart w:id="6" w:name="_Toc505635522"/>
      <w:bookmarkStart w:id="7" w:name="_Toc128762775"/>
      <w:r w:rsidRPr="00331CEE">
        <w:t>Description</w:t>
      </w:r>
      <w:bookmarkEnd w:id="6"/>
      <w:bookmarkEnd w:id="7"/>
    </w:p>
    <w:p w14:paraId="5C4A7545" w14:textId="36A7029B" w:rsidR="005B05D6" w:rsidRPr="00331CEE" w:rsidRDefault="005B05D6" w:rsidP="005B05D6">
      <w:pPr>
        <w:ind w:left="720"/>
        <w:rPr>
          <w:rFonts w:ascii="Arial" w:hAnsi="Arial"/>
          <w:i/>
        </w:rPr>
      </w:pPr>
      <w:r w:rsidRPr="00331CEE">
        <w:rPr>
          <w:rFonts w:ascii="Arial" w:hAnsi="Arial"/>
          <w:i/>
        </w:rPr>
        <w:t xml:space="preserve">This </w:t>
      </w:r>
      <w:r w:rsidR="000545A6">
        <w:rPr>
          <w:rFonts w:ascii="Arial" w:hAnsi="Arial"/>
          <w:i/>
        </w:rPr>
        <w:t xml:space="preserve">is the Splash Screen of Application, </w:t>
      </w:r>
      <w:r w:rsidR="0024646E">
        <w:rPr>
          <w:rFonts w:ascii="Arial" w:hAnsi="Arial"/>
          <w:i/>
        </w:rPr>
        <w:t>it is displayed when the screen launches</w:t>
      </w:r>
    </w:p>
    <w:p w14:paraId="36D06BDE" w14:textId="77777777" w:rsidR="0024646E" w:rsidRPr="00331CEE" w:rsidRDefault="0024646E" w:rsidP="0024646E">
      <w:pPr>
        <w:rPr>
          <w:rFonts w:ascii="Arial" w:hAnsi="Arial"/>
          <w:i/>
        </w:rPr>
      </w:pPr>
    </w:p>
    <w:p w14:paraId="74C6F11F" w14:textId="77777777" w:rsidR="0024646E" w:rsidRPr="00331CEE" w:rsidRDefault="0024646E" w:rsidP="0024646E">
      <w:pPr>
        <w:pStyle w:val="Heading2"/>
      </w:pPr>
      <w:bookmarkStart w:id="8" w:name="_Toc128762779"/>
      <w:r>
        <w:lastRenderedPageBreak/>
        <w:t>Login</w:t>
      </w:r>
      <w:r w:rsidRPr="00331CEE">
        <w:t xml:space="preserve"> Page</w:t>
      </w:r>
      <w:bookmarkEnd w:id="8"/>
    </w:p>
    <w:p w14:paraId="0F1D2B6D" w14:textId="77777777" w:rsidR="0024646E" w:rsidRDefault="0024646E" w:rsidP="0024646E">
      <w:pPr>
        <w:pStyle w:val="Heading3"/>
      </w:pPr>
      <w:bookmarkStart w:id="9" w:name="_Toc128762780"/>
      <w:r w:rsidRPr="00331CEE">
        <w:t>Interface</w:t>
      </w:r>
      <w:bookmarkEnd w:id="9"/>
    </w:p>
    <w:p w14:paraId="6D179D22" w14:textId="77777777" w:rsidR="0024646E" w:rsidRDefault="0024646E" w:rsidP="0024646E"/>
    <w:p w14:paraId="3DF40575" w14:textId="48D691D8" w:rsidR="0024646E" w:rsidRDefault="00AD2D7F" w:rsidP="0024646E">
      <w:pPr>
        <w:jc w:val="center"/>
      </w:pPr>
      <w:r>
        <w:rPr>
          <w:noProof/>
        </w:rPr>
        <w:drawing>
          <wp:inline distT="0" distB="0" distL="0" distR="0" wp14:anchorId="1C9B76D4" wp14:editId="163CF114">
            <wp:extent cx="2298700" cy="4973642"/>
            <wp:effectExtent l="0" t="0" r="0" b="5080"/>
            <wp:docPr id="2312234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23404" name="Picture 23122340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16189" cy="5011483"/>
                    </a:xfrm>
                    <a:prstGeom prst="rect">
                      <a:avLst/>
                    </a:prstGeom>
                  </pic:spPr>
                </pic:pic>
              </a:graphicData>
            </a:graphic>
          </wp:inline>
        </w:drawing>
      </w:r>
    </w:p>
    <w:p w14:paraId="558226C1" w14:textId="77777777" w:rsidR="0024646E" w:rsidRDefault="0024646E" w:rsidP="0024646E">
      <w:pPr>
        <w:ind w:left="720"/>
        <w:jc w:val="center"/>
        <w:rPr>
          <w:rFonts w:ascii="Arial" w:hAnsi="Arial"/>
        </w:rPr>
      </w:pPr>
      <w:r>
        <w:rPr>
          <w:rFonts w:ascii="Arial" w:hAnsi="Arial"/>
        </w:rPr>
        <w:t>[Figure 3]</w:t>
      </w:r>
    </w:p>
    <w:p w14:paraId="7D159E5D" w14:textId="77777777" w:rsidR="0024646E" w:rsidRDefault="0024646E" w:rsidP="0024646E">
      <w:pPr>
        <w:jc w:val="center"/>
      </w:pPr>
    </w:p>
    <w:p w14:paraId="41695756" w14:textId="77777777" w:rsidR="0024646E" w:rsidRPr="00A91788" w:rsidRDefault="0024646E" w:rsidP="0024646E"/>
    <w:p w14:paraId="01485A55" w14:textId="77777777" w:rsidR="0024646E" w:rsidRPr="00331CEE" w:rsidRDefault="0024646E" w:rsidP="0024646E">
      <w:pPr>
        <w:pStyle w:val="Heading3"/>
      </w:pPr>
      <w:bookmarkStart w:id="10" w:name="_Toc128762781"/>
      <w:r w:rsidRPr="00331CEE">
        <w:t>Description</w:t>
      </w:r>
      <w:bookmarkEnd w:id="10"/>
    </w:p>
    <w:p w14:paraId="4FBE2B6C" w14:textId="77777777" w:rsidR="0024646E" w:rsidRPr="00331CEE" w:rsidRDefault="0024646E" w:rsidP="0024646E">
      <w:pPr>
        <w:ind w:left="720"/>
        <w:rPr>
          <w:rFonts w:ascii="Arial" w:hAnsi="Arial"/>
          <w:i/>
        </w:rPr>
      </w:pPr>
    </w:p>
    <w:p w14:paraId="4D949F15" w14:textId="4EF3D506" w:rsidR="0024646E" w:rsidRPr="00331CEE" w:rsidRDefault="0024646E" w:rsidP="0024646E">
      <w:pPr>
        <w:ind w:left="720"/>
        <w:rPr>
          <w:rFonts w:ascii="Arial" w:hAnsi="Arial"/>
          <w:i/>
        </w:rPr>
      </w:pPr>
      <w:r>
        <w:rPr>
          <w:rFonts w:ascii="Arial" w:hAnsi="Arial"/>
          <w:i/>
        </w:rPr>
        <w:t>This is the login screen, where user will add his valid email and password for further login. This screen will be displayed when user opens the app for first time and also in case user is not logged in to the application</w:t>
      </w:r>
    </w:p>
    <w:p w14:paraId="59A7CD8E" w14:textId="77777777" w:rsidR="0024646E" w:rsidRDefault="0024646E" w:rsidP="0024646E">
      <w:pPr>
        <w:ind w:left="720"/>
        <w:rPr>
          <w:rFonts w:ascii="Arial" w:hAnsi="Arial"/>
          <w:i/>
        </w:rPr>
      </w:pPr>
    </w:p>
    <w:p w14:paraId="1585B421" w14:textId="77777777" w:rsidR="0024646E" w:rsidRDefault="0024646E" w:rsidP="0024646E">
      <w:pPr>
        <w:ind w:left="720"/>
        <w:rPr>
          <w:rFonts w:ascii="Arial" w:hAnsi="Arial"/>
          <w:i/>
        </w:rPr>
      </w:pPr>
    </w:p>
    <w:p w14:paraId="2F81AEE9" w14:textId="77777777" w:rsidR="0004093C" w:rsidRPr="00331CEE" w:rsidRDefault="0004093C" w:rsidP="005B05D6">
      <w:pPr>
        <w:ind w:left="720"/>
        <w:rPr>
          <w:rFonts w:ascii="Arial" w:hAnsi="Arial"/>
        </w:rPr>
      </w:pPr>
    </w:p>
    <w:p w14:paraId="1D1FE821" w14:textId="2158EC38" w:rsidR="00392CD4" w:rsidRPr="00331CEE" w:rsidRDefault="000545A6" w:rsidP="000D5AB6">
      <w:pPr>
        <w:pStyle w:val="Heading2"/>
      </w:pPr>
      <w:bookmarkStart w:id="11" w:name="_Toc505635523"/>
      <w:bookmarkStart w:id="12" w:name="_Toc128762776"/>
      <w:r>
        <w:lastRenderedPageBreak/>
        <w:t>Company Registration</w:t>
      </w:r>
      <w:r w:rsidR="00392CD4" w:rsidRPr="00331CEE">
        <w:t xml:space="preserve"> Page</w:t>
      </w:r>
      <w:bookmarkEnd w:id="11"/>
      <w:bookmarkEnd w:id="12"/>
    </w:p>
    <w:p w14:paraId="6C18F867" w14:textId="77777777" w:rsidR="00112363" w:rsidRPr="00331CEE" w:rsidRDefault="00112363" w:rsidP="003D295D">
      <w:pPr>
        <w:pStyle w:val="Heading3"/>
      </w:pPr>
      <w:bookmarkStart w:id="13" w:name="_Toc505635524"/>
      <w:bookmarkStart w:id="14" w:name="_Toc128762777"/>
      <w:r w:rsidRPr="00331CEE">
        <w:t>Interface</w:t>
      </w:r>
      <w:bookmarkEnd w:id="13"/>
      <w:bookmarkEnd w:id="14"/>
    </w:p>
    <w:p w14:paraId="7FA93E57" w14:textId="77777777" w:rsidR="00112363" w:rsidRPr="00331CEE" w:rsidRDefault="00112363" w:rsidP="00112363">
      <w:pPr>
        <w:rPr>
          <w:rFonts w:ascii="Arial" w:hAnsi="Arial"/>
        </w:rPr>
      </w:pPr>
    </w:p>
    <w:p w14:paraId="1AC99488" w14:textId="0958F5AC" w:rsidR="00BE0328" w:rsidRDefault="00AD2D7F" w:rsidP="000545A6">
      <w:pPr>
        <w:ind w:left="720"/>
        <w:jc w:val="center"/>
        <w:rPr>
          <w:rFonts w:ascii="Arial" w:hAnsi="Arial"/>
        </w:rPr>
      </w:pPr>
      <w:r>
        <w:rPr>
          <w:rFonts w:ascii="Arial" w:hAnsi="Arial"/>
          <w:noProof/>
        </w:rPr>
        <w:drawing>
          <wp:inline distT="0" distB="0" distL="0" distR="0" wp14:anchorId="18510E77" wp14:editId="13510B81">
            <wp:extent cx="2197100" cy="4753812"/>
            <wp:effectExtent l="0" t="0" r="0" b="0"/>
            <wp:docPr id="11317198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19827" name="Picture 113171982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07301" cy="4775884"/>
                    </a:xfrm>
                    <a:prstGeom prst="rect">
                      <a:avLst/>
                    </a:prstGeom>
                  </pic:spPr>
                </pic:pic>
              </a:graphicData>
            </a:graphic>
          </wp:inline>
        </w:drawing>
      </w:r>
    </w:p>
    <w:p w14:paraId="34F0C5BC" w14:textId="59BB5507" w:rsidR="000545A6" w:rsidRDefault="000545A6" w:rsidP="000545A6">
      <w:pPr>
        <w:ind w:left="720"/>
        <w:jc w:val="center"/>
        <w:rPr>
          <w:rFonts w:ascii="Arial" w:hAnsi="Arial"/>
        </w:rPr>
      </w:pPr>
      <w:r>
        <w:rPr>
          <w:rFonts w:ascii="Arial" w:hAnsi="Arial"/>
        </w:rPr>
        <w:t>[Figure 2]</w:t>
      </w:r>
    </w:p>
    <w:p w14:paraId="5B24FC52" w14:textId="77777777" w:rsidR="000545A6" w:rsidRPr="00331CEE" w:rsidRDefault="000545A6" w:rsidP="000545A6">
      <w:pPr>
        <w:ind w:left="720"/>
        <w:jc w:val="center"/>
        <w:rPr>
          <w:rFonts w:ascii="Arial" w:hAnsi="Arial"/>
        </w:rPr>
      </w:pPr>
    </w:p>
    <w:p w14:paraId="4253E1E0" w14:textId="77777777" w:rsidR="00112363" w:rsidRPr="00331CEE" w:rsidRDefault="00112363" w:rsidP="00BE0328">
      <w:pPr>
        <w:ind w:left="720"/>
        <w:rPr>
          <w:rFonts w:ascii="Arial" w:hAnsi="Arial"/>
        </w:rPr>
      </w:pPr>
    </w:p>
    <w:p w14:paraId="270D1842" w14:textId="77777777" w:rsidR="00112363" w:rsidRPr="00331CEE" w:rsidRDefault="00112363" w:rsidP="003D295D">
      <w:pPr>
        <w:pStyle w:val="Heading3"/>
      </w:pPr>
      <w:bookmarkStart w:id="15" w:name="_Toc505635525"/>
      <w:bookmarkStart w:id="16" w:name="_Toc128762778"/>
      <w:r w:rsidRPr="00331CEE">
        <w:t>Description</w:t>
      </w:r>
      <w:bookmarkEnd w:id="15"/>
      <w:bookmarkEnd w:id="16"/>
    </w:p>
    <w:p w14:paraId="094CA05A" w14:textId="26DE0429" w:rsidR="00260B14" w:rsidRPr="00331CEE" w:rsidRDefault="00E54136" w:rsidP="00E54136">
      <w:pPr>
        <w:ind w:left="720"/>
        <w:rPr>
          <w:rFonts w:ascii="Arial" w:hAnsi="Arial"/>
        </w:rPr>
      </w:pPr>
      <w:r w:rsidRPr="00331CEE">
        <w:rPr>
          <w:rFonts w:ascii="Arial" w:hAnsi="Arial"/>
          <w:i/>
        </w:rPr>
        <w:t xml:space="preserve">This </w:t>
      </w:r>
      <w:r w:rsidR="000545A6">
        <w:rPr>
          <w:rFonts w:ascii="Arial" w:hAnsi="Arial"/>
          <w:i/>
        </w:rPr>
        <w:t>is</w:t>
      </w:r>
      <w:r w:rsidR="00B377B6">
        <w:rPr>
          <w:rFonts w:ascii="Arial" w:hAnsi="Arial"/>
          <w:i/>
        </w:rPr>
        <w:t xml:space="preserve"> screen will </w:t>
      </w:r>
      <w:proofErr w:type="spellStart"/>
      <w:r w:rsidR="00B377B6">
        <w:rPr>
          <w:rFonts w:ascii="Arial" w:hAnsi="Arial"/>
          <w:i/>
        </w:rPr>
        <w:t>appeares</w:t>
      </w:r>
      <w:proofErr w:type="spellEnd"/>
      <w:r w:rsidR="00B377B6">
        <w:rPr>
          <w:rFonts w:ascii="Arial" w:hAnsi="Arial"/>
          <w:i/>
        </w:rPr>
        <w:t xml:space="preserve"> when user choose </w:t>
      </w:r>
      <w:proofErr w:type="spellStart"/>
      <w:r w:rsidR="00B377B6">
        <w:rPr>
          <w:rFonts w:ascii="Arial" w:hAnsi="Arial"/>
          <w:i/>
        </w:rPr>
        <w:t>fro</w:t>
      </w:r>
      <w:proofErr w:type="spellEnd"/>
      <w:r w:rsidR="00B377B6">
        <w:rPr>
          <w:rFonts w:ascii="Arial" w:hAnsi="Arial"/>
          <w:i/>
        </w:rPr>
        <w:t xml:space="preserve"> signup with the application from login </w:t>
      </w:r>
      <w:proofErr w:type="spellStart"/>
      <w:r w:rsidR="00B377B6">
        <w:rPr>
          <w:rFonts w:ascii="Arial" w:hAnsi="Arial"/>
          <w:i/>
        </w:rPr>
        <w:t>screen.</w:t>
      </w:r>
      <w:r w:rsidR="00415877">
        <w:rPr>
          <w:rFonts w:ascii="Arial" w:hAnsi="Arial"/>
          <w:i/>
        </w:rPr>
        <w:t>If</w:t>
      </w:r>
      <w:proofErr w:type="spellEnd"/>
      <w:r w:rsidR="00415877">
        <w:rPr>
          <w:rFonts w:ascii="Arial" w:hAnsi="Arial"/>
          <w:i/>
        </w:rPr>
        <w:t xml:space="preserve"> we sign up in the application user can get the confirmation mail to register email-id after confirmation we are able to login into the application.</w:t>
      </w:r>
    </w:p>
    <w:p w14:paraId="5BB0417C" w14:textId="77777777" w:rsidR="00710851" w:rsidRPr="00331CEE" w:rsidRDefault="00710851" w:rsidP="00E54136">
      <w:pPr>
        <w:ind w:left="720"/>
        <w:rPr>
          <w:rFonts w:ascii="Arial" w:hAnsi="Arial"/>
        </w:rPr>
      </w:pPr>
    </w:p>
    <w:p w14:paraId="13CD1302" w14:textId="77777777" w:rsidR="00AF5688" w:rsidRPr="00331CEE" w:rsidRDefault="00AF5688" w:rsidP="008A135F">
      <w:pPr>
        <w:ind w:left="720"/>
        <w:rPr>
          <w:rFonts w:ascii="Arial" w:hAnsi="Arial"/>
          <w:i/>
        </w:rPr>
      </w:pPr>
    </w:p>
    <w:p w14:paraId="3D5EE8DA" w14:textId="77777777" w:rsidR="00AF5688" w:rsidRPr="00331CEE" w:rsidRDefault="00AF5688" w:rsidP="008A135F">
      <w:pPr>
        <w:ind w:left="720"/>
        <w:rPr>
          <w:rFonts w:ascii="Arial" w:hAnsi="Arial"/>
          <w:i/>
        </w:rPr>
      </w:pPr>
    </w:p>
    <w:p w14:paraId="7D17C4B7" w14:textId="77777777" w:rsidR="00AF5688" w:rsidRPr="00331CEE" w:rsidRDefault="00AF5688" w:rsidP="008A135F">
      <w:pPr>
        <w:ind w:left="720"/>
        <w:rPr>
          <w:rFonts w:ascii="Arial" w:hAnsi="Arial"/>
          <w:i/>
        </w:rPr>
      </w:pPr>
    </w:p>
    <w:p w14:paraId="2B8B6E9E" w14:textId="19AA4447" w:rsidR="00A91788" w:rsidRPr="00331CEE" w:rsidRDefault="00A91788" w:rsidP="00A91788">
      <w:pPr>
        <w:pStyle w:val="Heading2"/>
      </w:pPr>
      <w:bookmarkStart w:id="17" w:name="_Toc128762782"/>
      <w:r>
        <w:lastRenderedPageBreak/>
        <w:t>Forgot Password</w:t>
      </w:r>
      <w:r w:rsidRPr="00331CEE">
        <w:t xml:space="preserve"> Page</w:t>
      </w:r>
      <w:bookmarkEnd w:id="17"/>
    </w:p>
    <w:p w14:paraId="3B4BD76A" w14:textId="77777777" w:rsidR="00A91788" w:rsidRDefault="00A91788" w:rsidP="00A91788">
      <w:pPr>
        <w:pStyle w:val="Heading3"/>
      </w:pPr>
      <w:bookmarkStart w:id="18" w:name="_Toc128762783"/>
      <w:r w:rsidRPr="00331CEE">
        <w:t>Interface</w:t>
      </w:r>
      <w:bookmarkEnd w:id="18"/>
    </w:p>
    <w:p w14:paraId="572E824A" w14:textId="53632C22" w:rsidR="00A91788" w:rsidRDefault="00AD2D7F" w:rsidP="00A91788">
      <w:pPr>
        <w:ind w:left="720"/>
        <w:jc w:val="center"/>
        <w:rPr>
          <w:rFonts w:ascii="Arial" w:hAnsi="Arial"/>
          <w:i/>
        </w:rPr>
      </w:pPr>
      <w:r>
        <w:rPr>
          <w:rFonts w:ascii="Arial" w:hAnsi="Arial"/>
          <w:i/>
          <w:noProof/>
        </w:rPr>
        <w:drawing>
          <wp:inline distT="0" distB="0" distL="0" distR="0" wp14:anchorId="339FD4ED" wp14:editId="19CAD519">
            <wp:extent cx="2435901" cy="5270500"/>
            <wp:effectExtent l="0" t="0" r="2540" b="0"/>
            <wp:docPr id="13459875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87538" name="Picture 134598753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58626" cy="5319670"/>
                    </a:xfrm>
                    <a:prstGeom prst="rect">
                      <a:avLst/>
                    </a:prstGeom>
                  </pic:spPr>
                </pic:pic>
              </a:graphicData>
            </a:graphic>
          </wp:inline>
        </w:drawing>
      </w:r>
    </w:p>
    <w:p w14:paraId="7875311A" w14:textId="19A58592" w:rsidR="00A91788" w:rsidRDefault="00A91788" w:rsidP="00A91788">
      <w:pPr>
        <w:ind w:left="720"/>
        <w:jc w:val="center"/>
        <w:rPr>
          <w:rFonts w:ascii="Arial" w:hAnsi="Arial"/>
        </w:rPr>
      </w:pPr>
      <w:r>
        <w:rPr>
          <w:rFonts w:ascii="Arial" w:hAnsi="Arial"/>
        </w:rPr>
        <w:t>[Figure 5]</w:t>
      </w:r>
    </w:p>
    <w:p w14:paraId="53F460E1" w14:textId="77777777" w:rsidR="00A91788" w:rsidRPr="00331CEE" w:rsidRDefault="00A91788" w:rsidP="00A91788">
      <w:pPr>
        <w:pStyle w:val="Heading3"/>
      </w:pPr>
      <w:bookmarkStart w:id="19" w:name="_Toc128762784"/>
      <w:bookmarkStart w:id="20" w:name="OLE_LINK59"/>
      <w:bookmarkStart w:id="21" w:name="OLE_LINK60"/>
      <w:r w:rsidRPr="00331CEE">
        <w:t>Description</w:t>
      </w:r>
      <w:bookmarkEnd w:id="19"/>
    </w:p>
    <w:p w14:paraId="38130977" w14:textId="58C93DC9" w:rsidR="00A91788" w:rsidRDefault="00A91788" w:rsidP="00A91788">
      <w:pPr>
        <w:ind w:left="720"/>
        <w:rPr>
          <w:rFonts w:ascii="Arial" w:hAnsi="Arial"/>
          <w:i/>
          <w:noProof/>
        </w:rPr>
      </w:pPr>
      <w:r>
        <w:rPr>
          <w:rFonts w:ascii="Arial" w:hAnsi="Arial"/>
          <w:i/>
        </w:rPr>
        <w:t>This screen would be used, if user forget his password. User need to enter his registered email-id to get the OTP. After that [Figure 6], screen would appear</w:t>
      </w:r>
      <w:r w:rsidR="0091112B">
        <w:rPr>
          <w:rFonts w:ascii="Arial" w:hAnsi="Arial"/>
          <w:i/>
        </w:rPr>
        <w:t xml:space="preserve"> to change the password.</w:t>
      </w:r>
    </w:p>
    <w:bookmarkEnd w:id="20"/>
    <w:bookmarkEnd w:id="21"/>
    <w:p w14:paraId="0C464B33" w14:textId="446C63A6" w:rsidR="00A91788" w:rsidRDefault="00A91788" w:rsidP="00A91788">
      <w:pPr>
        <w:ind w:left="720"/>
        <w:rPr>
          <w:rFonts w:ascii="Arial" w:hAnsi="Arial"/>
          <w:i/>
          <w:noProof/>
        </w:rPr>
      </w:pPr>
    </w:p>
    <w:p w14:paraId="624F7461" w14:textId="77777777" w:rsidR="00B377B6" w:rsidRPr="00331CEE" w:rsidRDefault="00B377B6" w:rsidP="00B377B6">
      <w:pPr>
        <w:pStyle w:val="Heading2"/>
      </w:pPr>
      <w:r>
        <w:t>Forgot Password</w:t>
      </w:r>
      <w:r w:rsidRPr="00331CEE">
        <w:t xml:space="preserve"> Page</w:t>
      </w:r>
    </w:p>
    <w:p w14:paraId="1D309FCE" w14:textId="77777777" w:rsidR="00B377B6" w:rsidRDefault="00B377B6" w:rsidP="00B377B6">
      <w:pPr>
        <w:pStyle w:val="Heading3"/>
      </w:pPr>
      <w:r w:rsidRPr="00331CEE">
        <w:t>Interface</w:t>
      </w:r>
    </w:p>
    <w:p w14:paraId="0D379EDD" w14:textId="224E92D4" w:rsidR="00A91788" w:rsidRDefault="00F819C9" w:rsidP="00A91788">
      <w:pPr>
        <w:ind w:left="720"/>
        <w:rPr>
          <w:rFonts w:ascii="Arial" w:hAnsi="Arial"/>
          <w:i/>
        </w:rPr>
      </w:pPr>
      <w:r>
        <w:rPr>
          <w:rFonts w:ascii="Arial" w:hAnsi="Arial"/>
          <w:i/>
        </w:rPr>
        <w:t xml:space="preserve">                        </w:t>
      </w:r>
      <w:r w:rsidR="000E5395">
        <w:rPr>
          <w:rFonts w:ascii="Arial" w:hAnsi="Arial"/>
          <w:i/>
        </w:rPr>
        <w:t xml:space="preserve">             </w:t>
      </w:r>
      <w:r>
        <w:rPr>
          <w:rFonts w:ascii="Arial" w:hAnsi="Arial"/>
          <w:i/>
        </w:rPr>
        <w:t xml:space="preserve">  </w:t>
      </w:r>
      <w:r w:rsidR="00AD2D7F">
        <w:rPr>
          <w:rFonts w:ascii="Arial" w:hAnsi="Arial"/>
          <w:i/>
          <w:noProof/>
        </w:rPr>
        <w:drawing>
          <wp:inline distT="0" distB="0" distL="0" distR="0" wp14:anchorId="2C467BFE" wp14:editId="21D120F5">
            <wp:extent cx="2413000" cy="5220947"/>
            <wp:effectExtent l="0" t="0" r="0" b="0"/>
            <wp:docPr id="3908649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64921" name="Picture 3908649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27452" cy="5252216"/>
                    </a:xfrm>
                    <a:prstGeom prst="rect">
                      <a:avLst/>
                    </a:prstGeom>
                  </pic:spPr>
                </pic:pic>
              </a:graphicData>
            </a:graphic>
          </wp:inline>
        </w:drawing>
      </w:r>
    </w:p>
    <w:p w14:paraId="2CE8CD88" w14:textId="2D7F92C3" w:rsidR="00A91788" w:rsidRDefault="00AD2D7F" w:rsidP="00AD2D7F">
      <w:pPr>
        <w:rPr>
          <w:rFonts w:ascii="Arial" w:hAnsi="Arial"/>
        </w:rPr>
      </w:pPr>
      <w:r>
        <w:rPr>
          <w:rFonts w:ascii="Arial" w:hAnsi="Arial"/>
        </w:rPr>
        <w:t xml:space="preserve">                                   </w:t>
      </w:r>
      <w:r w:rsidR="00F819C9">
        <w:rPr>
          <w:rFonts w:ascii="Arial" w:hAnsi="Arial"/>
        </w:rPr>
        <w:t xml:space="preserve">                          </w:t>
      </w:r>
      <w:r w:rsidR="000E5395">
        <w:rPr>
          <w:rFonts w:ascii="Arial" w:hAnsi="Arial"/>
        </w:rPr>
        <w:t xml:space="preserve">             </w:t>
      </w:r>
      <w:r w:rsidR="00F819C9">
        <w:rPr>
          <w:rFonts w:ascii="Arial" w:hAnsi="Arial"/>
        </w:rPr>
        <w:t xml:space="preserve">  </w:t>
      </w:r>
      <w:r>
        <w:rPr>
          <w:rFonts w:ascii="Arial" w:hAnsi="Arial"/>
        </w:rPr>
        <w:t xml:space="preserve"> </w:t>
      </w:r>
      <w:r w:rsidR="00A91788">
        <w:rPr>
          <w:rFonts w:ascii="Arial" w:hAnsi="Arial"/>
        </w:rPr>
        <w:t>[Figure 6]</w:t>
      </w:r>
    </w:p>
    <w:p w14:paraId="71DB2533" w14:textId="1700E13F" w:rsidR="00A91788" w:rsidRDefault="00A91788" w:rsidP="00A91788">
      <w:pPr>
        <w:ind w:left="720"/>
        <w:jc w:val="center"/>
        <w:rPr>
          <w:rFonts w:ascii="Arial" w:hAnsi="Arial"/>
          <w:i/>
        </w:rPr>
      </w:pPr>
    </w:p>
    <w:p w14:paraId="17CDF1D9" w14:textId="52C3E201" w:rsidR="0091112B" w:rsidRDefault="0091112B" w:rsidP="00A91788">
      <w:pPr>
        <w:ind w:left="720"/>
        <w:jc w:val="center"/>
        <w:rPr>
          <w:rFonts w:ascii="Arial" w:hAnsi="Arial"/>
          <w:i/>
        </w:rPr>
      </w:pPr>
    </w:p>
    <w:p w14:paraId="5782E1FA" w14:textId="77777777" w:rsidR="00B377B6" w:rsidRPr="00331CEE" w:rsidRDefault="00B377B6" w:rsidP="00B377B6">
      <w:pPr>
        <w:pStyle w:val="Heading3"/>
      </w:pPr>
      <w:r w:rsidRPr="00331CEE">
        <w:t>Description</w:t>
      </w:r>
    </w:p>
    <w:p w14:paraId="532421AA" w14:textId="44285DBE" w:rsidR="00B377B6" w:rsidRDefault="00B377B6" w:rsidP="00B377B6">
      <w:pPr>
        <w:ind w:left="720"/>
        <w:rPr>
          <w:rFonts w:ascii="Arial" w:hAnsi="Arial"/>
          <w:i/>
          <w:noProof/>
        </w:rPr>
      </w:pPr>
      <w:r>
        <w:rPr>
          <w:rFonts w:ascii="Arial" w:hAnsi="Arial"/>
          <w:i/>
        </w:rPr>
        <w:t>This screen</w:t>
      </w:r>
      <w:r w:rsidR="00383366">
        <w:rPr>
          <w:rFonts w:ascii="Arial" w:hAnsi="Arial"/>
          <w:i/>
        </w:rPr>
        <w:t>s</w:t>
      </w:r>
      <w:r>
        <w:rPr>
          <w:rFonts w:ascii="Arial" w:hAnsi="Arial"/>
          <w:i/>
        </w:rPr>
        <w:t xml:space="preserve"> would be used, verify </w:t>
      </w:r>
      <w:proofErr w:type="spellStart"/>
      <w:r>
        <w:rPr>
          <w:rFonts w:ascii="Arial" w:hAnsi="Arial"/>
          <w:i/>
        </w:rPr>
        <w:t>otp</w:t>
      </w:r>
      <w:proofErr w:type="spellEnd"/>
      <w:r>
        <w:rPr>
          <w:rFonts w:ascii="Arial" w:hAnsi="Arial"/>
          <w:i/>
        </w:rPr>
        <w:t xml:space="preserve"> and set </w:t>
      </w:r>
      <w:r w:rsidR="00383366">
        <w:rPr>
          <w:rFonts w:ascii="Arial" w:hAnsi="Arial"/>
          <w:i/>
        </w:rPr>
        <w:t>new password</w:t>
      </w:r>
      <w:r w:rsidR="00415877">
        <w:rPr>
          <w:rFonts w:ascii="Arial" w:hAnsi="Arial"/>
          <w:i/>
        </w:rPr>
        <w:t>.</w:t>
      </w:r>
    </w:p>
    <w:p w14:paraId="3FC227D7" w14:textId="6B57F81D" w:rsidR="0091112B" w:rsidRDefault="0091112B" w:rsidP="00A91788">
      <w:pPr>
        <w:ind w:left="720"/>
        <w:jc w:val="center"/>
        <w:rPr>
          <w:rFonts w:ascii="Arial" w:hAnsi="Arial"/>
          <w:i/>
        </w:rPr>
      </w:pPr>
    </w:p>
    <w:p w14:paraId="28D67370" w14:textId="79255FFA" w:rsidR="0091112B" w:rsidRDefault="0091112B" w:rsidP="00A91788">
      <w:pPr>
        <w:ind w:left="720"/>
        <w:jc w:val="center"/>
        <w:rPr>
          <w:rFonts w:ascii="Arial" w:hAnsi="Arial"/>
          <w:i/>
        </w:rPr>
      </w:pPr>
    </w:p>
    <w:p w14:paraId="29DFE32C" w14:textId="5ED2CCD5" w:rsidR="0091112B" w:rsidRDefault="0091112B" w:rsidP="00A91788">
      <w:pPr>
        <w:ind w:left="720"/>
        <w:jc w:val="center"/>
        <w:rPr>
          <w:rFonts w:ascii="Arial" w:hAnsi="Arial"/>
          <w:i/>
        </w:rPr>
      </w:pPr>
    </w:p>
    <w:p w14:paraId="5808E989" w14:textId="13637856" w:rsidR="0091112B" w:rsidRDefault="0091112B" w:rsidP="00A91788">
      <w:pPr>
        <w:ind w:left="720"/>
        <w:jc w:val="center"/>
        <w:rPr>
          <w:rFonts w:ascii="Arial" w:hAnsi="Arial"/>
          <w:i/>
        </w:rPr>
      </w:pPr>
    </w:p>
    <w:p w14:paraId="6A0C41E6" w14:textId="4A8BA74A" w:rsidR="0091112B" w:rsidRDefault="0091112B" w:rsidP="00A91788">
      <w:pPr>
        <w:ind w:left="720"/>
        <w:jc w:val="center"/>
        <w:rPr>
          <w:rFonts w:ascii="Arial" w:hAnsi="Arial"/>
          <w:i/>
        </w:rPr>
      </w:pPr>
    </w:p>
    <w:p w14:paraId="6A9D8FF5" w14:textId="39A7F2F7" w:rsidR="0091112B" w:rsidRDefault="0091112B" w:rsidP="00A91788">
      <w:pPr>
        <w:ind w:left="720"/>
        <w:jc w:val="center"/>
        <w:rPr>
          <w:rFonts w:ascii="Arial" w:hAnsi="Arial"/>
          <w:i/>
        </w:rPr>
      </w:pPr>
    </w:p>
    <w:p w14:paraId="7B20B50F" w14:textId="4D21B17B" w:rsidR="0091112B" w:rsidRDefault="0091112B" w:rsidP="00A91788">
      <w:pPr>
        <w:ind w:left="720"/>
        <w:jc w:val="center"/>
        <w:rPr>
          <w:rFonts w:ascii="Arial" w:hAnsi="Arial"/>
          <w:i/>
        </w:rPr>
      </w:pPr>
    </w:p>
    <w:p w14:paraId="20A2A230" w14:textId="6C47D51E" w:rsidR="0091112B" w:rsidRDefault="0091112B" w:rsidP="00A91788">
      <w:pPr>
        <w:ind w:left="720"/>
        <w:jc w:val="center"/>
        <w:rPr>
          <w:rFonts w:ascii="Arial" w:hAnsi="Arial"/>
          <w:i/>
        </w:rPr>
      </w:pPr>
    </w:p>
    <w:p w14:paraId="1AC7C654" w14:textId="766C285A" w:rsidR="0091112B" w:rsidRDefault="0091112B" w:rsidP="00A91788">
      <w:pPr>
        <w:ind w:left="720"/>
        <w:jc w:val="center"/>
        <w:rPr>
          <w:rFonts w:ascii="Arial" w:hAnsi="Arial"/>
          <w:i/>
        </w:rPr>
      </w:pPr>
    </w:p>
    <w:p w14:paraId="2E5502BA" w14:textId="45AA8063" w:rsidR="0091112B" w:rsidRDefault="0091112B" w:rsidP="00A91788">
      <w:pPr>
        <w:ind w:left="720"/>
        <w:jc w:val="center"/>
        <w:rPr>
          <w:rFonts w:ascii="Arial" w:hAnsi="Arial"/>
          <w:i/>
        </w:rPr>
      </w:pPr>
    </w:p>
    <w:p w14:paraId="7A62E1CC" w14:textId="0715C091" w:rsidR="0091112B" w:rsidRDefault="0091112B" w:rsidP="006C6B6C">
      <w:pPr>
        <w:rPr>
          <w:rFonts w:ascii="Arial" w:hAnsi="Arial"/>
          <w:i/>
        </w:rPr>
      </w:pPr>
    </w:p>
    <w:p w14:paraId="3CF09A5A" w14:textId="77777777" w:rsidR="009900FB" w:rsidRDefault="009900FB" w:rsidP="009900FB">
      <w:pPr>
        <w:ind w:left="720"/>
        <w:jc w:val="center"/>
        <w:rPr>
          <w:rFonts w:ascii="Arial" w:hAnsi="Arial"/>
          <w:i/>
        </w:rPr>
      </w:pPr>
      <w:bookmarkStart w:id="22" w:name="OLE_LINK4"/>
      <w:bookmarkStart w:id="23" w:name="OLE_LINK5"/>
      <w:bookmarkStart w:id="24" w:name="_Toc505635526"/>
    </w:p>
    <w:p w14:paraId="3AC57986" w14:textId="3D53FD82" w:rsidR="00203625" w:rsidRPr="00331CEE" w:rsidRDefault="00203625" w:rsidP="00203625">
      <w:pPr>
        <w:pStyle w:val="Heading2"/>
      </w:pPr>
      <w:bookmarkStart w:id="25" w:name="_Toc128762785"/>
      <w:bookmarkEnd w:id="22"/>
      <w:bookmarkEnd w:id="23"/>
      <w:bookmarkEnd w:id="24"/>
      <w:proofErr w:type="spellStart"/>
      <w:r>
        <w:t>SideMenu</w:t>
      </w:r>
      <w:proofErr w:type="spellEnd"/>
      <w:r w:rsidRPr="00331CEE">
        <w:t xml:space="preserve"> Page</w:t>
      </w:r>
      <w:bookmarkEnd w:id="25"/>
    </w:p>
    <w:p w14:paraId="44D3D5CF" w14:textId="77777777" w:rsidR="00203625" w:rsidRDefault="00203625" w:rsidP="00203625">
      <w:pPr>
        <w:pStyle w:val="Heading3"/>
      </w:pPr>
      <w:bookmarkStart w:id="26" w:name="_Toc128762786"/>
      <w:r w:rsidRPr="00331CEE">
        <w:t>Interface</w:t>
      </w:r>
      <w:bookmarkEnd w:id="26"/>
    </w:p>
    <w:p w14:paraId="0DBE2EA9" w14:textId="1E421A71" w:rsidR="00203625" w:rsidRDefault="00AD2D7F" w:rsidP="00203625">
      <w:pPr>
        <w:ind w:left="720"/>
        <w:jc w:val="center"/>
        <w:rPr>
          <w:rFonts w:ascii="Arial" w:hAnsi="Arial"/>
          <w:i/>
        </w:rPr>
      </w:pPr>
      <w:r>
        <w:rPr>
          <w:rFonts w:ascii="Arial" w:hAnsi="Arial"/>
          <w:i/>
          <w:noProof/>
        </w:rPr>
        <w:drawing>
          <wp:inline distT="0" distB="0" distL="0" distR="0" wp14:anchorId="17632349" wp14:editId="45CD0214">
            <wp:extent cx="2197100" cy="4753812"/>
            <wp:effectExtent l="0" t="0" r="0" b="0"/>
            <wp:docPr id="7763806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80628" name="Picture 7763806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11798" cy="4785613"/>
                    </a:xfrm>
                    <a:prstGeom prst="rect">
                      <a:avLst/>
                    </a:prstGeom>
                  </pic:spPr>
                </pic:pic>
              </a:graphicData>
            </a:graphic>
          </wp:inline>
        </w:drawing>
      </w:r>
    </w:p>
    <w:p w14:paraId="5410AF4F" w14:textId="77777777" w:rsidR="00203625" w:rsidRDefault="00203625" w:rsidP="00203625">
      <w:pPr>
        <w:ind w:left="720"/>
        <w:jc w:val="center"/>
        <w:rPr>
          <w:rFonts w:ascii="Arial" w:hAnsi="Arial"/>
        </w:rPr>
      </w:pPr>
      <w:r>
        <w:rPr>
          <w:rFonts w:ascii="Arial" w:hAnsi="Arial"/>
        </w:rPr>
        <w:t>[Figure 7]</w:t>
      </w:r>
    </w:p>
    <w:p w14:paraId="1F224018" w14:textId="77777777" w:rsidR="00203625" w:rsidRDefault="00203625" w:rsidP="00203625">
      <w:pPr>
        <w:ind w:left="720"/>
        <w:jc w:val="center"/>
        <w:rPr>
          <w:rFonts w:ascii="Arial" w:hAnsi="Arial"/>
        </w:rPr>
      </w:pPr>
    </w:p>
    <w:p w14:paraId="00019CC2" w14:textId="77777777" w:rsidR="00203625" w:rsidRPr="00331CEE" w:rsidRDefault="00203625" w:rsidP="00203625">
      <w:pPr>
        <w:pStyle w:val="Heading3"/>
      </w:pPr>
      <w:bookmarkStart w:id="27" w:name="_Toc128762787"/>
      <w:r w:rsidRPr="00331CEE">
        <w:t>Description</w:t>
      </w:r>
      <w:bookmarkEnd w:id="27"/>
    </w:p>
    <w:p w14:paraId="76A72898" w14:textId="1931835F" w:rsidR="00383366" w:rsidRDefault="00203625" w:rsidP="00203625">
      <w:pPr>
        <w:rPr>
          <w:rFonts w:ascii="Arial" w:hAnsi="Arial"/>
        </w:rPr>
      </w:pPr>
      <w:r>
        <w:rPr>
          <w:rFonts w:ascii="Arial" w:hAnsi="Arial"/>
        </w:rPr>
        <w:t>Above is Side Menu page of the application.</w:t>
      </w:r>
      <w:r w:rsidR="00383366">
        <w:rPr>
          <w:rFonts w:ascii="Arial" w:hAnsi="Arial"/>
        </w:rPr>
        <w:t xml:space="preserve">it has multiple task to be performed like logging </w:t>
      </w:r>
      <w:proofErr w:type="gramStart"/>
      <w:r w:rsidR="00383366">
        <w:rPr>
          <w:rFonts w:ascii="Arial" w:hAnsi="Arial"/>
        </w:rPr>
        <w:t>out ,</w:t>
      </w:r>
      <w:proofErr w:type="gramEnd"/>
      <w:r w:rsidR="00383366">
        <w:rPr>
          <w:rFonts w:ascii="Arial" w:hAnsi="Arial"/>
        </w:rPr>
        <w:t xml:space="preserve"> </w:t>
      </w:r>
      <w:r w:rsidR="00415877">
        <w:rPr>
          <w:rFonts w:ascii="Arial" w:hAnsi="Arial"/>
        </w:rPr>
        <w:t xml:space="preserve">create ticket, create event, add banner, Promotional list and scanner </w:t>
      </w:r>
      <w:proofErr w:type="spellStart"/>
      <w:r w:rsidR="00415877">
        <w:rPr>
          <w:rFonts w:ascii="Arial" w:hAnsi="Arial"/>
        </w:rPr>
        <w:t>functionality.</w:t>
      </w:r>
      <w:r w:rsidR="00C057D8">
        <w:rPr>
          <w:rFonts w:ascii="Arial" w:hAnsi="Arial"/>
        </w:rPr>
        <w:t>we</w:t>
      </w:r>
      <w:proofErr w:type="spellEnd"/>
      <w:r w:rsidR="00C057D8">
        <w:rPr>
          <w:rFonts w:ascii="Arial" w:hAnsi="Arial"/>
        </w:rPr>
        <w:t xml:space="preserve"> also showing the profile picture of user and his/her email id. All Modules of application is appear here.</w:t>
      </w:r>
    </w:p>
    <w:p w14:paraId="64624FD2" w14:textId="77777777" w:rsidR="00F6553A" w:rsidRDefault="00F6553A" w:rsidP="00F6553A">
      <w:pPr>
        <w:ind w:left="720"/>
        <w:jc w:val="center"/>
        <w:rPr>
          <w:rFonts w:ascii="Arial" w:hAnsi="Arial"/>
          <w:i/>
        </w:rPr>
      </w:pPr>
    </w:p>
    <w:p w14:paraId="2A9D21AD" w14:textId="01A57656" w:rsidR="00F6553A" w:rsidRPr="00331CEE" w:rsidRDefault="00F6553A" w:rsidP="00F6553A">
      <w:pPr>
        <w:pStyle w:val="Heading2"/>
      </w:pPr>
      <w:bookmarkStart w:id="28" w:name="_Toc128762788"/>
      <w:r>
        <w:t>Profile</w:t>
      </w:r>
      <w:r w:rsidRPr="00331CEE">
        <w:t xml:space="preserve"> Page</w:t>
      </w:r>
      <w:bookmarkEnd w:id="28"/>
    </w:p>
    <w:p w14:paraId="6921C363" w14:textId="77777777" w:rsidR="00F6553A" w:rsidRDefault="00F6553A" w:rsidP="00F6553A">
      <w:pPr>
        <w:pStyle w:val="Heading3"/>
      </w:pPr>
      <w:bookmarkStart w:id="29" w:name="_Toc128762789"/>
      <w:r w:rsidRPr="00331CEE">
        <w:t>Interface</w:t>
      </w:r>
      <w:bookmarkEnd w:id="29"/>
    </w:p>
    <w:p w14:paraId="4F518920" w14:textId="04BB3D0A" w:rsidR="00F6553A" w:rsidRDefault="00051028" w:rsidP="00F6553A">
      <w:pPr>
        <w:ind w:left="720"/>
        <w:jc w:val="center"/>
        <w:rPr>
          <w:rFonts w:ascii="Arial" w:hAnsi="Arial"/>
          <w:i/>
        </w:rPr>
      </w:pPr>
      <w:r>
        <w:rPr>
          <w:rFonts w:ascii="Arial" w:hAnsi="Arial"/>
          <w:i/>
          <w:noProof/>
        </w:rPr>
        <w:drawing>
          <wp:inline distT="0" distB="0" distL="0" distR="0" wp14:anchorId="304AA701" wp14:editId="0C33E8A8">
            <wp:extent cx="2438400" cy="5275908"/>
            <wp:effectExtent l="0" t="0" r="0" b="0"/>
            <wp:docPr id="18736715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71507" name="Picture 187367150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56290" cy="5314615"/>
                    </a:xfrm>
                    <a:prstGeom prst="rect">
                      <a:avLst/>
                    </a:prstGeom>
                  </pic:spPr>
                </pic:pic>
              </a:graphicData>
            </a:graphic>
          </wp:inline>
        </w:drawing>
      </w:r>
    </w:p>
    <w:p w14:paraId="06067A81" w14:textId="77777777" w:rsidR="00F6553A" w:rsidRDefault="00F6553A" w:rsidP="00F6553A">
      <w:pPr>
        <w:ind w:left="720"/>
        <w:jc w:val="center"/>
        <w:rPr>
          <w:rFonts w:ascii="Arial" w:hAnsi="Arial"/>
        </w:rPr>
      </w:pPr>
      <w:r>
        <w:rPr>
          <w:rFonts w:ascii="Arial" w:hAnsi="Arial"/>
        </w:rPr>
        <w:t>[Figure 7]</w:t>
      </w:r>
    </w:p>
    <w:p w14:paraId="41964D3A" w14:textId="77777777" w:rsidR="00F6553A" w:rsidRDefault="00F6553A" w:rsidP="00F6553A">
      <w:pPr>
        <w:ind w:left="720"/>
        <w:jc w:val="center"/>
        <w:rPr>
          <w:rFonts w:ascii="Arial" w:hAnsi="Arial"/>
        </w:rPr>
      </w:pPr>
    </w:p>
    <w:p w14:paraId="3E1D83E9" w14:textId="77777777" w:rsidR="00F6553A" w:rsidRPr="00331CEE" w:rsidRDefault="00F6553A" w:rsidP="00F6553A">
      <w:pPr>
        <w:pStyle w:val="Heading3"/>
      </w:pPr>
      <w:bookmarkStart w:id="30" w:name="_Toc128762790"/>
      <w:r w:rsidRPr="00331CEE">
        <w:t>Description</w:t>
      </w:r>
      <w:bookmarkEnd w:id="30"/>
    </w:p>
    <w:p w14:paraId="5D3B23D0" w14:textId="0B19BBF1" w:rsidR="00F6553A" w:rsidRPr="00331CEE" w:rsidRDefault="00F6553A" w:rsidP="00C057D8">
      <w:pPr>
        <w:rPr>
          <w:rFonts w:ascii="Arial" w:hAnsi="Arial"/>
          <w:i/>
        </w:rPr>
      </w:pPr>
      <w:r>
        <w:rPr>
          <w:rFonts w:ascii="Arial" w:hAnsi="Arial"/>
        </w:rPr>
        <w:t xml:space="preserve">Above is user profile </w:t>
      </w:r>
      <w:r w:rsidR="00C057D8">
        <w:rPr>
          <w:rFonts w:ascii="Arial" w:hAnsi="Arial"/>
        </w:rPr>
        <w:t>screen</w:t>
      </w:r>
      <w:r w:rsidR="00F00E9D">
        <w:rPr>
          <w:rFonts w:ascii="Arial" w:hAnsi="Arial"/>
        </w:rPr>
        <w:t xml:space="preserve"> with user details</w:t>
      </w:r>
      <w:r>
        <w:rPr>
          <w:rFonts w:ascii="Arial" w:hAnsi="Arial"/>
        </w:rPr>
        <w:t>.</w:t>
      </w:r>
      <w:r w:rsidR="00383366">
        <w:rPr>
          <w:rFonts w:ascii="Arial" w:hAnsi="Arial"/>
        </w:rPr>
        <w:t xml:space="preserve"> </w:t>
      </w:r>
      <w:bookmarkStart w:id="31" w:name="OLE_LINK48"/>
      <w:bookmarkStart w:id="32" w:name="OLE_LINK61"/>
      <w:r w:rsidR="00383366">
        <w:rPr>
          <w:rFonts w:ascii="Arial" w:hAnsi="Arial"/>
        </w:rPr>
        <w:t xml:space="preserve">is used see the screen like </w:t>
      </w:r>
      <w:r w:rsidR="00C057D8">
        <w:rPr>
          <w:rFonts w:ascii="Arial" w:hAnsi="Arial"/>
        </w:rPr>
        <w:t>this screen is used to display the information of account holder here the user can change their profile name, contact number and company name. Email id is not editable</w:t>
      </w:r>
      <w:bookmarkEnd w:id="31"/>
      <w:bookmarkEnd w:id="32"/>
      <w:r w:rsidR="00C057D8">
        <w:rPr>
          <w:rFonts w:ascii="Arial" w:hAnsi="Arial"/>
        </w:rPr>
        <w:t>.</w:t>
      </w:r>
    </w:p>
    <w:p w14:paraId="5D59DDD0" w14:textId="77777777" w:rsidR="00F00E9D" w:rsidRDefault="00F00E9D" w:rsidP="00F00E9D">
      <w:pPr>
        <w:ind w:left="720"/>
        <w:jc w:val="center"/>
        <w:rPr>
          <w:rFonts w:ascii="Arial" w:hAnsi="Arial"/>
          <w:i/>
        </w:rPr>
      </w:pPr>
    </w:p>
    <w:p w14:paraId="5B9F6447" w14:textId="01DDB83E" w:rsidR="00F00E9D" w:rsidRPr="00331CEE" w:rsidRDefault="00F00E9D" w:rsidP="00F00E9D">
      <w:pPr>
        <w:pStyle w:val="Heading2"/>
      </w:pPr>
      <w:bookmarkStart w:id="33" w:name="_Toc128762791"/>
      <w:r>
        <w:t>Edit Profile</w:t>
      </w:r>
      <w:r w:rsidRPr="00331CEE">
        <w:t xml:space="preserve"> Page</w:t>
      </w:r>
      <w:bookmarkEnd w:id="33"/>
    </w:p>
    <w:p w14:paraId="0CD6F155" w14:textId="77777777" w:rsidR="00F00E9D" w:rsidRDefault="00F00E9D" w:rsidP="00F00E9D">
      <w:pPr>
        <w:pStyle w:val="Heading3"/>
      </w:pPr>
      <w:bookmarkStart w:id="34" w:name="_Toc128762792"/>
      <w:r w:rsidRPr="00331CEE">
        <w:t>Interface</w:t>
      </w:r>
      <w:bookmarkEnd w:id="34"/>
    </w:p>
    <w:p w14:paraId="2CF4EED2" w14:textId="49215B56" w:rsidR="00F00E9D" w:rsidRDefault="00051028" w:rsidP="00F00E9D">
      <w:pPr>
        <w:ind w:left="720"/>
        <w:jc w:val="center"/>
        <w:rPr>
          <w:rFonts w:ascii="Arial" w:hAnsi="Arial"/>
          <w:i/>
        </w:rPr>
      </w:pPr>
      <w:r>
        <w:rPr>
          <w:rFonts w:ascii="Arial" w:hAnsi="Arial"/>
          <w:i/>
          <w:noProof/>
        </w:rPr>
        <w:drawing>
          <wp:inline distT="0" distB="0" distL="0" distR="0" wp14:anchorId="3F4A3064" wp14:editId="1C2F38C2">
            <wp:extent cx="2438400" cy="5275908"/>
            <wp:effectExtent l="0" t="0" r="0" b="0"/>
            <wp:docPr id="146617546" name="Picture 14661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71507" name="Picture 187367150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56290" cy="5314615"/>
                    </a:xfrm>
                    <a:prstGeom prst="rect">
                      <a:avLst/>
                    </a:prstGeom>
                  </pic:spPr>
                </pic:pic>
              </a:graphicData>
            </a:graphic>
          </wp:inline>
        </w:drawing>
      </w:r>
    </w:p>
    <w:p w14:paraId="4B7AB6D2" w14:textId="77777777" w:rsidR="00F00E9D" w:rsidRDefault="00F00E9D" w:rsidP="00F00E9D">
      <w:pPr>
        <w:ind w:left="720"/>
        <w:jc w:val="center"/>
        <w:rPr>
          <w:rFonts w:ascii="Arial" w:hAnsi="Arial"/>
        </w:rPr>
      </w:pPr>
      <w:r>
        <w:rPr>
          <w:rFonts w:ascii="Arial" w:hAnsi="Arial"/>
        </w:rPr>
        <w:t>[Figure 7]</w:t>
      </w:r>
    </w:p>
    <w:p w14:paraId="3DC46989" w14:textId="77777777" w:rsidR="00F00E9D" w:rsidRDefault="00F00E9D" w:rsidP="00F00E9D">
      <w:pPr>
        <w:ind w:left="720"/>
        <w:jc w:val="center"/>
        <w:rPr>
          <w:rFonts w:ascii="Arial" w:hAnsi="Arial"/>
        </w:rPr>
      </w:pPr>
    </w:p>
    <w:p w14:paraId="33117F0B" w14:textId="77777777" w:rsidR="00F00E9D" w:rsidRPr="00331CEE" w:rsidRDefault="00F00E9D" w:rsidP="00F00E9D">
      <w:pPr>
        <w:pStyle w:val="Heading3"/>
      </w:pPr>
      <w:bookmarkStart w:id="35" w:name="_Toc128762793"/>
      <w:r w:rsidRPr="00331CEE">
        <w:t>Description</w:t>
      </w:r>
      <w:bookmarkEnd w:id="35"/>
    </w:p>
    <w:p w14:paraId="41438D68" w14:textId="5C5F7D17" w:rsidR="00F00E9D" w:rsidRDefault="00F00E9D" w:rsidP="00F00E9D">
      <w:pPr>
        <w:rPr>
          <w:rFonts w:ascii="Arial" w:hAnsi="Arial"/>
        </w:rPr>
      </w:pPr>
      <w:r>
        <w:rPr>
          <w:rFonts w:ascii="Arial" w:hAnsi="Arial"/>
        </w:rPr>
        <w:t>Above is the Edit User Profile of the application.</w:t>
      </w:r>
      <w:r w:rsidR="00383366">
        <w:rPr>
          <w:rFonts w:ascii="Arial" w:hAnsi="Arial"/>
        </w:rPr>
        <w:t xml:space="preserve"> </w:t>
      </w:r>
      <w:proofErr w:type="spellStart"/>
      <w:r w:rsidR="00383366">
        <w:rPr>
          <w:rFonts w:ascii="Arial" w:hAnsi="Arial"/>
        </w:rPr>
        <w:t>Its</w:t>
      </w:r>
      <w:proofErr w:type="spellEnd"/>
      <w:r w:rsidR="00383366">
        <w:rPr>
          <w:rFonts w:ascii="Arial" w:hAnsi="Arial"/>
        </w:rPr>
        <w:t xml:space="preserve"> is used to edit personal info added during signup</w:t>
      </w:r>
      <w:r w:rsidR="00C057D8">
        <w:rPr>
          <w:rFonts w:ascii="Arial" w:hAnsi="Arial"/>
        </w:rPr>
        <w:t>.</w:t>
      </w:r>
      <w:r w:rsidR="00C057D8" w:rsidRPr="00C057D8">
        <w:rPr>
          <w:rFonts w:ascii="Arial" w:hAnsi="Arial"/>
        </w:rPr>
        <w:t xml:space="preserve"> </w:t>
      </w:r>
      <w:r w:rsidR="00C057D8">
        <w:rPr>
          <w:rFonts w:ascii="Arial" w:hAnsi="Arial"/>
        </w:rPr>
        <w:t xml:space="preserve">It </w:t>
      </w:r>
      <w:proofErr w:type="gramStart"/>
      <w:r w:rsidR="00C057D8">
        <w:rPr>
          <w:rFonts w:ascii="Arial" w:hAnsi="Arial"/>
        </w:rPr>
        <w:t>is  used</w:t>
      </w:r>
      <w:proofErr w:type="gramEnd"/>
      <w:r w:rsidR="00C057D8">
        <w:rPr>
          <w:rFonts w:ascii="Arial" w:hAnsi="Arial"/>
        </w:rPr>
        <w:t xml:space="preserve"> see the screen like this screen is used to display the information of account holder here the user can change their profile name, contact number and company name. Email id is not editable.</w:t>
      </w:r>
    </w:p>
    <w:p w14:paraId="47F4EAE2" w14:textId="3594EB25" w:rsidR="00107285" w:rsidRPr="00331CEE" w:rsidRDefault="00051028" w:rsidP="00107285">
      <w:pPr>
        <w:pStyle w:val="Heading2"/>
      </w:pPr>
      <w:bookmarkStart w:id="36" w:name="_GoBack"/>
      <w:r>
        <w:t>Home Screen</w:t>
      </w:r>
    </w:p>
    <w:p w14:paraId="19E3B7FF" w14:textId="77777777" w:rsidR="00107285" w:rsidRDefault="00107285" w:rsidP="00107285">
      <w:pPr>
        <w:pStyle w:val="Heading3"/>
      </w:pPr>
      <w:bookmarkStart w:id="37" w:name="_Toc128762795"/>
      <w:bookmarkEnd w:id="36"/>
      <w:r w:rsidRPr="00331CEE">
        <w:t>Interface</w:t>
      </w:r>
      <w:bookmarkEnd w:id="37"/>
    </w:p>
    <w:p w14:paraId="50166796" w14:textId="3E779616" w:rsidR="00107285" w:rsidRDefault="00051028" w:rsidP="00107285">
      <w:pPr>
        <w:ind w:left="720"/>
        <w:jc w:val="center"/>
        <w:rPr>
          <w:rFonts w:ascii="Arial" w:hAnsi="Arial"/>
          <w:i/>
        </w:rPr>
      </w:pPr>
      <w:r>
        <w:rPr>
          <w:rFonts w:ascii="Arial" w:hAnsi="Arial"/>
          <w:i/>
          <w:noProof/>
        </w:rPr>
        <w:drawing>
          <wp:inline distT="0" distB="0" distL="0" distR="0" wp14:anchorId="12D96BE2" wp14:editId="4922C275">
            <wp:extent cx="2590800" cy="5605649"/>
            <wp:effectExtent l="0" t="0" r="0" b="0"/>
            <wp:docPr id="4495209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20986" name="Picture 44952098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9571" cy="5624626"/>
                    </a:xfrm>
                    <a:prstGeom prst="rect">
                      <a:avLst/>
                    </a:prstGeom>
                  </pic:spPr>
                </pic:pic>
              </a:graphicData>
            </a:graphic>
          </wp:inline>
        </w:drawing>
      </w:r>
    </w:p>
    <w:p w14:paraId="0690B6F1" w14:textId="77777777" w:rsidR="00107285" w:rsidRDefault="00107285" w:rsidP="00107285">
      <w:pPr>
        <w:ind w:left="720"/>
        <w:jc w:val="center"/>
        <w:rPr>
          <w:rFonts w:ascii="Arial" w:hAnsi="Arial"/>
        </w:rPr>
      </w:pPr>
      <w:r>
        <w:rPr>
          <w:rFonts w:ascii="Arial" w:hAnsi="Arial"/>
        </w:rPr>
        <w:t>[Figure 7]</w:t>
      </w:r>
    </w:p>
    <w:p w14:paraId="78C70008" w14:textId="77777777" w:rsidR="00107285" w:rsidRDefault="00107285" w:rsidP="00107285">
      <w:pPr>
        <w:ind w:left="720"/>
        <w:jc w:val="center"/>
        <w:rPr>
          <w:rFonts w:ascii="Arial" w:hAnsi="Arial"/>
        </w:rPr>
      </w:pPr>
    </w:p>
    <w:p w14:paraId="055933DD" w14:textId="77777777" w:rsidR="00107285" w:rsidRPr="00331CEE" w:rsidRDefault="00107285" w:rsidP="00107285">
      <w:pPr>
        <w:pStyle w:val="Heading3"/>
      </w:pPr>
      <w:bookmarkStart w:id="38" w:name="_Toc128762796"/>
      <w:r w:rsidRPr="00331CEE">
        <w:t>Description</w:t>
      </w:r>
      <w:bookmarkEnd w:id="38"/>
    </w:p>
    <w:p w14:paraId="4A2749A0" w14:textId="70864F3A" w:rsidR="00107285" w:rsidRDefault="00107285" w:rsidP="00107285">
      <w:pPr>
        <w:rPr>
          <w:rFonts w:ascii="Arial" w:hAnsi="Arial"/>
        </w:rPr>
      </w:pPr>
      <w:r>
        <w:rPr>
          <w:rFonts w:ascii="Arial" w:hAnsi="Arial"/>
        </w:rPr>
        <w:t xml:space="preserve">Above is </w:t>
      </w:r>
      <w:r w:rsidR="00051028">
        <w:rPr>
          <w:rFonts w:ascii="Arial" w:hAnsi="Arial"/>
        </w:rPr>
        <w:t xml:space="preserve">Home Screen </w:t>
      </w:r>
      <w:r>
        <w:rPr>
          <w:rFonts w:ascii="Arial" w:hAnsi="Arial"/>
        </w:rPr>
        <w:t>of the application.</w:t>
      </w:r>
      <w:r w:rsidR="00383366">
        <w:rPr>
          <w:rFonts w:ascii="Arial" w:hAnsi="Arial"/>
        </w:rPr>
        <w:t xml:space="preserve"> This screen</w:t>
      </w:r>
      <w:r w:rsidR="00051028">
        <w:rPr>
          <w:rFonts w:ascii="Arial" w:hAnsi="Arial"/>
        </w:rPr>
        <w:t xml:space="preserve"> is showing the event detai</w:t>
      </w:r>
      <w:r w:rsidR="00415877">
        <w:rPr>
          <w:rFonts w:ascii="Arial" w:hAnsi="Arial"/>
        </w:rPr>
        <w:t xml:space="preserve">ls. This screen is visible to user with or without signup if user want to buy a ticket for </w:t>
      </w:r>
      <w:proofErr w:type="spellStart"/>
      <w:proofErr w:type="gramStart"/>
      <w:r w:rsidR="00415877">
        <w:rPr>
          <w:rFonts w:ascii="Arial" w:hAnsi="Arial"/>
        </w:rPr>
        <w:t>a</w:t>
      </w:r>
      <w:proofErr w:type="spellEnd"/>
      <w:proofErr w:type="gramEnd"/>
      <w:r w:rsidR="00415877">
        <w:rPr>
          <w:rFonts w:ascii="Arial" w:hAnsi="Arial"/>
        </w:rPr>
        <w:t xml:space="preserve"> event he need to login into application. Home screen contains banner image, event category, most popular event and company address.</w:t>
      </w:r>
    </w:p>
    <w:p w14:paraId="60405CA2" w14:textId="77777777" w:rsidR="00107285" w:rsidRDefault="00107285" w:rsidP="00107285">
      <w:pPr>
        <w:ind w:left="720"/>
        <w:jc w:val="center"/>
        <w:rPr>
          <w:rFonts w:ascii="Arial" w:hAnsi="Arial"/>
          <w:i/>
        </w:rPr>
      </w:pPr>
    </w:p>
    <w:p w14:paraId="427AE165" w14:textId="1DF8809A" w:rsidR="00107285" w:rsidRPr="00331CEE" w:rsidRDefault="00051028" w:rsidP="00107285">
      <w:pPr>
        <w:pStyle w:val="Heading2"/>
      </w:pPr>
      <w:bookmarkStart w:id="39" w:name="_Toc128762797"/>
      <w:r>
        <w:t>Events</w:t>
      </w:r>
      <w:r w:rsidR="00107285" w:rsidRPr="00331CEE">
        <w:t xml:space="preserve"> Page</w:t>
      </w:r>
      <w:bookmarkEnd w:id="39"/>
    </w:p>
    <w:p w14:paraId="7F25A6A5" w14:textId="77777777" w:rsidR="00107285" w:rsidRDefault="00107285" w:rsidP="00107285">
      <w:pPr>
        <w:pStyle w:val="Heading3"/>
      </w:pPr>
      <w:bookmarkStart w:id="40" w:name="_Toc128762798"/>
      <w:r w:rsidRPr="00331CEE">
        <w:t>Interface</w:t>
      </w:r>
      <w:bookmarkEnd w:id="40"/>
    </w:p>
    <w:p w14:paraId="627708AB" w14:textId="6C9099F1" w:rsidR="00107285" w:rsidRDefault="00051028" w:rsidP="00107285">
      <w:pPr>
        <w:ind w:left="720"/>
        <w:jc w:val="center"/>
        <w:rPr>
          <w:rFonts w:ascii="Arial" w:hAnsi="Arial"/>
          <w:i/>
        </w:rPr>
      </w:pPr>
      <w:r>
        <w:rPr>
          <w:rFonts w:ascii="Arial" w:hAnsi="Arial"/>
          <w:i/>
          <w:noProof/>
        </w:rPr>
        <w:drawing>
          <wp:inline distT="0" distB="0" distL="0" distR="0" wp14:anchorId="39D13C90" wp14:editId="58229E63">
            <wp:extent cx="2463800" cy="5330863"/>
            <wp:effectExtent l="0" t="0" r="0" b="3175"/>
            <wp:docPr id="2987793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79305" name="Picture 29877930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74471" cy="5353951"/>
                    </a:xfrm>
                    <a:prstGeom prst="rect">
                      <a:avLst/>
                    </a:prstGeom>
                  </pic:spPr>
                </pic:pic>
              </a:graphicData>
            </a:graphic>
          </wp:inline>
        </w:drawing>
      </w:r>
    </w:p>
    <w:p w14:paraId="0B94645D" w14:textId="77777777" w:rsidR="00107285" w:rsidRDefault="00107285" w:rsidP="00107285">
      <w:pPr>
        <w:ind w:left="720"/>
        <w:jc w:val="center"/>
        <w:rPr>
          <w:rFonts w:ascii="Arial" w:hAnsi="Arial"/>
        </w:rPr>
      </w:pPr>
      <w:r>
        <w:rPr>
          <w:rFonts w:ascii="Arial" w:hAnsi="Arial"/>
        </w:rPr>
        <w:t>[Figure 7]</w:t>
      </w:r>
    </w:p>
    <w:p w14:paraId="56DAE7E6" w14:textId="77777777" w:rsidR="00107285" w:rsidRDefault="00107285" w:rsidP="00107285">
      <w:pPr>
        <w:ind w:left="720"/>
        <w:jc w:val="center"/>
        <w:rPr>
          <w:rFonts w:ascii="Arial" w:hAnsi="Arial"/>
        </w:rPr>
      </w:pPr>
    </w:p>
    <w:p w14:paraId="26FF5186" w14:textId="77777777" w:rsidR="00107285" w:rsidRPr="00331CEE" w:rsidRDefault="00107285" w:rsidP="00107285">
      <w:pPr>
        <w:pStyle w:val="Heading3"/>
      </w:pPr>
      <w:bookmarkStart w:id="41" w:name="_Toc128762799"/>
      <w:r w:rsidRPr="00331CEE">
        <w:t>Description</w:t>
      </w:r>
      <w:bookmarkEnd w:id="41"/>
    </w:p>
    <w:p w14:paraId="2BE75BE5" w14:textId="5A2EBC32" w:rsidR="00107285" w:rsidRDefault="00107285" w:rsidP="00107285">
      <w:pPr>
        <w:rPr>
          <w:rFonts w:ascii="Arial" w:hAnsi="Arial"/>
        </w:rPr>
      </w:pPr>
      <w:bookmarkStart w:id="42" w:name="OLE_LINK68"/>
      <w:bookmarkStart w:id="43" w:name="OLE_LINK69"/>
      <w:bookmarkStart w:id="44" w:name="OLE_LINK70"/>
      <w:r>
        <w:rPr>
          <w:rFonts w:ascii="Arial" w:hAnsi="Arial"/>
        </w:rPr>
        <w:t xml:space="preserve">Above is </w:t>
      </w:r>
      <w:r w:rsidR="00051028">
        <w:rPr>
          <w:rFonts w:ascii="Arial" w:hAnsi="Arial"/>
        </w:rPr>
        <w:t xml:space="preserve">Event </w:t>
      </w:r>
      <w:r>
        <w:rPr>
          <w:rFonts w:ascii="Arial" w:hAnsi="Arial"/>
        </w:rPr>
        <w:t>page of the application.</w:t>
      </w:r>
      <w:r w:rsidR="00383366">
        <w:rPr>
          <w:rFonts w:ascii="Arial" w:hAnsi="Arial"/>
        </w:rPr>
        <w:t xml:space="preserve">it is used to display the list of all </w:t>
      </w:r>
      <w:r w:rsidR="00051028">
        <w:rPr>
          <w:rFonts w:ascii="Arial" w:hAnsi="Arial"/>
        </w:rPr>
        <w:t>event here the user can filter the event according to event categories.</w:t>
      </w:r>
      <w:r w:rsidR="00415877">
        <w:rPr>
          <w:rFonts w:ascii="Arial" w:hAnsi="Arial"/>
        </w:rPr>
        <w:t xml:space="preserve"> This screen shows the all </w:t>
      </w:r>
      <w:proofErr w:type="spellStart"/>
      <w:r w:rsidR="00415877">
        <w:rPr>
          <w:rFonts w:ascii="Arial" w:hAnsi="Arial"/>
        </w:rPr>
        <w:t>evengt</w:t>
      </w:r>
      <w:proofErr w:type="spellEnd"/>
      <w:r w:rsidR="00415877">
        <w:rPr>
          <w:rFonts w:ascii="Arial" w:hAnsi="Arial"/>
        </w:rPr>
        <w:t xml:space="preserve"> details of event here we search the event by name or by event category.</w:t>
      </w:r>
    </w:p>
    <w:bookmarkEnd w:id="42"/>
    <w:bookmarkEnd w:id="43"/>
    <w:bookmarkEnd w:id="44"/>
    <w:p w14:paraId="65BD2E57" w14:textId="77777777" w:rsidR="00107285" w:rsidRDefault="00107285" w:rsidP="00107285">
      <w:pPr>
        <w:ind w:left="720"/>
        <w:jc w:val="center"/>
        <w:rPr>
          <w:rFonts w:ascii="Arial" w:hAnsi="Arial"/>
          <w:i/>
        </w:rPr>
      </w:pPr>
    </w:p>
    <w:p w14:paraId="292FD81E" w14:textId="21DC6CA8" w:rsidR="00107285" w:rsidRPr="00331CEE" w:rsidRDefault="004A2D78" w:rsidP="00107285">
      <w:pPr>
        <w:pStyle w:val="Heading2"/>
      </w:pPr>
      <w:bookmarkStart w:id="45" w:name="_Toc128762800"/>
      <w:r>
        <w:t xml:space="preserve">Manage User </w:t>
      </w:r>
      <w:r w:rsidR="00107285" w:rsidRPr="00331CEE">
        <w:t>Page</w:t>
      </w:r>
      <w:bookmarkEnd w:id="45"/>
    </w:p>
    <w:p w14:paraId="2B82BE02" w14:textId="77777777" w:rsidR="00107285" w:rsidRDefault="00107285" w:rsidP="00107285">
      <w:pPr>
        <w:pStyle w:val="Heading3"/>
      </w:pPr>
      <w:bookmarkStart w:id="46" w:name="_Toc128762801"/>
      <w:r w:rsidRPr="00331CEE">
        <w:t>Interface</w:t>
      </w:r>
      <w:bookmarkEnd w:id="46"/>
    </w:p>
    <w:p w14:paraId="51C014AA" w14:textId="737DF864" w:rsidR="00107285" w:rsidRDefault="00051028" w:rsidP="00107285">
      <w:pPr>
        <w:ind w:left="720"/>
        <w:jc w:val="center"/>
        <w:rPr>
          <w:rFonts w:ascii="Arial" w:hAnsi="Arial"/>
          <w:i/>
        </w:rPr>
      </w:pPr>
      <w:r>
        <w:rPr>
          <w:rFonts w:ascii="Arial" w:hAnsi="Arial"/>
          <w:i/>
          <w:noProof/>
        </w:rPr>
        <w:drawing>
          <wp:inline distT="0" distB="0" distL="0" distR="0" wp14:anchorId="07C084C9" wp14:editId="6E1CCD65">
            <wp:extent cx="2552700" cy="5523214"/>
            <wp:effectExtent l="0" t="0" r="0" b="1905"/>
            <wp:docPr id="10610987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98764" name="Picture 106109876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58755" cy="5536314"/>
                    </a:xfrm>
                    <a:prstGeom prst="rect">
                      <a:avLst/>
                    </a:prstGeom>
                  </pic:spPr>
                </pic:pic>
              </a:graphicData>
            </a:graphic>
          </wp:inline>
        </w:drawing>
      </w:r>
    </w:p>
    <w:p w14:paraId="50E5919A" w14:textId="77777777" w:rsidR="00107285" w:rsidRDefault="00107285" w:rsidP="00107285">
      <w:pPr>
        <w:ind w:left="720"/>
        <w:jc w:val="center"/>
        <w:rPr>
          <w:rFonts w:ascii="Arial" w:hAnsi="Arial"/>
        </w:rPr>
      </w:pPr>
      <w:r>
        <w:rPr>
          <w:rFonts w:ascii="Arial" w:hAnsi="Arial"/>
        </w:rPr>
        <w:t>[Figure 7]</w:t>
      </w:r>
    </w:p>
    <w:p w14:paraId="120FA49A" w14:textId="77777777" w:rsidR="00107285" w:rsidRDefault="00107285" w:rsidP="00107285">
      <w:pPr>
        <w:ind w:left="720"/>
        <w:jc w:val="center"/>
        <w:rPr>
          <w:rFonts w:ascii="Arial" w:hAnsi="Arial"/>
        </w:rPr>
      </w:pPr>
    </w:p>
    <w:p w14:paraId="7D2A71BF" w14:textId="77777777" w:rsidR="00107285" w:rsidRPr="00331CEE" w:rsidRDefault="00107285" w:rsidP="00107285">
      <w:pPr>
        <w:pStyle w:val="Heading3"/>
      </w:pPr>
      <w:bookmarkStart w:id="47" w:name="_Toc128762802"/>
      <w:r w:rsidRPr="00331CEE">
        <w:t>Description</w:t>
      </w:r>
      <w:bookmarkEnd w:id="47"/>
    </w:p>
    <w:p w14:paraId="605AA95E" w14:textId="57EA703D" w:rsidR="00107285" w:rsidRDefault="00107285" w:rsidP="00107285">
      <w:pPr>
        <w:rPr>
          <w:rFonts w:ascii="Arial" w:hAnsi="Arial"/>
        </w:rPr>
      </w:pPr>
      <w:bookmarkStart w:id="48" w:name="OLE_LINK79"/>
      <w:bookmarkStart w:id="49" w:name="OLE_LINK80"/>
      <w:bookmarkStart w:id="50" w:name="OLE_LINK75"/>
      <w:bookmarkStart w:id="51" w:name="OLE_LINK76"/>
      <w:r>
        <w:rPr>
          <w:rFonts w:ascii="Arial" w:hAnsi="Arial"/>
        </w:rPr>
        <w:t xml:space="preserve">Above is </w:t>
      </w:r>
      <w:r w:rsidR="00051028">
        <w:rPr>
          <w:rFonts w:ascii="Arial" w:hAnsi="Arial"/>
        </w:rPr>
        <w:t>Manage user</w:t>
      </w:r>
      <w:r>
        <w:rPr>
          <w:rFonts w:ascii="Arial" w:hAnsi="Arial"/>
        </w:rPr>
        <w:t xml:space="preserve"> page of the application.</w:t>
      </w:r>
      <w:r w:rsidR="00383366">
        <w:rPr>
          <w:rFonts w:ascii="Arial" w:hAnsi="Arial"/>
        </w:rPr>
        <w:t xml:space="preserve"> </w:t>
      </w:r>
      <w:proofErr w:type="spellStart"/>
      <w:r w:rsidR="00383366">
        <w:rPr>
          <w:rFonts w:ascii="Arial" w:hAnsi="Arial"/>
        </w:rPr>
        <w:t>Its</w:t>
      </w:r>
      <w:proofErr w:type="spellEnd"/>
      <w:r w:rsidR="00383366">
        <w:rPr>
          <w:rFonts w:ascii="Arial" w:hAnsi="Arial"/>
        </w:rPr>
        <w:t xml:space="preserve"> is used to </w:t>
      </w:r>
      <w:r w:rsidR="00051028">
        <w:rPr>
          <w:rFonts w:ascii="Arial" w:hAnsi="Arial"/>
        </w:rPr>
        <w:t>show the user information who can create the account in application.</w:t>
      </w:r>
      <w:r w:rsidR="004A2D78">
        <w:rPr>
          <w:rFonts w:ascii="Arial" w:hAnsi="Arial"/>
        </w:rPr>
        <w:t xml:space="preserve"> We can delete and edit the user details in manage user screen.</w:t>
      </w:r>
    </w:p>
    <w:p w14:paraId="09CACE5E" w14:textId="60154182" w:rsidR="00415877" w:rsidRDefault="00415877" w:rsidP="00107285">
      <w:pPr>
        <w:rPr>
          <w:rFonts w:ascii="Arial" w:hAnsi="Arial"/>
        </w:rPr>
      </w:pPr>
      <w:r>
        <w:rPr>
          <w:rFonts w:ascii="Arial" w:hAnsi="Arial"/>
        </w:rPr>
        <w:t xml:space="preserve">This screen shows the </w:t>
      </w:r>
      <w:r w:rsidR="00C35DEF">
        <w:rPr>
          <w:rFonts w:ascii="Arial" w:hAnsi="Arial"/>
        </w:rPr>
        <w:t>user email-Id, Phone number and name</w:t>
      </w:r>
      <w:bookmarkEnd w:id="48"/>
      <w:bookmarkEnd w:id="49"/>
      <w:r w:rsidR="00C35DEF">
        <w:rPr>
          <w:rFonts w:ascii="Arial" w:hAnsi="Arial"/>
        </w:rPr>
        <w:t>.</w:t>
      </w:r>
    </w:p>
    <w:bookmarkEnd w:id="50"/>
    <w:bookmarkEnd w:id="51"/>
    <w:p w14:paraId="11205417" w14:textId="77777777" w:rsidR="00107285" w:rsidRDefault="00107285" w:rsidP="00107285">
      <w:pPr>
        <w:ind w:left="720"/>
        <w:jc w:val="center"/>
        <w:rPr>
          <w:rFonts w:ascii="Arial" w:hAnsi="Arial"/>
          <w:i/>
        </w:rPr>
      </w:pPr>
    </w:p>
    <w:p w14:paraId="3F8EBB1B" w14:textId="01EA9942" w:rsidR="00107285" w:rsidRPr="00331CEE" w:rsidRDefault="004A2D78" w:rsidP="00107285">
      <w:pPr>
        <w:pStyle w:val="Heading2"/>
      </w:pPr>
      <w:bookmarkStart w:id="52" w:name="_Toc128762803"/>
      <w:r>
        <w:t>Manage Promoter</w:t>
      </w:r>
      <w:r w:rsidR="00107285" w:rsidRPr="00331CEE">
        <w:t xml:space="preserve"> Page</w:t>
      </w:r>
      <w:bookmarkEnd w:id="52"/>
    </w:p>
    <w:p w14:paraId="61ACCEA7" w14:textId="77777777" w:rsidR="00107285" w:rsidRDefault="00107285" w:rsidP="00107285">
      <w:pPr>
        <w:pStyle w:val="Heading3"/>
      </w:pPr>
      <w:bookmarkStart w:id="53" w:name="_Toc128762804"/>
      <w:r w:rsidRPr="00331CEE">
        <w:t>Interface</w:t>
      </w:r>
      <w:bookmarkEnd w:id="53"/>
    </w:p>
    <w:p w14:paraId="3D80C053" w14:textId="77777777" w:rsidR="00107285" w:rsidRDefault="00107285" w:rsidP="00107285">
      <w:pPr>
        <w:ind w:left="720"/>
        <w:jc w:val="center"/>
        <w:rPr>
          <w:rFonts w:ascii="Arial" w:hAnsi="Arial"/>
          <w:i/>
        </w:rPr>
      </w:pPr>
      <w:r>
        <w:rPr>
          <w:rFonts w:ascii="Arial" w:hAnsi="Arial"/>
          <w:i/>
          <w:noProof/>
        </w:rPr>
        <w:drawing>
          <wp:inline distT="0" distB="0" distL="0" distR="0" wp14:anchorId="26D6CF2D" wp14:editId="565430AC">
            <wp:extent cx="2559791" cy="5538239"/>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59791" cy="5538239"/>
                    </a:xfrm>
                    <a:prstGeom prst="rect">
                      <a:avLst/>
                    </a:prstGeom>
                  </pic:spPr>
                </pic:pic>
              </a:graphicData>
            </a:graphic>
          </wp:inline>
        </w:drawing>
      </w:r>
    </w:p>
    <w:p w14:paraId="0F5EF9F6" w14:textId="77777777" w:rsidR="00107285" w:rsidRDefault="00107285" w:rsidP="00107285">
      <w:pPr>
        <w:ind w:left="720"/>
        <w:jc w:val="center"/>
        <w:rPr>
          <w:rFonts w:ascii="Arial" w:hAnsi="Arial"/>
        </w:rPr>
      </w:pPr>
      <w:r>
        <w:rPr>
          <w:rFonts w:ascii="Arial" w:hAnsi="Arial"/>
        </w:rPr>
        <w:t>[Figure 7]</w:t>
      </w:r>
    </w:p>
    <w:p w14:paraId="49A8029F" w14:textId="77777777" w:rsidR="00107285" w:rsidRDefault="00107285" w:rsidP="00107285">
      <w:pPr>
        <w:ind w:left="720"/>
        <w:jc w:val="center"/>
        <w:rPr>
          <w:rFonts w:ascii="Arial" w:hAnsi="Arial"/>
        </w:rPr>
      </w:pPr>
    </w:p>
    <w:p w14:paraId="4D7966B3" w14:textId="77777777" w:rsidR="00107285" w:rsidRPr="00331CEE" w:rsidRDefault="00107285" w:rsidP="00107285">
      <w:pPr>
        <w:pStyle w:val="Heading3"/>
      </w:pPr>
      <w:bookmarkStart w:id="54" w:name="_Toc128762805"/>
      <w:r w:rsidRPr="00331CEE">
        <w:t>Description</w:t>
      </w:r>
      <w:bookmarkEnd w:id="54"/>
    </w:p>
    <w:p w14:paraId="4565D22B" w14:textId="2E06CB06" w:rsidR="00107285" w:rsidRDefault="00107285" w:rsidP="00107285">
      <w:pPr>
        <w:rPr>
          <w:rFonts w:ascii="Arial" w:hAnsi="Arial"/>
        </w:rPr>
      </w:pPr>
      <w:bookmarkStart w:id="55" w:name="OLE_LINK43"/>
      <w:bookmarkStart w:id="56" w:name="OLE_LINK44"/>
      <w:bookmarkStart w:id="57" w:name="OLE_LINK81"/>
      <w:r>
        <w:rPr>
          <w:rFonts w:ascii="Arial" w:hAnsi="Arial"/>
        </w:rPr>
        <w:t xml:space="preserve">Above is </w:t>
      </w:r>
      <w:r w:rsidR="004A2D78">
        <w:rPr>
          <w:rFonts w:ascii="Arial" w:hAnsi="Arial"/>
        </w:rPr>
        <w:t xml:space="preserve">Manage Promoter </w:t>
      </w:r>
      <w:r>
        <w:rPr>
          <w:rFonts w:ascii="Arial" w:hAnsi="Arial"/>
        </w:rPr>
        <w:t>page of the application.</w:t>
      </w:r>
      <w:r w:rsidR="00383366">
        <w:rPr>
          <w:rFonts w:ascii="Arial" w:hAnsi="Arial"/>
        </w:rPr>
        <w:t xml:space="preserve"> This screen is used to </w:t>
      </w:r>
      <w:r w:rsidR="004A2D78">
        <w:rPr>
          <w:rFonts w:ascii="Arial" w:hAnsi="Arial"/>
        </w:rPr>
        <w:t xml:space="preserve">show the list of Promoter. This screen is used to edit and delete the promoter. This screen is used to verify the promoter for </w:t>
      </w:r>
      <w:r w:rsidR="00884032">
        <w:rPr>
          <w:rFonts w:ascii="Arial" w:hAnsi="Arial"/>
        </w:rPr>
        <w:t>own company.</w:t>
      </w:r>
      <w:r w:rsidR="00C35DEF">
        <w:rPr>
          <w:rFonts w:ascii="Arial" w:hAnsi="Arial"/>
        </w:rPr>
        <w:t xml:space="preserve"> This screen is only for Admin.</w:t>
      </w:r>
    </w:p>
    <w:bookmarkEnd w:id="55"/>
    <w:bookmarkEnd w:id="56"/>
    <w:bookmarkEnd w:id="57"/>
    <w:p w14:paraId="6E3CA019" w14:textId="77777777" w:rsidR="00107285" w:rsidRDefault="00107285" w:rsidP="00107285">
      <w:pPr>
        <w:ind w:left="720"/>
        <w:jc w:val="center"/>
        <w:rPr>
          <w:rFonts w:ascii="Arial" w:hAnsi="Arial"/>
          <w:i/>
        </w:rPr>
      </w:pPr>
    </w:p>
    <w:p w14:paraId="67080429" w14:textId="4A906847" w:rsidR="003767FF" w:rsidRPr="00331CEE" w:rsidRDefault="00884032" w:rsidP="003767FF">
      <w:pPr>
        <w:pStyle w:val="Heading2"/>
      </w:pPr>
      <w:bookmarkStart w:id="58" w:name="_Toc128762807"/>
      <w:bookmarkStart w:id="59" w:name="OLE_LINK41"/>
      <w:bookmarkStart w:id="60" w:name="OLE_LINK42"/>
      <w:r>
        <w:t xml:space="preserve">Update </w:t>
      </w:r>
      <w:proofErr w:type="gramStart"/>
      <w:r>
        <w:t xml:space="preserve">user </w:t>
      </w:r>
      <w:r w:rsidR="003767FF" w:rsidRPr="00331CEE">
        <w:t xml:space="preserve"> Page</w:t>
      </w:r>
      <w:bookmarkEnd w:id="58"/>
      <w:proofErr w:type="gramEnd"/>
    </w:p>
    <w:p w14:paraId="399481B8" w14:textId="77777777" w:rsidR="003767FF" w:rsidRDefault="003767FF" w:rsidP="003767FF">
      <w:pPr>
        <w:pStyle w:val="Heading3"/>
      </w:pPr>
      <w:bookmarkStart w:id="61" w:name="_Toc128762808"/>
      <w:r w:rsidRPr="00331CEE">
        <w:t>Interface</w:t>
      </w:r>
      <w:bookmarkEnd w:id="61"/>
    </w:p>
    <w:p w14:paraId="11414E1B" w14:textId="3399F5FA" w:rsidR="003767FF" w:rsidRDefault="00884032" w:rsidP="003767FF">
      <w:pPr>
        <w:ind w:left="720"/>
        <w:jc w:val="center"/>
        <w:rPr>
          <w:rFonts w:ascii="Arial" w:hAnsi="Arial"/>
          <w:i/>
        </w:rPr>
      </w:pPr>
      <w:r>
        <w:rPr>
          <w:rFonts w:ascii="Arial" w:hAnsi="Arial"/>
          <w:i/>
          <w:noProof/>
        </w:rPr>
        <w:drawing>
          <wp:inline distT="0" distB="0" distL="0" distR="0" wp14:anchorId="395DA67A" wp14:editId="2D77E929">
            <wp:extent cx="2336800" cy="5056076"/>
            <wp:effectExtent l="0" t="0" r="0" b="0"/>
            <wp:docPr id="179503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39346" name="Picture 179503934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52390" cy="5089807"/>
                    </a:xfrm>
                    <a:prstGeom prst="rect">
                      <a:avLst/>
                    </a:prstGeom>
                  </pic:spPr>
                </pic:pic>
              </a:graphicData>
            </a:graphic>
          </wp:inline>
        </w:drawing>
      </w:r>
    </w:p>
    <w:p w14:paraId="115E289E" w14:textId="77777777" w:rsidR="003767FF" w:rsidRDefault="003767FF" w:rsidP="003767FF">
      <w:pPr>
        <w:ind w:left="720"/>
        <w:jc w:val="center"/>
        <w:rPr>
          <w:rFonts w:ascii="Arial" w:hAnsi="Arial"/>
        </w:rPr>
      </w:pPr>
      <w:r>
        <w:rPr>
          <w:rFonts w:ascii="Arial" w:hAnsi="Arial"/>
        </w:rPr>
        <w:t>[Figure 4]</w:t>
      </w:r>
    </w:p>
    <w:p w14:paraId="644901D3" w14:textId="77777777" w:rsidR="003767FF" w:rsidRPr="00331CEE" w:rsidRDefault="003767FF" w:rsidP="003767FF">
      <w:pPr>
        <w:pStyle w:val="Heading3"/>
      </w:pPr>
      <w:bookmarkStart w:id="62" w:name="_Toc128762809"/>
      <w:r w:rsidRPr="00331CEE">
        <w:t>Description</w:t>
      </w:r>
      <w:bookmarkEnd w:id="62"/>
    </w:p>
    <w:p w14:paraId="77B88256" w14:textId="77777777" w:rsidR="003767FF" w:rsidRDefault="003767FF" w:rsidP="003767FF">
      <w:pPr>
        <w:ind w:left="720"/>
        <w:rPr>
          <w:rFonts w:ascii="Arial" w:hAnsi="Arial"/>
          <w:i/>
        </w:rPr>
      </w:pPr>
    </w:p>
    <w:p w14:paraId="34335E60" w14:textId="436C9003" w:rsidR="00C35DEF" w:rsidRDefault="006B41E0" w:rsidP="00C35DEF">
      <w:pPr>
        <w:rPr>
          <w:rFonts w:ascii="Arial" w:hAnsi="Arial"/>
        </w:rPr>
      </w:pPr>
      <w:bookmarkStart w:id="63" w:name="OLE_LINK84"/>
      <w:bookmarkStart w:id="64" w:name="OLE_LINK85"/>
      <w:bookmarkStart w:id="65" w:name="OLE_LINK19"/>
      <w:bookmarkStart w:id="66" w:name="OLE_LINK20"/>
      <w:r>
        <w:rPr>
          <w:rFonts w:ascii="Arial" w:hAnsi="Arial"/>
        </w:rPr>
        <w:t xml:space="preserve">Above is </w:t>
      </w:r>
      <w:r w:rsidR="00884032">
        <w:rPr>
          <w:rFonts w:ascii="Arial" w:hAnsi="Arial"/>
        </w:rPr>
        <w:t xml:space="preserve">the update user </w:t>
      </w:r>
      <w:r>
        <w:rPr>
          <w:rFonts w:ascii="Arial" w:hAnsi="Arial"/>
        </w:rPr>
        <w:t xml:space="preserve">page of the </w:t>
      </w:r>
      <w:proofErr w:type="spellStart"/>
      <w:r>
        <w:rPr>
          <w:rFonts w:ascii="Arial" w:hAnsi="Arial"/>
        </w:rPr>
        <w:t>application.</w:t>
      </w:r>
      <w:r w:rsidR="00C35DEF">
        <w:rPr>
          <w:rFonts w:ascii="Arial" w:hAnsi="Arial"/>
        </w:rPr>
        <w:t>T</w:t>
      </w:r>
      <w:r w:rsidR="00383366">
        <w:rPr>
          <w:rFonts w:ascii="Arial" w:hAnsi="Arial"/>
        </w:rPr>
        <w:t>his</w:t>
      </w:r>
      <w:proofErr w:type="spellEnd"/>
      <w:r w:rsidR="00383366">
        <w:rPr>
          <w:rFonts w:ascii="Arial" w:hAnsi="Arial"/>
        </w:rPr>
        <w:t xml:space="preserve"> screen is used </w:t>
      </w:r>
      <w:r w:rsidR="00884032">
        <w:rPr>
          <w:rFonts w:ascii="Arial" w:hAnsi="Arial"/>
        </w:rPr>
        <w:t xml:space="preserve">to update the user </w:t>
      </w:r>
      <w:proofErr w:type="spellStart"/>
      <w:r w:rsidR="00884032">
        <w:rPr>
          <w:rFonts w:ascii="Arial" w:hAnsi="Arial"/>
        </w:rPr>
        <w:t>details.</w:t>
      </w:r>
      <w:bookmarkStart w:id="67" w:name="OLE_LINK1"/>
      <w:bookmarkStart w:id="68" w:name="OLE_LINK2"/>
      <w:r w:rsidR="00C35DEF">
        <w:rPr>
          <w:rFonts w:ascii="Arial" w:hAnsi="Arial"/>
        </w:rPr>
        <w:t>All</w:t>
      </w:r>
      <w:proofErr w:type="spellEnd"/>
      <w:r w:rsidR="00C35DEF">
        <w:rPr>
          <w:rFonts w:ascii="Arial" w:hAnsi="Arial"/>
        </w:rPr>
        <w:t xml:space="preserve"> the field is required for update the user information. This screen contains Name, email, phone number and company name.</w:t>
      </w:r>
      <w:r w:rsidR="00C35DEF" w:rsidRPr="00C35DEF">
        <w:rPr>
          <w:rFonts w:ascii="Arial" w:hAnsi="Arial"/>
        </w:rPr>
        <w:t xml:space="preserve"> </w:t>
      </w:r>
      <w:r w:rsidR="00C35DEF">
        <w:rPr>
          <w:rFonts w:ascii="Arial" w:hAnsi="Arial"/>
        </w:rPr>
        <w:t>If we update user the updated details is showing manage User screen.</w:t>
      </w:r>
    </w:p>
    <w:bookmarkEnd w:id="63"/>
    <w:bookmarkEnd w:id="64"/>
    <w:p w14:paraId="5B766860" w14:textId="31B84532" w:rsidR="00C35DEF" w:rsidRDefault="00C35DEF" w:rsidP="006B41E0">
      <w:pPr>
        <w:rPr>
          <w:rFonts w:ascii="Arial" w:hAnsi="Arial"/>
        </w:rPr>
      </w:pPr>
    </w:p>
    <w:bookmarkEnd w:id="65"/>
    <w:bookmarkEnd w:id="66"/>
    <w:bookmarkEnd w:id="67"/>
    <w:bookmarkEnd w:id="68"/>
    <w:p w14:paraId="7C6D1B7E" w14:textId="77777777" w:rsidR="003767FF" w:rsidRDefault="003767FF" w:rsidP="003767FF">
      <w:pPr>
        <w:ind w:left="720"/>
        <w:rPr>
          <w:rFonts w:ascii="Arial" w:hAnsi="Arial"/>
          <w:i/>
        </w:rPr>
      </w:pPr>
    </w:p>
    <w:p w14:paraId="00C4B387" w14:textId="77777777" w:rsidR="003767FF" w:rsidRDefault="003767FF" w:rsidP="003767FF">
      <w:pPr>
        <w:ind w:left="720"/>
        <w:rPr>
          <w:rFonts w:ascii="Arial" w:hAnsi="Arial"/>
          <w:i/>
        </w:rPr>
      </w:pPr>
    </w:p>
    <w:p w14:paraId="1527F42C" w14:textId="77777777" w:rsidR="003767FF" w:rsidRDefault="003767FF" w:rsidP="003767FF">
      <w:pPr>
        <w:ind w:left="720"/>
        <w:rPr>
          <w:rFonts w:ascii="Arial" w:hAnsi="Arial"/>
          <w:i/>
        </w:rPr>
      </w:pPr>
    </w:p>
    <w:p w14:paraId="38CF0351" w14:textId="77777777" w:rsidR="003767FF" w:rsidRDefault="003767FF" w:rsidP="003767FF">
      <w:pPr>
        <w:ind w:left="720"/>
        <w:rPr>
          <w:rFonts w:ascii="Arial" w:hAnsi="Arial"/>
          <w:i/>
        </w:rPr>
      </w:pPr>
    </w:p>
    <w:p w14:paraId="78BF1CC4" w14:textId="77777777" w:rsidR="003767FF" w:rsidRDefault="003767FF" w:rsidP="003767FF">
      <w:pPr>
        <w:ind w:left="720"/>
        <w:rPr>
          <w:rFonts w:ascii="Arial" w:hAnsi="Arial"/>
          <w:i/>
        </w:rPr>
      </w:pPr>
    </w:p>
    <w:p w14:paraId="097F5F5F" w14:textId="5151AB9D" w:rsidR="00107285" w:rsidRPr="00331CEE" w:rsidRDefault="00884032" w:rsidP="00107285">
      <w:pPr>
        <w:pStyle w:val="Heading2"/>
      </w:pPr>
      <w:bookmarkStart w:id="69" w:name="_Toc128762811"/>
      <w:r>
        <w:t>Update Promoter</w:t>
      </w:r>
      <w:r w:rsidR="00107285" w:rsidRPr="00331CEE">
        <w:t xml:space="preserve"> Page</w:t>
      </w:r>
      <w:bookmarkEnd w:id="69"/>
    </w:p>
    <w:p w14:paraId="767A8711" w14:textId="77777777" w:rsidR="00107285" w:rsidRDefault="00107285" w:rsidP="00107285">
      <w:pPr>
        <w:pStyle w:val="Heading3"/>
      </w:pPr>
      <w:bookmarkStart w:id="70" w:name="_Toc128762812"/>
      <w:r w:rsidRPr="00331CEE">
        <w:t>Interface</w:t>
      </w:r>
      <w:bookmarkEnd w:id="70"/>
    </w:p>
    <w:p w14:paraId="0972162F" w14:textId="117023B1" w:rsidR="00884032" w:rsidRPr="00884032" w:rsidRDefault="00884032" w:rsidP="00884032">
      <w:r>
        <w:t xml:space="preserve">                                                  </w:t>
      </w:r>
      <w:r>
        <w:rPr>
          <w:noProof/>
        </w:rPr>
        <w:drawing>
          <wp:inline distT="0" distB="0" distL="0" distR="0" wp14:anchorId="70EE20E3" wp14:editId="2300642E">
            <wp:extent cx="2600251" cy="5626100"/>
            <wp:effectExtent l="0" t="0" r="3810" b="0"/>
            <wp:docPr id="1482158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58635" name="Picture 148215863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21654" cy="5672408"/>
                    </a:xfrm>
                    <a:prstGeom prst="rect">
                      <a:avLst/>
                    </a:prstGeom>
                  </pic:spPr>
                </pic:pic>
              </a:graphicData>
            </a:graphic>
          </wp:inline>
        </w:drawing>
      </w:r>
    </w:p>
    <w:p w14:paraId="559C82EC" w14:textId="58CC8CE7" w:rsidR="00107285" w:rsidRDefault="00107285" w:rsidP="00107285">
      <w:pPr>
        <w:ind w:left="720"/>
        <w:jc w:val="center"/>
        <w:rPr>
          <w:rFonts w:ascii="Arial" w:hAnsi="Arial"/>
          <w:i/>
        </w:rPr>
      </w:pPr>
    </w:p>
    <w:p w14:paraId="7057795D" w14:textId="77777777" w:rsidR="00107285" w:rsidRDefault="00107285" w:rsidP="00107285">
      <w:pPr>
        <w:ind w:left="720"/>
        <w:jc w:val="center"/>
        <w:rPr>
          <w:rFonts w:ascii="Arial" w:hAnsi="Arial"/>
        </w:rPr>
      </w:pPr>
      <w:r>
        <w:rPr>
          <w:rFonts w:ascii="Arial" w:hAnsi="Arial"/>
        </w:rPr>
        <w:t>[Figure 4]</w:t>
      </w:r>
    </w:p>
    <w:p w14:paraId="66D7D89F" w14:textId="77777777" w:rsidR="00107285" w:rsidRPr="00331CEE" w:rsidRDefault="00107285" w:rsidP="00107285">
      <w:pPr>
        <w:pStyle w:val="Heading3"/>
      </w:pPr>
      <w:bookmarkStart w:id="71" w:name="_Toc128762813"/>
      <w:bookmarkStart w:id="72" w:name="OLE_LINK39"/>
      <w:bookmarkStart w:id="73" w:name="OLE_LINK40"/>
      <w:r w:rsidRPr="00331CEE">
        <w:t>Description</w:t>
      </w:r>
      <w:bookmarkEnd w:id="71"/>
    </w:p>
    <w:p w14:paraId="5ECB78EA" w14:textId="6956E2E8" w:rsidR="00C35DEF" w:rsidRDefault="00884032" w:rsidP="00C35DEF">
      <w:pPr>
        <w:rPr>
          <w:rFonts w:ascii="Arial" w:hAnsi="Arial"/>
        </w:rPr>
      </w:pPr>
      <w:bookmarkStart w:id="74" w:name="OLE_LINK86"/>
      <w:bookmarkStart w:id="75" w:name="OLE_LINK87"/>
      <w:bookmarkEnd w:id="72"/>
      <w:bookmarkEnd w:id="73"/>
      <w:r>
        <w:rPr>
          <w:rFonts w:ascii="Arial" w:hAnsi="Arial"/>
        </w:rPr>
        <w:t xml:space="preserve">Above is the update Promoter page of the </w:t>
      </w:r>
      <w:proofErr w:type="spellStart"/>
      <w:r>
        <w:rPr>
          <w:rFonts w:ascii="Arial" w:hAnsi="Arial"/>
        </w:rPr>
        <w:t>application.this</w:t>
      </w:r>
      <w:proofErr w:type="spellEnd"/>
      <w:r>
        <w:rPr>
          <w:rFonts w:ascii="Arial" w:hAnsi="Arial"/>
        </w:rPr>
        <w:t xml:space="preserve"> screen is used to update the Promoter details.</w:t>
      </w:r>
      <w:r w:rsidR="00C35DEF" w:rsidRPr="00C35DEF">
        <w:rPr>
          <w:rFonts w:ascii="Arial" w:hAnsi="Arial"/>
        </w:rPr>
        <w:t xml:space="preserve"> </w:t>
      </w:r>
      <w:r w:rsidR="00C35DEF">
        <w:rPr>
          <w:rFonts w:ascii="Arial" w:hAnsi="Arial"/>
        </w:rPr>
        <w:t xml:space="preserve">All the field is required for update the Promoter information. This screen contains Name, email, phone number and company name. </w:t>
      </w:r>
      <w:bookmarkStart w:id="76" w:name="OLE_LINK3"/>
      <w:bookmarkStart w:id="77" w:name="OLE_LINK6"/>
      <w:r w:rsidR="00C35DEF">
        <w:rPr>
          <w:rFonts w:ascii="Arial" w:hAnsi="Arial"/>
        </w:rPr>
        <w:t>If we update promoter the updated details is showing manage Promoter screen</w:t>
      </w:r>
      <w:bookmarkEnd w:id="74"/>
      <w:bookmarkEnd w:id="75"/>
      <w:r w:rsidR="00C35DEF">
        <w:rPr>
          <w:rFonts w:ascii="Arial" w:hAnsi="Arial"/>
        </w:rPr>
        <w:t>.</w:t>
      </w:r>
    </w:p>
    <w:bookmarkEnd w:id="76"/>
    <w:bookmarkEnd w:id="77"/>
    <w:p w14:paraId="38AAA162" w14:textId="3EEA943B" w:rsidR="00884032" w:rsidRDefault="00884032" w:rsidP="00884032">
      <w:pPr>
        <w:rPr>
          <w:rFonts w:ascii="Arial" w:hAnsi="Arial"/>
        </w:rPr>
      </w:pPr>
    </w:p>
    <w:p w14:paraId="582E7EDE" w14:textId="77777777" w:rsidR="00107285" w:rsidRDefault="00107285" w:rsidP="00107285">
      <w:pPr>
        <w:ind w:left="720"/>
        <w:rPr>
          <w:rFonts w:ascii="Arial" w:hAnsi="Arial"/>
          <w:i/>
        </w:rPr>
      </w:pPr>
    </w:p>
    <w:p w14:paraId="0AC5E846" w14:textId="77777777" w:rsidR="00107285" w:rsidRDefault="00107285" w:rsidP="00107285">
      <w:pPr>
        <w:ind w:left="720"/>
        <w:rPr>
          <w:rFonts w:ascii="Arial" w:hAnsi="Arial"/>
          <w:i/>
        </w:rPr>
      </w:pPr>
    </w:p>
    <w:p w14:paraId="656C8A83" w14:textId="77777777" w:rsidR="00107285" w:rsidRDefault="00107285" w:rsidP="00107285">
      <w:pPr>
        <w:ind w:left="720"/>
        <w:rPr>
          <w:rFonts w:ascii="Arial" w:hAnsi="Arial"/>
          <w:i/>
        </w:rPr>
      </w:pPr>
    </w:p>
    <w:p w14:paraId="100AAF91" w14:textId="77777777" w:rsidR="00107285" w:rsidRDefault="00107285" w:rsidP="00107285">
      <w:pPr>
        <w:ind w:left="720"/>
        <w:rPr>
          <w:rFonts w:ascii="Arial" w:hAnsi="Arial"/>
          <w:i/>
        </w:rPr>
      </w:pPr>
    </w:p>
    <w:p w14:paraId="04FDF757" w14:textId="77777777" w:rsidR="00107285" w:rsidRDefault="00107285" w:rsidP="00107285">
      <w:pPr>
        <w:ind w:left="720"/>
        <w:rPr>
          <w:rFonts w:ascii="Arial" w:hAnsi="Arial"/>
          <w:i/>
        </w:rPr>
      </w:pPr>
    </w:p>
    <w:p w14:paraId="3FDD33F3" w14:textId="3D1A52DA" w:rsidR="00ED0A1A" w:rsidRPr="00331CEE" w:rsidRDefault="00884032" w:rsidP="00ED0A1A">
      <w:pPr>
        <w:pStyle w:val="Heading2"/>
      </w:pPr>
      <w:bookmarkStart w:id="78" w:name="_Toc128762814"/>
      <w:bookmarkStart w:id="79" w:name="OLE_LINK17"/>
      <w:bookmarkStart w:id="80" w:name="OLE_LINK18"/>
      <w:bookmarkStart w:id="81" w:name="OLE_LINK33"/>
      <w:bookmarkStart w:id="82" w:name="OLE_LINK34"/>
      <w:bookmarkStart w:id="83" w:name="OLE_LINK25"/>
      <w:bookmarkStart w:id="84" w:name="OLE_LINK26"/>
      <w:bookmarkStart w:id="85" w:name="OLE_LINK23"/>
      <w:bookmarkStart w:id="86" w:name="OLE_LINK24"/>
      <w:bookmarkStart w:id="87" w:name="OLE_LINK21"/>
      <w:bookmarkStart w:id="88" w:name="OLE_LINK22"/>
      <w:bookmarkEnd w:id="59"/>
      <w:bookmarkEnd w:id="60"/>
      <w:r>
        <w:t>Add Category</w:t>
      </w:r>
      <w:r w:rsidR="00ED0A1A">
        <w:t xml:space="preserve"> </w:t>
      </w:r>
      <w:r w:rsidR="00ED0A1A" w:rsidRPr="00331CEE">
        <w:t>Page</w:t>
      </w:r>
      <w:bookmarkEnd w:id="78"/>
    </w:p>
    <w:p w14:paraId="241EBADC" w14:textId="77777777" w:rsidR="00ED0A1A" w:rsidRDefault="00ED0A1A" w:rsidP="00ED0A1A">
      <w:pPr>
        <w:pStyle w:val="Heading3"/>
      </w:pPr>
      <w:bookmarkStart w:id="89" w:name="_Toc128762815"/>
      <w:bookmarkEnd w:id="79"/>
      <w:bookmarkEnd w:id="80"/>
      <w:r w:rsidRPr="00331CEE">
        <w:t>Interface</w:t>
      </w:r>
      <w:bookmarkEnd w:id="89"/>
    </w:p>
    <w:p w14:paraId="49F34BA2" w14:textId="77777777" w:rsidR="00ED0A1A" w:rsidRDefault="00ED0A1A" w:rsidP="00ED0A1A">
      <w:pPr>
        <w:ind w:left="720"/>
        <w:jc w:val="center"/>
        <w:rPr>
          <w:rFonts w:ascii="Arial" w:hAnsi="Arial"/>
          <w:i/>
        </w:rPr>
      </w:pPr>
      <w:r>
        <w:rPr>
          <w:rFonts w:ascii="Arial" w:hAnsi="Arial"/>
          <w:i/>
          <w:noProof/>
        </w:rPr>
        <w:drawing>
          <wp:inline distT="0" distB="0" distL="0" distR="0" wp14:anchorId="2C92947A" wp14:editId="0C307D8C">
            <wp:extent cx="2782370" cy="6019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91023" cy="6038522"/>
                    </a:xfrm>
                    <a:prstGeom prst="rect">
                      <a:avLst/>
                    </a:prstGeom>
                  </pic:spPr>
                </pic:pic>
              </a:graphicData>
            </a:graphic>
          </wp:inline>
        </w:drawing>
      </w:r>
    </w:p>
    <w:p w14:paraId="15A96B28" w14:textId="77777777" w:rsidR="00ED0A1A" w:rsidRDefault="00ED0A1A" w:rsidP="00ED0A1A">
      <w:pPr>
        <w:ind w:left="720"/>
        <w:jc w:val="center"/>
        <w:rPr>
          <w:rFonts w:ascii="Arial" w:hAnsi="Arial"/>
        </w:rPr>
      </w:pPr>
      <w:r>
        <w:rPr>
          <w:rFonts w:ascii="Arial" w:hAnsi="Arial"/>
        </w:rPr>
        <w:t>[Figure 4]</w:t>
      </w:r>
    </w:p>
    <w:p w14:paraId="1F80A730" w14:textId="77777777" w:rsidR="00ED0A1A" w:rsidRPr="00331CEE" w:rsidRDefault="00ED0A1A" w:rsidP="00ED0A1A">
      <w:pPr>
        <w:pStyle w:val="Heading3"/>
      </w:pPr>
      <w:bookmarkStart w:id="90" w:name="_Toc128762816"/>
      <w:r w:rsidRPr="00331CEE">
        <w:t>Description</w:t>
      </w:r>
      <w:bookmarkEnd w:id="90"/>
    </w:p>
    <w:p w14:paraId="54DE8B6A" w14:textId="780242B0" w:rsidR="00ED0A1A" w:rsidRDefault="00ED0A1A" w:rsidP="00ED0A1A">
      <w:pPr>
        <w:rPr>
          <w:rFonts w:ascii="Arial" w:hAnsi="Arial"/>
        </w:rPr>
      </w:pPr>
      <w:bookmarkStart w:id="91" w:name="OLE_LINK88"/>
      <w:bookmarkStart w:id="92" w:name="OLE_LINK89"/>
      <w:bookmarkStart w:id="93" w:name="OLE_LINK35"/>
      <w:bookmarkStart w:id="94" w:name="OLE_LINK36"/>
      <w:r>
        <w:rPr>
          <w:rFonts w:ascii="Arial" w:hAnsi="Arial"/>
        </w:rPr>
        <w:t xml:space="preserve">Above is </w:t>
      </w:r>
      <w:r w:rsidR="00884032">
        <w:rPr>
          <w:rFonts w:ascii="Arial" w:hAnsi="Arial"/>
        </w:rPr>
        <w:t xml:space="preserve">Add </w:t>
      </w:r>
      <w:proofErr w:type="spellStart"/>
      <w:r w:rsidR="00884032">
        <w:rPr>
          <w:rFonts w:ascii="Arial" w:hAnsi="Arial"/>
        </w:rPr>
        <w:t>Catehory</w:t>
      </w:r>
      <w:proofErr w:type="spellEnd"/>
      <w:r w:rsidR="00884032">
        <w:rPr>
          <w:rFonts w:ascii="Arial" w:hAnsi="Arial"/>
        </w:rPr>
        <w:t xml:space="preserve"> </w:t>
      </w:r>
      <w:r>
        <w:rPr>
          <w:rFonts w:ascii="Arial" w:hAnsi="Arial"/>
        </w:rPr>
        <w:t>page of the application.</w:t>
      </w:r>
      <w:r w:rsidR="0049754A">
        <w:rPr>
          <w:rFonts w:ascii="Arial" w:hAnsi="Arial"/>
        </w:rPr>
        <w:t xml:space="preserve"> This screen </w:t>
      </w:r>
      <w:r w:rsidR="00884032">
        <w:rPr>
          <w:rFonts w:ascii="Arial" w:hAnsi="Arial"/>
        </w:rPr>
        <w:t>is used to add category in home screen for event.</w:t>
      </w:r>
      <w:r w:rsidR="00C35DEF">
        <w:rPr>
          <w:rFonts w:ascii="Arial" w:hAnsi="Arial"/>
        </w:rPr>
        <w:t xml:space="preserve"> </w:t>
      </w:r>
      <w:bookmarkStart w:id="95" w:name="OLE_LINK7"/>
      <w:bookmarkStart w:id="96" w:name="OLE_LINK14"/>
      <w:bookmarkStart w:id="97" w:name="OLE_LINK15"/>
      <w:r w:rsidR="00C35DEF">
        <w:rPr>
          <w:rFonts w:ascii="Arial" w:hAnsi="Arial"/>
        </w:rPr>
        <w:t xml:space="preserve">This category manage the event if we create </w:t>
      </w:r>
      <w:proofErr w:type="spellStart"/>
      <w:proofErr w:type="gramStart"/>
      <w:r w:rsidR="00C35DEF">
        <w:rPr>
          <w:rFonts w:ascii="Arial" w:hAnsi="Arial"/>
        </w:rPr>
        <w:t>a</w:t>
      </w:r>
      <w:proofErr w:type="spellEnd"/>
      <w:proofErr w:type="gramEnd"/>
      <w:r w:rsidR="00C35DEF">
        <w:rPr>
          <w:rFonts w:ascii="Arial" w:hAnsi="Arial"/>
        </w:rPr>
        <w:t xml:space="preserve"> event we need to choose category for event</w:t>
      </w:r>
      <w:bookmarkEnd w:id="91"/>
      <w:bookmarkEnd w:id="92"/>
      <w:r w:rsidR="00C35DEF">
        <w:rPr>
          <w:rFonts w:ascii="Arial" w:hAnsi="Arial"/>
        </w:rPr>
        <w:t>.</w:t>
      </w:r>
      <w:bookmarkEnd w:id="95"/>
      <w:bookmarkEnd w:id="96"/>
      <w:bookmarkEnd w:id="97"/>
    </w:p>
    <w:bookmarkEnd w:id="93"/>
    <w:bookmarkEnd w:id="94"/>
    <w:p w14:paraId="38BD5115" w14:textId="77777777" w:rsidR="00ED0A1A" w:rsidRDefault="00ED0A1A" w:rsidP="00ED0A1A">
      <w:pPr>
        <w:ind w:left="720"/>
        <w:rPr>
          <w:rFonts w:ascii="Arial" w:hAnsi="Arial"/>
          <w:i/>
        </w:rPr>
      </w:pPr>
    </w:p>
    <w:p w14:paraId="51DC5CA8" w14:textId="77777777" w:rsidR="00ED0A1A" w:rsidRDefault="00ED0A1A" w:rsidP="00ED0A1A">
      <w:pPr>
        <w:ind w:left="720"/>
        <w:rPr>
          <w:rFonts w:ascii="Arial" w:hAnsi="Arial"/>
          <w:i/>
        </w:rPr>
      </w:pPr>
    </w:p>
    <w:p w14:paraId="0DDB848F" w14:textId="77777777" w:rsidR="00ED0A1A" w:rsidRDefault="00ED0A1A" w:rsidP="00ED0A1A">
      <w:pPr>
        <w:ind w:left="720"/>
        <w:rPr>
          <w:rFonts w:ascii="Arial" w:hAnsi="Arial"/>
          <w:i/>
        </w:rPr>
      </w:pPr>
    </w:p>
    <w:p w14:paraId="5E0EAED2" w14:textId="48205107" w:rsidR="0017376B" w:rsidRPr="00331CEE" w:rsidRDefault="00884032" w:rsidP="0017376B">
      <w:pPr>
        <w:pStyle w:val="Heading2"/>
      </w:pPr>
      <w:bookmarkStart w:id="98" w:name="_Toc128762817"/>
      <w:r>
        <w:t>Manage Category</w:t>
      </w:r>
      <w:r w:rsidR="0017376B">
        <w:t xml:space="preserve"> </w:t>
      </w:r>
      <w:r w:rsidR="0017376B" w:rsidRPr="00331CEE">
        <w:t>Page</w:t>
      </w:r>
      <w:bookmarkEnd w:id="98"/>
    </w:p>
    <w:p w14:paraId="7455A2CD" w14:textId="77777777" w:rsidR="0017376B" w:rsidRDefault="0017376B" w:rsidP="0017376B">
      <w:pPr>
        <w:pStyle w:val="Heading3"/>
      </w:pPr>
      <w:bookmarkStart w:id="99" w:name="_Toc128762818"/>
      <w:r w:rsidRPr="00331CEE">
        <w:t>Interface</w:t>
      </w:r>
      <w:bookmarkEnd w:id="99"/>
    </w:p>
    <w:p w14:paraId="14537DA0" w14:textId="6A6A2531" w:rsidR="0017376B" w:rsidRDefault="00884032" w:rsidP="0017376B">
      <w:pPr>
        <w:ind w:left="720"/>
        <w:jc w:val="center"/>
        <w:rPr>
          <w:rFonts w:ascii="Arial" w:hAnsi="Arial"/>
          <w:i/>
        </w:rPr>
      </w:pPr>
      <w:r>
        <w:rPr>
          <w:rFonts w:ascii="Arial" w:hAnsi="Arial"/>
          <w:i/>
          <w:noProof/>
        </w:rPr>
        <w:drawing>
          <wp:inline distT="0" distB="0" distL="0" distR="0" wp14:anchorId="52D700F8" wp14:editId="1D4D0D73">
            <wp:extent cx="2383773" cy="5157415"/>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83773" cy="5157415"/>
                    </a:xfrm>
                    <a:prstGeom prst="rect">
                      <a:avLst/>
                    </a:prstGeom>
                  </pic:spPr>
                </pic:pic>
              </a:graphicData>
            </a:graphic>
          </wp:inline>
        </w:drawing>
      </w:r>
    </w:p>
    <w:p w14:paraId="62070D02" w14:textId="77777777" w:rsidR="0017376B" w:rsidRDefault="0017376B" w:rsidP="0017376B">
      <w:pPr>
        <w:ind w:left="720"/>
        <w:jc w:val="center"/>
        <w:rPr>
          <w:rFonts w:ascii="Arial" w:hAnsi="Arial"/>
        </w:rPr>
      </w:pPr>
      <w:r>
        <w:rPr>
          <w:rFonts w:ascii="Arial" w:hAnsi="Arial"/>
        </w:rPr>
        <w:t>[Figure 4]</w:t>
      </w:r>
    </w:p>
    <w:p w14:paraId="438AF42C" w14:textId="77777777" w:rsidR="0017376B" w:rsidRPr="00331CEE" w:rsidRDefault="0017376B" w:rsidP="0017376B">
      <w:pPr>
        <w:pStyle w:val="Heading3"/>
      </w:pPr>
      <w:bookmarkStart w:id="100" w:name="_Toc128762819"/>
      <w:r w:rsidRPr="00331CEE">
        <w:t>Description</w:t>
      </w:r>
      <w:bookmarkEnd w:id="100"/>
    </w:p>
    <w:p w14:paraId="420A0931" w14:textId="77777777" w:rsidR="0017376B" w:rsidRDefault="0017376B" w:rsidP="0017376B">
      <w:pPr>
        <w:ind w:left="720"/>
        <w:rPr>
          <w:rFonts w:ascii="Arial" w:hAnsi="Arial"/>
          <w:i/>
        </w:rPr>
      </w:pPr>
    </w:p>
    <w:p w14:paraId="141BF5A6" w14:textId="682D6230" w:rsidR="00884032" w:rsidRDefault="00884032" w:rsidP="00884032">
      <w:pPr>
        <w:rPr>
          <w:rFonts w:ascii="Arial" w:hAnsi="Arial"/>
        </w:rPr>
      </w:pPr>
      <w:bookmarkStart w:id="101" w:name="OLE_LINK92"/>
      <w:bookmarkStart w:id="102" w:name="OLE_LINK93"/>
      <w:r>
        <w:rPr>
          <w:rFonts w:ascii="Arial" w:hAnsi="Arial"/>
        </w:rPr>
        <w:t xml:space="preserve">Above is Manage </w:t>
      </w:r>
      <w:proofErr w:type="spellStart"/>
      <w:r>
        <w:rPr>
          <w:rFonts w:ascii="Arial" w:hAnsi="Arial"/>
        </w:rPr>
        <w:t>Catehory</w:t>
      </w:r>
      <w:proofErr w:type="spellEnd"/>
      <w:r>
        <w:rPr>
          <w:rFonts w:ascii="Arial" w:hAnsi="Arial"/>
        </w:rPr>
        <w:t xml:space="preserve"> page of the application. This screen is used to manage the category </w:t>
      </w:r>
      <w:proofErr w:type="spellStart"/>
      <w:r>
        <w:rPr>
          <w:rFonts w:ascii="Arial" w:hAnsi="Arial"/>
        </w:rPr>
        <w:t>detais</w:t>
      </w:r>
      <w:proofErr w:type="spellEnd"/>
      <w:r>
        <w:rPr>
          <w:rFonts w:ascii="Arial" w:hAnsi="Arial"/>
        </w:rPr>
        <w:t xml:space="preserve">. We can delete and update the </w:t>
      </w:r>
      <w:proofErr w:type="spellStart"/>
      <w:r>
        <w:rPr>
          <w:rFonts w:ascii="Arial" w:hAnsi="Arial"/>
        </w:rPr>
        <w:t>catory</w:t>
      </w:r>
      <w:proofErr w:type="spellEnd"/>
      <w:r>
        <w:rPr>
          <w:rFonts w:ascii="Arial" w:hAnsi="Arial"/>
        </w:rPr>
        <w:t xml:space="preserve"> in this screen.</w:t>
      </w:r>
      <w:r w:rsidR="00C35DEF">
        <w:rPr>
          <w:rFonts w:ascii="Arial" w:hAnsi="Arial"/>
        </w:rPr>
        <w:t xml:space="preserve"> This screen showing the Category name Category name is required for identify the event belongs to which category</w:t>
      </w:r>
      <w:bookmarkEnd w:id="101"/>
      <w:bookmarkEnd w:id="102"/>
      <w:r w:rsidR="00C35DEF">
        <w:rPr>
          <w:rFonts w:ascii="Arial" w:hAnsi="Arial"/>
        </w:rPr>
        <w:t>.</w:t>
      </w:r>
    </w:p>
    <w:p w14:paraId="160F85A1" w14:textId="77777777" w:rsidR="0017376B" w:rsidRDefault="0017376B" w:rsidP="0017376B">
      <w:pPr>
        <w:ind w:left="720"/>
        <w:rPr>
          <w:rFonts w:ascii="Arial" w:hAnsi="Arial"/>
          <w:i/>
        </w:rPr>
      </w:pPr>
    </w:p>
    <w:p w14:paraId="6C862962" w14:textId="77777777" w:rsidR="0017376B" w:rsidRDefault="0017376B" w:rsidP="0017376B">
      <w:pPr>
        <w:ind w:left="720"/>
        <w:rPr>
          <w:rFonts w:ascii="Arial" w:hAnsi="Arial"/>
          <w:i/>
        </w:rPr>
      </w:pPr>
    </w:p>
    <w:p w14:paraId="71EE81C5" w14:textId="77777777" w:rsidR="0017376B" w:rsidRDefault="0017376B" w:rsidP="0017376B">
      <w:pPr>
        <w:ind w:left="720"/>
        <w:rPr>
          <w:rFonts w:ascii="Arial" w:hAnsi="Arial"/>
          <w:i/>
        </w:rPr>
      </w:pPr>
    </w:p>
    <w:p w14:paraId="32FDC50D" w14:textId="77777777" w:rsidR="0017376B" w:rsidRDefault="0017376B" w:rsidP="00C35DEF">
      <w:pPr>
        <w:rPr>
          <w:rFonts w:ascii="Arial" w:hAnsi="Arial"/>
          <w:i/>
        </w:rPr>
      </w:pPr>
    </w:p>
    <w:p w14:paraId="733AFF28" w14:textId="77777777" w:rsidR="00ED0A1A" w:rsidRDefault="00ED0A1A" w:rsidP="0007138B">
      <w:pPr>
        <w:rPr>
          <w:rFonts w:ascii="Arial" w:hAnsi="Arial"/>
          <w:i/>
        </w:rPr>
      </w:pPr>
    </w:p>
    <w:p w14:paraId="63FBC95E" w14:textId="6C5D90CA" w:rsidR="0017376B" w:rsidRPr="00331CEE" w:rsidRDefault="00884032" w:rsidP="0017376B">
      <w:pPr>
        <w:pStyle w:val="Heading2"/>
      </w:pPr>
      <w:bookmarkStart w:id="103" w:name="_Toc128762820"/>
      <w:r>
        <w:t>Update Category</w:t>
      </w:r>
      <w:r w:rsidR="0017376B">
        <w:t xml:space="preserve"> </w:t>
      </w:r>
      <w:r w:rsidR="0017376B" w:rsidRPr="00331CEE">
        <w:t>Page</w:t>
      </w:r>
      <w:bookmarkEnd w:id="103"/>
    </w:p>
    <w:p w14:paraId="4D68F5BC" w14:textId="77777777" w:rsidR="0017376B" w:rsidRDefault="0017376B" w:rsidP="0017376B">
      <w:pPr>
        <w:pStyle w:val="Heading3"/>
      </w:pPr>
      <w:bookmarkStart w:id="104" w:name="_Toc128762821"/>
      <w:r w:rsidRPr="00331CEE">
        <w:t>Interface</w:t>
      </w:r>
      <w:bookmarkEnd w:id="104"/>
    </w:p>
    <w:p w14:paraId="4EA81E4A" w14:textId="06190413" w:rsidR="0017376B" w:rsidRDefault="00884032" w:rsidP="0017376B">
      <w:pPr>
        <w:ind w:left="720"/>
        <w:jc w:val="center"/>
        <w:rPr>
          <w:rFonts w:ascii="Arial" w:hAnsi="Arial"/>
          <w:i/>
        </w:rPr>
      </w:pPr>
      <w:r>
        <w:rPr>
          <w:rFonts w:ascii="Arial" w:hAnsi="Arial"/>
          <w:i/>
          <w:noProof/>
        </w:rPr>
        <w:drawing>
          <wp:inline distT="0" distB="0" distL="0" distR="0" wp14:anchorId="79999A85" wp14:editId="67CC2BAD">
            <wp:extent cx="2743200" cy="5935397"/>
            <wp:effectExtent l="0" t="0" r="0" b="0"/>
            <wp:docPr id="1065687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87011" name="Picture 10656870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61855" cy="5975760"/>
                    </a:xfrm>
                    <a:prstGeom prst="rect">
                      <a:avLst/>
                    </a:prstGeom>
                  </pic:spPr>
                </pic:pic>
              </a:graphicData>
            </a:graphic>
          </wp:inline>
        </w:drawing>
      </w:r>
    </w:p>
    <w:p w14:paraId="229ED36D" w14:textId="77777777" w:rsidR="0017376B" w:rsidRDefault="0017376B" w:rsidP="0017376B">
      <w:pPr>
        <w:ind w:left="720"/>
        <w:jc w:val="center"/>
        <w:rPr>
          <w:rFonts w:ascii="Arial" w:hAnsi="Arial"/>
        </w:rPr>
      </w:pPr>
      <w:r>
        <w:rPr>
          <w:rFonts w:ascii="Arial" w:hAnsi="Arial"/>
        </w:rPr>
        <w:t>[Figure 4]</w:t>
      </w:r>
    </w:p>
    <w:p w14:paraId="4221CE92" w14:textId="77777777" w:rsidR="0017376B" w:rsidRPr="00331CEE" w:rsidRDefault="0017376B" w:rsidP="0017376B">
      <w:pPr>
        <w:pStyle w:val="Heading3"/>
      </w:pPr>
      <w:bookmarkStart w:id="105" w:name="_Toc128762822"/>
      <w:r w:rsidRPr="00331CEE">
        <w:t>Description</w:t>
      </w:r>
      <w:bookmarkEnd w:id="105"/>
    </w:p>
    <w:p w14:paraId="25FE85F1" w14:textId="729CC7E4" w:rsidR="0017376B" w:rsidRDefault="0017376B" w:rsidP="0017376B">
      <w:pPr>
        <w:rPr>
          <w:rFonts w:ascii="Arial" w:hAnsi="Arial"/>
        </w:rPr>
      </w:pPr>
      <w:bookmarkStart w:id="106" w:name="OLE_LINK94"/>
      <w:bookmarkStart w:id="107" w:name="OLE_LINK95"/>
      <w:r>
        <w:rPr>
          <w:rFonts w:ascii="Arial" w:hAnsi="Arial"/>
        </w:rPr>
        <w:t xml:space="preserve">Above is </w:t>
      </w:r>
      <w:r w:rsidR="00884032">
        <w:rPr>
          <w:rFonts w:ascii="Arial" w:hAnsi="Arial"/>
        </w:rPr>
        <w:t>Update Category</w:t>
      </w:r>
      <w:r>
        <w:rPr>
          <w:rFonts w:ascii="Arial" w:hAnsi="Arial"/>
        </w:rPr>
        <w:t xml:space="preserve"> page of the application</w:t>
      </w:r>
      <w:r w:rsidR="00884032">
        <w:rPr>
          <w:rFonts w:ascii="Arial" w:hAnsi="Arial"/>
        </w:rPr>
        <w:t>. This screen is used to update the category.</w:t>
      </w:r>
      <w:r w:rsidR="00C35DEF" w:rsidRPr="00C35DEF">
        <w:rPr>
          <w:rFonts w:ascii="Arial" w:hAnsi="Arial"/>
        </w:rPr>
        <w:t xml:space="preserve"> </w:t>
      </w:r>
      <w:r w:rsidR="00C35DEF">
        <w:rPr>
          <w:rFonts w:ascii="Arial" w:hAnsi="Arial"/>
        </w:rPr>
        <w:t xml:space="preserve">This category manage the event if we create </w:t>
      </w:r>
      <w:proofErr w:type="spellStart"/>
      <w:proofErr w:type="gramStart"/>
      <w:r w:rsidR="00C35DEF">
        <w:rPr>
          <w:rFonts w:ascii="Arial" w:hAnsi="Arial"/>
        </w:rPr>
        <w:t>a</w:t>
      </w:r>
      <w:proofErr w:type="spellEnd"/>
      <w:proofErr w:type="gramEnd"/>
      <w:r w:rsidR="00C35DEF">
        <w:rPr>
          <w:rFonts w:ascii="Arial" w:hAnsi="Arial"/>
        </w:rPr>
        <w:t xml:space="preserve"> event we need to choose category for event. This screen is used for update event category.</w:t>
      </w:r>
    </w:p>
    <w:bookmarkEnd w:id="106"/>
    <w:bookmarkEnd w:id="107"/>
    <w:p w14:paraId="30652C4B" w14:textId="77777777" w:rsidR="0017376B" w:rsidRDefault="0017376B" w:rsidP="0017376B">
      <w:pPr>
        <w:ind w:left="720"/>
        <w:rPr>
          <w:rFonts w:ascii="Arial" w:hAnsi="Arial"/>
          <w:i/>
        </w:rPr>
      </w:pPr>
    </w:p>
    <w:p w14:paraId="34610680" w14:textId="77777777" w:rsidR="0017376B" w:rsidRDefault="0017376B" w:rsidP="0017376B">
      <w:pPr>
        <w:ind w:left="720"/>
        <w:rPr>
          <w:rFonts w:ascii="Arial" w:hAnsi="Arial"/>
          <w:i/>
        </w:rPr>
      </w:pPr>
    </w:p>
    <w:p w14:paraId="395BA1CF" w14:textId="77777777" w:rsidR="00ED0A1A" w:rsidRDefault="00ED0A1A" w:rsidP="00D91811">
      <w:pPr>
        <w:rPr>
          <w:rFonts w:ascii="Arial" w:hAnsi="Arial"/>
          <w:i/>
        </w:rPr>
      </w:pPr>
    </w:p>
    <w:bookmarkEnd w:id="81"/>
    <w:bookmarkEnd w:id="82"/>
    <w:p w14:paraId="0B5B5AD8" w14:textId="77777777" w:rsidR="00ED0A1A" w:rsidRDefault="00ED0A1A" w:rsidP="00ED0A1A">
      <w:pPr>
        <w:ind w:left="720"/>
        <w:rPr>
          <w:rFonts w:ascii="Arial" w:hAnsi="Arial"/>
          <w:i/>
        </w:rPr>
      </w:pPr>
    </w:p>
    <w:p w14:paraId="2F499B31" w14:textId="5B1412DB" w:rsidR="007E1DC6" w:rsidRPr="00331CEE" w:rsidRDefault="00277EA1" w:rsidP="007E1DC6">
      <w:pPr>
        <w:pStyle w:val="Heading2"/>
      </w:pPr>
      <w:bookmarkStart w:id="108" w:name="_Toc128762823"/>
      <w:bookmarkStart w:id="109" w:name="OLE_LINK27"/>
      <w:bookmarkStart w:id="110" w:name="OLE_LINK28"/>
      <w:bookmarkEnd w:id="83"/>
      <w:bookmarkEnd w:id="84"/>
      <w:r>
        <w:t xml:space="preserve">Update Event Charge </w:t>
      </w:r>
      <w:r w:rsidR="007E1DC6" w:rsidRPr="00331CEE">
        <w:t>Page</w:t>
      </w:r>
      <w:bookmarkEnd w:id="108"/>
    </w:p>
    <w:p w14:paraId="35D377E0" w14:textId="77777777" w:rsidR="007E1DC6" w:rsidRDefault="007E1DC6" w:rsidP="007E1DC6">
      <w:pPr>
        <w:pStyle w:val="Heading3"/>
      </w:pPr>
      <w:bookmarkStart w:id="111" w:name="_Toc128762824"/>
      <w:r w:rsidRPr="00331CEE">
        <w:t>Interface</w:t>
      </w:r>
      <w:bookmarkEnd w:id="111"/>
    </w:p>
    <w:p w14:paraId="0CAA9462" w14:textId="77777777" w:rsidR="007E1DC6" w:rsidRDefault="007E1DC6" w:rsidP="007E1DC6">
      <w:pPr>
        <w:ind w:left="720"/>
        <w:jc w:val="center"/>
        <w:rPr>
          <w:rFonts w:ascii="Arial" w:hAnsi="Arial"/>
          <w:i/>
        </w:rPr>
      </w:pPr>
      <w:r>
        <w:rPr>
          <w:rFonts w:ascii="Arial" w:hAnsi="Arial"/>
          <w:i/>
          <w:noProof/>
        </w:rPr>
        <w:drawing>
          <wp:inline distT="0" distB="0" distL="0" distR="0" wp14:anchorId="3E8570EB" wp14:editId="7C569BA9">
            <wp:extent cx="2383773" cy="5157415"/>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83773" cy="5157415"/>
                    </a:xfrm>
                    <a:prstGeom prst="rect">
                      <a:avLst/>
                    </a:prstGeom>
                  </pic:spPr>
                </pic:pic>
              </a:graphicData>
            </a:graphic>
          </wp:inline>
        </w:drawing>
      </w:r>
    </w:p>
    <w:p w14:paraId="070B3C70" w14:textId="77777777" w:rsidR="007E1DC6" w:rsidRDefault="007E1DC6" w:rsidP="007E1DC6">
      <w:pPr>
        <w:ind w:left="720"/>
        <w:jc w:val="center"/>
        <w:rPr>
          <w:rFonts w:ascii="Arial" w:hAnsi="Arial"/>
        </w:rPr>
      </w:pPr>
      <w:r>
        <w:rPr>
          <w:rFonts w:ascii="Arial" w:hAnsi="Arial"/>
        </w:rPr>
        <w:t>[Figure 4]</w:t>
      </w:r>
    </w:p>
    <w:p w14:paraId="551A3714" w14:textId="77777777" w:rsidR="007E1DC6" w:rsidRPr="00331CEE" w:rsidRDefault="007E1DC6" w:rsidP="007E1DC6">
      <w:pPr>
        <w:pStyle w:val="Heading3"/>
      </w:pPr>
      <w:bookmarkStart w:id="112" w:name="_Toc128762825"/>
      <w:r w:rsidRPr="00331CEE">
        <w:t>Description</w:t>
      </w:r>
      <w:bookmarkEnd w:id="112"/>
    </w:p>
    <w:p w14:paraId="69BFE26A" w14:textId="5AFD195C" w:rsidR="007E1DC6" w:rsidRDefault="007E1DC6" w:rsidP="007E1DC6">
      <w:pPr>
        <w:rPr>
          <w:rFonts w:ascii="Arial" w:hAnsi="Arial"/>
        </w:rPr>
      </w:pPr>
      <w:bookmarkStart w:id="113" w:name="OLE_LINK98"/>
      <w:bookmarkStart w:id="114" w:name="OLE_LINK99"/>
      <w:bookmarkStart w:id="115" w:name="OLE_LINK100"/>
      <w:r>
        <w:rPr>
          <w:rFonts w:ascii="Arial" w:hAnsi="Arial"/>
        </w:rPr>
        <w:t xml:space="preserve">Above is </w:t>
      </w:r>
      <w:proofErr w:type="gramStart"/>
      <w:r w:rsidR="00277EA1">
        <w:rPr>
          <w:rFonts w:ascii="Arial" w:hAnsi="Arial"/>
        </w:rPr>
        <w:t xml:space="preserve">Update </w:t>
      </w:r>
      <w:r>
        <w:rPr>
          <w:rFonts w:ascii="Arial" w:hAnsi="Arial"/>
        </w:rPr>
        <w:t xml:space="preserve"> </w:t>
      </w:r>
      <w:r w:rsidR="00277EA1">
        <w:rPr>
          <w:rFonts w:ascii="Arial" w:hAnsi="Arial"/>
        </w:rPr>
        <w:t>Event</w:t>
      </w:r>
      <w:proofErr w:type="gramEnd"/>
      <w:r w:rsidR="00277EA1">
        <w:rPr>
          <w:rFonts w:ascii="Arial" w:hAnsi="Arial"/>
        </w:rPr>
        <w:t xml:space="preserve"> </w:t>
      </w:r>
      <w:proofErr w:type="spellStart"/>
      <w:r w:rsidR="00277EA1">
        <w:rPr>
          <w:rFonts w:ascii="Arial" w:hAnsi="Arial"/>
        </w:rPr>
        <w:t>Chagre</w:t>
      </w:r>
      <w:proofErr w:type="spellEnd"/>
      <w:r w:rsidR="00277EA1">
        <w:rPr>
          <w:rFonts w:ascii="Arial" w:hAnsi="Arial"/>
        </w:rPr>
        <w:t xml:space="preserve"> </w:t>
      </w:r>
      <w:r>
        <w:rPr>
          <w:rFonts w:ascii="Arial" w:hAnsi="Arial"/>
        </w:rPr>
        <w:t xml:space="preserve"> page of the application.</w:t>
      </w:r>
      <w:r w:rsidR="0049754A">
        <w:rPr>
          <w:rFonts w:ascii="Arial" w:hAnsi="Arial"/>
        </w:rPr>
        <w:t xml:space="preserve"> </w:t>
      </w:r>
      <w:r w:rsidR="00277EA1">
        <w:rPr>
          <w:rFonts w:ascii="Arial" w:hAnsi="Arial"/>
        </w:rPr>
        <w:t xml:space="preserve">You can change the event price </w:t>
      </w:r>
      <w:r w:rsidR="00977DFF">
        <w:rPr>
          <w:rFonts w:ascii="Arial" w:hAnsi="Arial"/>
        </w:rPr>
        <w:t xml:space="preserve">with this screen and the update charge is showing in manage event </w:t>
      </w:r>
      <w:proofErr w:type="spellStart"/>
      <w:r w:rsidR="00977DFF">
        <w:rPr>
          <w:rFonts w:ascii="Arial" w:hAnsi="Arial"/>
        </w:rPr>
        <w:t>screen.</w:t>
      </w:r>
      <w:r w:rsidR="00C35DEF">
        <w:rPr>
          <w:rFonts w:ascii="Arial" w:hAnsi="Arial"/>
        </w:rPr>
        <w:t>This</w:t>
      </w:r>
      <w:proofErr w:type="spellEnd"/>
      <w:r w:rsidR="00C35DEF">
        <w:rPr>
          <w:rFonts w:ascii="Arial" w:hAnsi="Arial"/>
        </w:rPr>
        <w:t xml:space="preserve"> amount is change dynamically for all event. This functionality is for Admin and Promoter and the charge is applicable for other Promoter if admin verify the promoter so promoter can make </w:t>
      </w:r>
      <w:r w:rsidR="00D91811">
        <w:rPr>
          <w:rFonts w:ascii="Arial" w:hAnsi="Arial"/>
        </w:rPr>
        <w:t>event free</w:t>
      </w:r>
      <w:bookmarkEnd w:id="113"/>
      <w:bookmarkEnd w:id="114"/>
      <w:bookmarkEnd w:id="115"/>
      <w:r w:rsidR="00D91811">
        <w:rPr>
          <w:rFonts w:ascii="Arial" w:hAnsi="Arial"/>
        </w:rPr>
        <w:t>.</w:t>
      </w:r>
    </w:p>
    <w:p w14:paraId="015DE8C9" w14:textId="77777777" w:rsidR="007E1DC6" w:rsidRDefault="007E1DC6" w:rsidP="007E1DC6">
      <w:pPr>
        <w:ind w:left="720"/>
        <w:rPr>
          <w:rFonts w:ascii="Arial" w:hAnsi="Arial"/>
          <w:i/>
        </w:rPr>
      </w:pPr>
    </w:p>
    <w:p w14:paraId="0AB80631" w14:textId="77777777" w:rsidR="007E1DC6" w:rsidRDefault="007E1DC6" w:rsidP="007E1DC6">
      <w:pPr>
        <w:ind w:left="720"/>
        <w:rPr>
          <w:rFonts w:ascii="Arial" w:hAnsi="Arial"/>
          <w:i/>
        </w:rPr>
      </w:pPr>
    </w:p>
    <w:p w14:paraId="50D24EDB" w14:textId="77777777" w:rsidR="007E1DC6" w:rsidRDefault="007E1DC6" w:rsidP="007E1DC6">
      <w:pPr>
        <w:ind w:left="720"/>
        <w:rPr>
          <w:rFonts w:ascii="Arial" w:hAnsi="Arial"/>
          <w:i/>
        </w:rPr>
      </w:pPr>
    </w:p>
    <w:p w14:paraId="2F2810B9" w14:textId="77777777" w:rsidR="007E1DC6" w:rsidRDefault="007E1DC6" w:rsidP="007E1DC6">
      <w:pPr>
        <w:ind w:left="720"/>
        <w:rPr>
          <w:rFonts w:ascii="Arial" w:hAnsi="Arial"/>
          <w:i/>
        </w:rPr>
      </w:pPr>
      <w:bookmarkStart w:id="116" w:name="OLE_LINK29"/>
      <w:bookmarkStart w:id="117" w:name="OLE_LINK30"/>
    </w:p>
    <w:p w14:paraId="5FAA1FE4" w14:textId="77777777" w:rsidR="00D91811" w:rsidRDefault="00D91811" w:rsidP="007E1DC6">
      <w:pPr>
        <w:ind w:left="720"/>
        <w:rPr>
          <w:rFonts w:ascii="Arial" w:hAnsi="Arial"/>
          <w:i/>
        </w:rPr>
      </w:pPr>
    </w:p>
    <w:p w14:paraId="0E3C02C5" w14:textId="6C6E6170" w:rsidR="00F91D75" w:rsidRPr="00331CEE" w:rsidRDefault="00977DFF" w:rsidP="00F91D75">
      <w:pPr>
        <w:pStyle w:val="Heading2"/>
      </w:pPr>
      <w:bookmarkStart w:id="118" w:name="_Toc128762826"/>
      <w:r>
        <w:t>Create Event</w:t>
      </w:r>
      <w:r w:rsidR="00F91D75">
        <w:t xml:space="preserve"> </w:t>
      </w:r>
      <w:r w:rsidR="00F91D75" w:rsidRPr="00331CEE">
        <w:t>Page</w:t>
      </w:r>
      <w:bookmarkEnd w:id="118"/>
    </w:p>
    <w:p w14:paraId="2F4309BF" w14:textId="77777777" w:rsidR="00F91D75" w:rsidRDefault="00F91D75" w:rsidP="00F91D75">
      <w:pPr>
        <w:pStyle w:val="Heading3"/>
      </w:pPr>
      <w:bookmarkStart w:id="119" w:name="_Toc128762827"/>
      <w:r w:rsidRPr="00331CEE">
        <w:t>Interface</w:t>
      </w:r>
      <w:bookmarkEnd w:id="119"/>
    </w:p>
    <w:p w14:paraId="39D9B77C" w14:textId="77777777" w:rsidR="00F91D75" w:rsidRDefault="00F91D75" w:rsidP="00F91D75">
      <w:pPr>
        <w:ind w:left="720"/>
        <w:jc w:val="center"/>
        <w:rPr>
          <w:rFonts w:ascii="Arial" w:hAnsi="Arial"/>
          <w:i/>
        </w:rPr>
      </w:pPr>
      <w:r>
        <w:rPr>
          <w:rFonts w:ascii="Arial" w:hAnsi="Arial"/>
          <w:i/>
          <w:noProof/>
        </w:rPr>
        <w:drawing>
          <wp:inline distT="0" distB="0" distL="0" distR="0" wp14:anchorId="27328172" wp14:editId="247D16BA">
            <wp:extent cx="2383773" cy="5157415"/>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83773" cy="5157415"/>
                    </a:xfrm>
                    <a:prstGeom prst="rect">
                      <a:avLst/>
                    </a:prstGeom>
                  </pic:spPr>
                </pic:pic>
              </a:graphicData>
            </a:graphic>
          </wp:inline>
        </w:drawing>
      </w:r>
    </w:p>
    <w:p w14:paraId="7060D461" w14:textId="77777777" w:rsidR="00F91D75" w:rsidRDefault="00F91D75" w:rsidP="00F91D75">
      <w:pPr>
        <w:ind w:left="720"/>
        <w:jc w:val="center"/>
        <w:rPr>
          <w:rFonts w:ascii="Arial" w:hAnsi="Arial"/>
        </w:rPr>
      </w:pPr>
      <w:r>
        <w:rPr>
          <w:rFonts w:ascii="Arial" w:hAnsi="Arial"/>
        </w:rPr>
        <w:t>[Figure 4]</w:t>
      </w:r>
    </w:p>
    <w:p w14:paraId="4DC08041" w14:textId="77777777" w:rsidR="00F91D75" w:rsidRPr="00331CEE" w:rsidRDefault="00F91D75" w:rsidP="00F91D75">
      <w:pPr>
        <w:pStyle w:val="Heading3"/>
      </w:pPr>
      <w:bookmarkStart w:id="120" w:name="_Toc128762828"/>
      <w:r w:rsidRPr="00331CEE">
        <w:t>Description</w:t>
      </w:r>
      <w:bookmarkEnd w:id="120"/>
    </w:p>
    <w:p w14:paraId="6D05108E" w14:textId="0AE8C7A6" w:rsidR="00F91D75" w:rsidRDefault="00F91D75" w:rsidP="00F91D75">
      <w:pPr>
        <w:rPr>
          <w:rFonts w:ascii="Arial" w:hAnsi="Arial"/>
        </w:rPr>
      </w:pPr>
      <w:bookmarkStart w:id="121" w:name="OLE_LINK101"/>
      <w:bookmarkStart w:id="122" w:name="OLE_LINK102"/>
      <w:r>
        <w:rPr>
          <w:rFonts w:ascii="Arial" w:hAnsi="Arial"/>
        </w:rPr>
        <w:t xml:space="preserve">Above is </w:t>
      </w:r>
      <w:r w:rsidR="00977DFF">
        <w:rPr>
          <w:rFonts w:ascii="Arial" w:hAnsi="Arial"/>
        </w:rPr>
        <w:t>Create event</w:t>
      </w:r>
      <w:r w:rsidR="0017376B">
        <w:rPr>
          <w:rFonts w:ascii="Arial" w:hAnsi="Arial"/>
        </w:rPr>
        <w:t xml:space="preserve"> </w:t>
      </w:r>
      <w:r>
        <w:rPr>
          <w:rFonts w:ascii="Arial" w:hAnsi="Arial"/>
        </w:rPr>
        <w:t>page of the application</w:t>
      </w:r>
      <w:r w:rsidR="0049754A">
        <w:rPr>
          <w:rFonts w:ascii="Arial" w:hAnsi="Arial"/>
        </w:rPr>
        <w:t>.</w:t>
      </w:r>
      <w:r w:rsidR="00977DFF">
        <w:rPr>
          <w:rFonts w:ascii="Arial" w:hAnsi="Arial"/>
        </w:rPr>
        <w:t xml:space="preserve"> For this screen you create </w:t>
      </w:r>
      <w:proofErr w:type="spellStart"/>
      <w:r w:rsidR="00977DFF">
        <w:rPr>
          <w:rFonts w:ascii="Arial" w:hAnsi="Arial"/>
        </w:rPr>
        <w:t>a</w:t>
      </w:r>
      <w:proofErr w:type="spellEnd"/>
      <w:r w:rsidR="00977DFF">
        <w:rPr>
          <w:rFonts w:ascii="Arial" w:hAnsi="Arial"/>
        </w:rPr>
        <w:t xml:space="preserve"> event for creating event you can fill the required filed on click of save event your event is created. </w:t>
      </w:r>
      <w:bookmarkStart w:id="123" w:name="OLE_LINK16"/>
      <w:bookmarkStart w:id="124" w:name="OLE_LINK47"/>
      <w:r w:rsidR="00415877">
        <w:rPr>
          <w:rFonts w:ascii="Arial" w:hAnsi="Arial"/>
        </w:rPr>
        <w:t xml:space="preserve">In create event screen we need to enter start date and end date for </w:t>
      </w:r>
      <w:proofErr w:type="spellStart"/>
      <w:r w:rsidR="00415877">
        <w:rPr>
          <w:rFonts w:ascii="Arial" w:hAnsi="Arial"/>
        </w:rPr>
        <w:t>event.</w:t>
      </w:r>
      <w:r w:rsidR="00D91811">
        <w:rPr>
          <w:rFonts w:ascii="Arial" w:hAnsi="Arial"/>
        </w:rPr>
        <w:t>Here</w:t>
      </w:r>
      <w:proofErr w:type="spellEnd"/>
      <w:r w:rsidR="00D91811">
        <w:rPr>
          <w:rFonts w:ascii="Arial" w:hAnsi="Arial"/>
        </w:rPr>
        <w:t xml:space="preserve"> we list out all the information like </w:t>
      </w:r>
      <w:proofErr w:type="spellStart"/>
      <w:r w:rsidR="00D91811">
        <w:rPr>
          <w:rFonts w:ascii="Arial" w:hAnsi="Arial"/>
        </w:rPr>
        <w:t>zipcode</w:t>
      </w:r>
      <w:proofErr w:type="spellEnd"/>
      <w:r w:rsidR="00D91811">
        <w:rPr>
          <w:rFonts w:ascii="Arial" w:hAnsi="Arial"/>
        </w:rPr>
        <w:t>, address, state, organizer, event title and start/end date</w:t>
      </w:r>
      <w:bookmarkEnd w:id="121"/>
      <w:bookmarkEnd w:id="122"/>
      <w:r w:rsidR="00D91811">
        <w:rPr>
          <w:rFonts w:ascii="Arial" w:hAnsi="Arial"/>
        </w:rPr>
        <w:t>.</w:t>
      </w:r>
    </w:p>
    <w:bookmarkEnd w:id="123"/>
    <w:bookmarkEnd w:id="124"/>
    <w:p w14:paraId="76591AB5" w14:textId="77777777" w:rsidR="00F91D75" w:rsidRDefault="00F91D75" w:rsidP="00F91D75">
      <w:pPr>
        <w:ind w:left="720"/>
        <w:rPr>
          <w:rFonts w:ascii="Arial" w:hAnsi="Arial"/>
          <w:i/>
        </w:rPr>
      </w:pPr>
    </w:p>
    <w:p w14:paraId="53628D29" w14:textId="77777777" w:rsidR="00F91D75" w:rsidRDefault="00F91D75" w:rsidP="00F91D75">
      <w:pPr>
        <w:ind w:left="720"/>
        <w:rPr>
          <w:rFonts w:ascii="Arial" w:hAnsi="Arial"/>
          <w:i/>
        </w:rPr>
      </w:pPr>
    </w:p>
    <w:p w14:paraId="06CE3E08" w14:textId="77777777" w:rsidR="00F91D75" w:rsidRDefault="00F91D75" w:rsidP="00F91D75">
      <w:pPr>
        <w:ind w:left="720"/>
        <w:rPr>
          <w:rFonts w:ascii="Arial" w:hAnsi="Arial"/>
          <w:i/>
        </w:rPr>
      </w:pPr>
    </w:p>
    <w:p w14:paraId="312E6E1B" w14:textId="77777777" w:rsidR="00F91D75" w:rsidRDefault="00F91D75" w:rsidP="00F91D75">
      <w:pPr>
        <w:ind w:left="720"/>
        <w:rPr>
          <w:rFonts w:ascii="Arial" w:hAnsi="Arial"/>
          <w:i/>
        </w:rPr>
      </w:pPr>
    </w:p>
    <w:p w14:paraId="5D42DA4C" w14:textId="77777777" w:rsidR="00F91D75" w:rsidRDefault="00F91D75" w:rsidP="00F91D75">
      <w:pPr>
        <w:ind w:left="720"/>
        <w:rPr>
          <w:rFonts w:ascii="Arial" w:hAnsi="Arial"/>
          <w:i/>
        </w:rPr>
      </w:pPr>
    </w:p>
    <w:p w14:paraId="68BD834D" w14:textId="77777777" w:rsidR="00F91D75" w:rsidRDefault="00F91D75" w:rsidP="00F91D75">
      <w:pPr>
        <w:ind w:left="720"/>
        <w:rPr>
          <w:rFonts w:ascii="Arial" w:hAnsi="Arial"/>
          <w:i/>
        </w:rPr>
      </w:pPr>
    </w:p>
    <w:p w14:paraId="49631E2D" w14:textId="77777777" w:rsidR="00F91D75" w:rsidRDefault="00F91D75" w:rsidP="00F91D75">
      <w:pPr>
        <w:ind w:left="720"/>
        <w:rPr>
          <w:rFonts w:ascii="Arial" w:hAnsi="Arial"/>
          <w:i/>
        </w:rPr>
      </w:pPr>
    </w:p>
    <w:bookmarkEnd w:id="116"/>
    <w:bookmarkEnd w:id="117"/>
    <w:p w14:paraId="7A899230" w14:textId="77777777" w:rsidR="00F91D75" w:rsidRDefault="00F91D75" w:rsidP="00F91D75">
      <w:pPr>
        <w:ind w:left="720"/>
        <w:rPr>
          <w:rFonts w:ascii="Arial" w:hAnsi="Arial"/>
          <w:i/>
        </w:rPr>
      </w:pPr>
    </w:p>
    <w:p w14:paraId="108AD690" w14:textId="77777777" w:rsidR="00F91D75" w:rsidRDefault="00F91D75" w:rsidP="00F91D75">
      <w:pPr>
        <w:ind w:left="720"/>
        <w:rPr>
          <w:rFonts w:ascii="Arial" w:hAnsi="Arial"/>
          <w:i/>
        </w:rPr>
      </w:pPr>
    </w:p>
    <w:p w14:paraId="39560557" w14:textId="30B600B8" w:rsidR="00F91D75" w:rsidRPr="00331CEE" w:rsidRDefault="00977DFF" w:rsidP="00F91D75">
      <w:pPr>
        <w:pStyle w:val="Heading2"/>
      </w:pPr>
      <w:bookmarkStart w:id="125" w:name="_Toc128762829"/>
      <w:bookmarkStart w:id="126" w:name="OLE_LINK31"/>
      <w:bookmarkStart w:id="127" w:name="OLE_LINK32"/>
      <w:r>
        <w:t>Manage Event</w:t>
      </w:r>
      <w:r w:rsidR="00F91D75">
        <w:t xml:space="preserve"> </w:t>
      </w:r>
      <w:r w:rsidR="00F91D75" w:rsidRPr="00331CEE">
        <w:t>Page</w:t>
      </w:r>
      <w:bookmarkEnd w:id="125"/>
    </w:p>
    <w:p w14:paraId="3417A8D5" w14:textId="77777777" w:rsidR="00F91D75" w:rsidRDefault="00F91D75" w:rsidP="00F91D75">
      <w:pPr>
        <w:pStyle w:val="Heading3"/>
      </w:pPr>
      <w:bookmarkStart w:id="128" w:name="_Toc128762830"/>
      <w:r w:rsidRPr="00331CEE">
        <w:t>Interface</w:t>
      </w:r>
      <w:bookmarkEnd w:id="128"/>
    </w:p>
    <w:p w14:paraId="0AB4BF23" w14:textId="77777777" w:rsidR="00F91D75" w:rsidRDefault="00F91D75" w:rsidP="00F91D75">
      <w:pPr>
        <w:ind w:left="720"/>
        <w:jc w:val="center"/>
        <w:rPr>
          <w:rFonts w:ascii="Arial" w:hAnsi="Arial"/>
          <w:i/>
        </w:rPr>
      </w:pPr>
      <w:r>
        <w:rPr>
          <w:rFonts w:ascii="Arial" w:hAnsi="Arial"/>
          <w:i/>
          <w:noProof/>
        </w:rPr>
        <w:drawing>
          <wp:inline distT="0" distB="0" distL="0" distR="0" wp14:anchorId="6686B68F" wp14:editId="1FB37037">
            <wp:extent cx="2588661" cy="56007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98068" cy="5621054"/>
                    </a:xfrm>
                    <a:prstGeom prst="rect">
                      <a:avLst/>
                    </a:prstGeom>
                  </pic:spPr>
                </pic:pic>
              </a:graphicData>
            </a:graphic>
          </wp:inline>
        </w:drawing>
      </w:r>
    </w:p>
    <w:p w14:paraId="53154754" w14:textId="77777777" w:rsidR="00F91D75" w:rsidRDefault="00F91D75" w:rsidP="00F91D75">
      <w:pPr>
        <w:ind w:left="720"/>
        <w:jc w:val="center"/>
        <w:rPr>
          <w:rFonts w:ascii="Arial" w:hAnsi="Arial"/>
        </w:rPr>
      </w:pPr>
      <w:r>
        <w:rPr>
          <w:rFonts w:ascii="Arial" w:hAnsi="Arial"/>
        </w:rPr>
        <w:t>[Figure 4]</w:t>
      </w:r>
    </w:p>
    <w:p w14:paraId="725E4265" w14:textId="77777777" w:rsidR="00F91D75" w:rsidRPr="00331CEE" w:rsidRDefault="00F91D75" w:rsidP="00F91D75">
      <w:pPr>
        <w:pStyle w:val="Heading3"/>
      </w:pPr>
      <w:bookmarkStart w:id="129" w:name="_Toc128762831"/>
      <w:r w:rsidRPr="00331CEE">
        <w:t>Description</w:t>
      </w:r>
      <w:bookmarkEnd w:id="129"/>
    </w:p>
    <w:p w14:paraId="203D9FB8" w14:textId="2B82439B" w:rsidR="00F91D75" w:rsidRDefault="00F91D75" w:rsidP="00D91811">
      <w:pPr>
        <w:rPr>
          <w:rFonts w:ascii="Arial" w:hAnsi="Arial"/>
          <w:i/>
        </w:rPr>
      </w:pPr>
      <w:bookmarkStart w:id="130" w:name="OLE_LINK103"/>
      <w:bookmarkStart w:id="131" w:name="OLE_LINK104"/>
      <w:r>
        <w:rPr>
          <w:rFonts w:ascii="Arial" w:hAnsi="Arial"/>
        </w:rPr>
        <w:t xml:space="preserve">Above is </w:t>
      </w:r>
      <w:r w:rsidR="00FB5CD0">
        <w:rPr>
          <w:rFonts w:ascii="Arial" w:hAnsi="Arial"/>
        </w:rPr>
        <w:t>manage event page</w:t>
      </w:r>
      <w:r>
        <w:rPr>
          <w:rFonts w:ascii="Arial" w:hAnsi="Arial"/>
        </w:rPr>
        <w:t xml:space="preserve"> of the application.</w:t>
      </w:r>
      <w:r w:rsidR="0049754A">
        <w:rPr>
          <w:rFonts w:ascii="Arial" w:hAnsi="Arial"/>
        </w:rPr>
        <w:t xml:space="preserve"> Here </w:t>
      </w:r>
      <w:r w:rsidR="00FB5CD0">
        <w:rPr>
          <w:rFonts w:ascii="Arial" w:hAnsi="Arial"/>
        </w:rPr>
        <w:t xml:space="preserve">we can see the all event details </w:t>
      </w:r>
      <w:r w:rsidR="002008FF">
        <w:rPr>
          <w:rFonts w:ascii="Arial" w:hAnsi="Arial"/>
        </w:rPr>
        <w:t xml:space="preserve">for self and different promoter’s </w:t>
      </w:r>
      <w:proofErr w:type="gramStart"/>
      <w:r w:rsidR="002008FF">
        <w:rPr>
          <w:rFonts w:ascii="Arial" w:hAnsi="Arial"/>
        </w:rPr>
        <w:t>event .</w:t>
      </w:r>
      <w:proofErr w:type="gramEnd"/>
      <w:r w:rsidR="002008FF">
        <w:rPr>
          <w:rFonts w:ascii="Arial" w:hAnsi="Arial"/>
        </w:rPr>
        <w:t xml:space="preserve"> We can also change the </w:t>
      </w:r>
      <w:proofErr w:type="spellStart"/>
      <w:r w:rsidR="002008FF">
        <w:rPr>
          <w:rFonts w:ascii="Arial" w:hAnsi="Arial"/>
        </w:rPr>
        <w:t>staus</w:t>
      </w:r>
      <w:proofErr w:type="spellEnd"/>
      <w:r w:rsidR="002008FF">
        <w:rPr>
          <w:rFonts w:ascii="Arial" w:hAnsi="Arial"/>
        </w:rPr>
        <w:t xml:space="preserve"> of event to live the event and make popular the event if we can change the status of event the live event is shown in event category and popular event is </w:t>
      </w:r>
      <w:proofErr w:type="spellStart"/>
      <w:r w:rsidR="002008FF">
        <w:rPr>
          <w:rFonts w:ascii="Arial" w:hAnsi="Arial"/>
        </w:rPr>
        <w:t>showun</w:t>
      </w:r>
      <w:proofErr w:type="spellEnd"/>
      <w:r w:rsidR="002008FF">
        <w:rPr>
          <w:rFonts w:ascii="Arial" w:hAnsi="Arial"/>
        </w:rPr>
        <w:t xml:space="preserve"> in most popular event in home </w:t>
      </w:r>
      <w:proofErr w:type="spellStart"/>
      <w:r w:rsidR="002008FF">
        <w:rPr>
          <w:rFonts w:ascii="Arial" w:hAnsi="Arial"/>
        </w:rPr>
        <w:t>screen.</w:t>
      </w:r>
      <w:r w:rsidR="00547251">
        <w:rPr>
          <w:rFonts w:ascii="Arial" w:hAnsi="Arial"/>
        </w:rPr>
        <w:t>we</w:t>
      </w:r>
      <w:proofErr w:type="spellEnd"/>
      <w:r w:rsidR="00547251">
        <w:rPr>
          <w:rFonts w:ascii="Arial" w:hAnsi="Arial"/>
        </w:rPr>
        <w:t xml:space="preserve"> can see the event </w:t>
      </w:r>
      <w:proofErr w:type="spellStart"/>
      <w:r w:rsidR="00547251">
        <w:rPr>
          <w:rFonts w:ascii="Arial" w:hAnsi="Arial"/>
        </w:rPr>
        <w:t>detais</w:t>
      </w:r>
      <w:proofErr w:type="spellEnd"/>
      <w:r w:rsidR="00547251">
        <w:rPr>
          <w:rFonts w:ascii="Arial" w:hAnsi="Arial"/>
        </w:rPr>
        <w:t xml:space="preserve"> edit event details and also delete event.</w:t>
      </w:r>
    </w:p>
    <w:bookmarkEnd w:id="130"/>
    <w:bookmarkEnd w:id="131"/>
    <w:p w14:paraId="69D3C77B" w14:textId="352E1FEB" w:rsidR="00F91D75" w:rsidRPr="00331CEE" w:rsidRDefault="00547251" w:rsidP="00F91D75">
      <w:pPr>
        <w:pStyle w:val="Heading2"/>
      </w:pPr>
      <w:r>
        <w:t>Event Detail</w:t>
      </w:r>
      <w:r w:rsidR="00F91D75">
        <w:t xml:space="preserve"> </w:t>
      </w:r>
      <w:r w:rsidR="00F91D75" w:rsidRPr="00331CEE">
        <w:t>Page</w:t>
      </w:r>
    </w:p>
    <w:p w14:paraId="7C98AC8C" w14:textId="77777777" w:rsidR="00F91D75" w:rsidRDefault="00F91D75" w:rsidP="00F91D75">
      <w:pPr>
        <w:pStyle w:val="Heading3"/>
      </w:pPr>
      <w:bookmarkStart w:id="132" w:name="_Toc128762833"/>
      <w:r w:rsidRPr="00331CEE">
        <w:t>Interface</w:t>
      </w:r>
      <w:bookmarkEnd w:id="132"/>
    </w:p>
    <w:p w14:paraId="0820792A" w14:textId="3B62E352" w:rsidR="00F91D75" w:rsidRDefault="00547251" w:rsidP="00F91D75">
      <w:pPr>
        <w:ind w:left="720"/>
        <w:jc w:val="center"/>
        <w:rPr>
          <w:rFonts w:ascii="Arial" w:hAnsi="Arial"/>
          <w:i/>
        </w:rPr>
      </w:pPr>
      <w:r>
        <w:rPr>
          <w:rFonts w:ascii="Arial" w:hAnsi="Arial"/>
          <w:i/>
          <w:noProof/>
        </w:rPr>
        <w:drawing>
          <wp:inline distT="0" distB="0" distL="0" distR="0" wp14:anchorId="3BF160EC" wp14:editId="13F93717">
            <wp:extent cx="2743200" cy="5935394"/>
            <wp:effectExtent l="0" t="0" r="0" b="0"/>
            <wp:docPr id="15039303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30372" name="Picture 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48651" cy="5947189"/>
                    </a:xfrm>
                    <a:prstGeom prst="rect">
                      <a:avLst/>
                    </a:prstGeom>
                  </pic:spPr>
                </pic:pic>
              </a:graphicData>
            </a:graphic>
          </wp:inline>
        </w:drawing>
      </w:r>
    </w:p>
    <w:p w14:paraId="60D4EEF0" w14:textId="77777777" w:rsidR="00F91D75" w:rsidRDefault="00F91D75" w:rsidP="00F91D75">
      <w:pPr>
        <w:ind w:left="720"/>
        <w:jc w:val="center"/>
        <w:rPr>
          <w:rFonts w:ascii="Arial" w:hAnsi="Arial"/>
        </w:rPr>
      </w:pPr>
      <w:r>
        <w:rPr>
          <w:rFonts w:ascii="Arial" w:hAnsi="Arial"/>
        </w:rPr>
        <w:t>[Figure 4]</w:t>
      </w:r>
    </w:p>
    <w:p w14:paraId="63DF4D3E" w14:textId="77777777" w:rsidR="00F91D75" w:rsidRPr="00331CEE" w:rsidRDefault="00F91D75" w:rsidP="00F91D75">
      <w:pPr>
        <w:pStyle w:val="Heading3"/>
      </w:pPr>
      <w:bookmarkStart w:id="133" w:name="_Toc128762834"/>
      <w:r w:rsidRPr="00331CEE">
        <w:t>Description</w:t>
      </w:r>
      <w:bookmarkEnd w:id="133"/>
    </w:p>
    <w:p w14:paraId="08A33E7C" w14:textId="2CFF4B97" w:rsidR="00F91D75" w:rsidRDefault="00F91D75" w:rsidP="00F91D75">
      <w:pPr>
        <w:rPr>
          <w:rFonts w:ascii="Arial" w:hAnsi="Arial"/>
        </w:rPr>
      </w:pPr>
      <w:bookmarkStart w:id="134" w:name="OLE_LINK107"/>
      <w:bookmarkStart w:id="135" w:name="OLE_LINK108"/>
      <w:r>
        <w:rPr>
          <w:rFonts w:ascii="Arial" w:hAnsi="Arial"/>
        </w:rPr>
        <w:t xml:space="preserve">Above is </w:t>
      </w:r>
      <w:r w:rsidR="00547251">
        <w:rPr>
          <w:rFonts w:ascii="Arial" w:hAnsi="Arial"/>
        </w:rPr>
        <w:t xml:space="preserve">Event </w:t>
      </w:r>
      <w:proofErr w:type="gramStart"/>
      <w:r w:rsidR="00547251">
        <w:rPr>
          <w:rFonts w:ascii="Arial" w:hAnsi="Arial"/>
        </w:rPr>
        <w:t xml:space="preserve">detail </w:t>
      </w:r>
      <w:r>
        <w:rPr>
          <w:rFonts w:ascii="Arial" w:hAnsi="Arial"/>
        </w:rPr>
        <w:t xml:space="preserve"> page</w:t>
      </w:r>
      <w:proofErr w:type="gramEnd"/>
      <w:r>
        <w:rPr>
          <w:rFonts w:ascii="Arial" w:hAnsi="Arial"/>
        </w:rPr>
        <w:t xml:space="preserve"> of the application.</w:t>
      </w:r>
      <w:r w:rsidR="0049754A">
        <w:rPr>
          <w:rFonts w:ascii="Arial" w:hAnsi="Arial"/>
        </w:rPr>
        <w:t xml:space="preserve"> </w:t>
      </w:r>
      <w:r w:rsidR="00547251">
        <w:rPr>
          <w:rFonts w:ascii="Arial" w:hAnsi="Arial"/>
        </w:rPr>
        <w:t>You can see the details of event like start date end date and venue details of event.</w:t>
      </w:r>
      <w:r w:rsidR="00D91811">
        <w:rPr>
          <w:rFonts w:ascii="Arial" w:hAnsi="Arial"/>
        </w:rPr>
        <w:t xml:space="preserve"> This </w:t>
      </w:r>
      <w:proofErr w:type="spellStart"/>
      <w:r w:rsidR="00D91811">
        <w:rPr>
          <w:rFonts w:ascii="Arial" w:hAnsi="Arial"/>
        </w:rPr>
        <w:t>scrren</w:t>
      </w:r>
      <w:proofErr w:type="spellEnd"/>
      <w:r w:rsidR="00D91811">
        <w:rPr>
          <w:rFonts w:ascii="Arial" w:hAnsi="Arial"/>
        </w:rPr>
        <w:t xml:space="preserve"> shows the event running </w:t>
      </w:r>
      <w:proofErr w:type="spellStart"/>
      <w:r w:rsidR="00D91811">
        <w:rPr>
          <w:rFonts w:ascii="Arial" w:hAnsi="Arial"/>
        </w:rPr>
        <w:t>time</w:t>
      </w:r>
      <w:proofErr w:type="gramStart"/>
      <w:r w:rsidR="00D91811">
        <w:rPr>
          <w:rFonts w:ascii="Arial" w:hAnsi="Arial"/>
        </w:rPr>
        <w:t>,event</w:t>
      </w:r>
      <w:proofErr w:type="spellEnd"/>
      <w:proofErr w:type="gramEnd"/>
      <w:r w:rsidR="00D91811">
        <w:rPr>
          <w:rFonts w:ascii="Arial" w:hAnsi="Arial"/>
        </w:rPr>
        <w:t xml:space="preserve"> address event description and start and end date for event</w:t>
      </w:r>
      <w:bookmarkEnd w:id="134"/>
      <w:bookmarkEnd w:id="135"/>
      <w:r w:rsidR="00D91811">
        <w:rPr>
          <w:rFonts w:ascii="Arial" w:hAnsi="Arial"/>
        </w:rPr>
        <w:t>.</w:t>
      </w:r>
    </w:p>
    <w:p w14:paraId="79A0D14B" w14:textId="77777777" w:rsidR="00F91D75" w:rsidRDefault="00F91D75" w:rsidP="00F91D75">
      <w:pPr>
        <w:ind w:left="720"/>
        <w:rPr>
          <w:rFonts w:ascii="Arial" w:hAnsi="Arial"/>
          <w:i/>
        </w:rPr>
      </w:pPr>
    </w:p>
    <w:p w14:paraId="298A1791" w14:textId="77777777" w:rsidR="00F91D75" w:rsidRDefault="00F91D75" w:rsidP="00F91D75">
      <w:pPr>
        <w:ind w:left="720"/>
        <w:rPr>
          <w:rFonts w:ascii="Arial" w:hAnsi="Arial"/>
          <w:i/>
        </w:rPr>
      </w:pPr>
    </w:p>
    <w:bookmarkEnd w:id="85"/>
    <w:bookmarkEnd w:id="86"/>
    <w:bookmarkEnd w:id="87"/>
    <w:bookmarkEnd w:id="88"/>
    <w:bookmarkEnd w:id="109"/>
    <w:bookmarkEnd w:id="110"/>
    <w:bookmarkEnd w:id="126"/>
    <w:bookmarkEnd w:id="127"/>
    <w:p w14:paraId="2007D9F0" w14:textId="77777777" w:rsidR="00F00E9D" w:rsidRDefault="00F00E9D" w:rsidP="00477602">
      <w:pPr>
        <w:rPr>
          <w:rFonts w:ascii="Arial" w:hAnsi="Arial"/>
          <w:i/>
        </w:rPr>
      </w:pPr>
    </w:p>
    <w:p w14:paraId="68408AC0" w14:textId="11F007E1" w:rsidR="00F00E9D" w:rsidRPr="00331CEE" w:rsidRDefault="00547251" w:rsidP="00F00E9D">
      <w:pPr>
        <w:pStyle w:val="Heading2"/>
      </w:pPr>
      <w:bookmarkStart w:id="136" w:name="_Toc128762838"/>
      <w:r>
        <w:t>Update event</w:t>
      </w:r>
      <w:r w:rsidR="00F00E9D" w:rsidRPr="00331CEE">
        <w:t xml:space="preserve"> Page</w:t>
      </w:r>
      <w:bookmarkEnd w:id="136"/>
    </w:p>
    <w:p w14:paraId="0F17DB4B" w14:textId="77777777" w:rsidR="00F00E9D" w:rsidRDefault="00F00E9D" w:rsidP="00F00E9D">
      <w:pPr>
        <w:pStyle w:val="Heading3"/>
      </w:pPr>
      <w:bookmarkStart w:id="137" w:name="_Toc128762839"/>
      <w:r w:rsidRPr="00331CEE">
        <w:t>Interface</w:t>
      </w:r>
      <w:bookmarkEnd w:id="137"/>
    </w:p>
    <w:p w14:paraId="2144832C" w14:textId="6B092700" w:rsidR="00F00E9D" w:rsidRDefault="00547251" w:rsidP="00F00E9D">
      <w:pPr>
        <w:ind w:left="720"/>
        <w:jc w:val="center"/>
        <w:rPr>
          <w:rFonts w:ascii="Arial" w:hAnsi="Arial"/>
          <w:i/>
        </w:rPr>
      </w:pPr>
      <w:r>
        <w:rPr>
          <w:rFonts w:ascii="Arial" w:hAnsi="Arial"/>
          <w:i/>
          <w:noProof/>
        </w:rPr>
        <w:drawing>
          <wp:inline distT="0" distB="0" distL="0" distR="0" wp14:anchorId="5A8D1A58" wp14:editId="088EB3D0">
            <wp:extent cx="2705100" cy="5852958"/>
            <wp:effectExtent l="0" t="0" r="0" b="1905"/>
            <wp:docPr id="21396115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11546" name="Picture 213961154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15065" cy="5874520"/>
                    </a:xfrm>
                    <a:prstGeom prst="rect">
                      <a:avLst/>
                    </a:prstGeom>
                  </pic:spPr>
                </pic:pic>
              </a:graphicData>
            </a:graphic>
          </wp:inline>
        </w:drawing>
      </w:r>
    </w:p>
    <w:p w14:paraId="5C68E7EE" w14:textId="77777777" w:rsidR="00F00E9D" w:rsidRDefault="00F00E9D" w:rsidP="00F00E9D">
      <w:pPr>
        <w:ind w:left="720"/>
        <w:jc w:val="center"/>
        <w:rPr>
          <w:rFonts w:ascii="Arial" w:hAnsi="Arial"/>
        </w:rPr>
      </w:pPr>
      <w:r>
        <w:rPr>
          <w:rFonts w:ascii="Arial" w:hAnsi="Arial"/>
        </w:rPr>
        <w:t>[Figure 7]</w:t>
      </w:r>
    </w:p>
    <w:p w14:paraId="3F967119" w14:textId="77777777" w:rsidR="00F00E9D" w:rsidRDefault="00F00E9D" w:rsidP="00F00E9D">
      <w:pPr>
        <w:ind w:left="720"/>
        <w:jc w:val="center"/>
        <w:rPr>
          <w:rFonts w:ascii="Arial" w:hAnsi="Arial"/>
        </w:rPr>
      </w:pPr>
    </w:p>
    <w:p w14:paraId="097DAB8B" w14:textId="77777777" w:rsidR="00F00E9D" w:rsidRPr="00331CEE" w:rsidRDefault="00F00E9D" w:rsidP="00F00E9D">
      <w:pPr>
        <w:pStyle w:val="Heading3"/>
      </w:pPr>
      <w:bookmarkStart w:id="138" w:name="_Toc128762840"/>
      <w:r w:rsidRPr="00331CEE">
        <w:t>Description</w:t>
      </w:r>
      <w:bookmarkEnd w:id="138"/>
    </w:p>
    <w:p w14:paraId="3F6861EF" w14:textId="6970DB28" w:rsidR="00D91811" w:rsidRDefault="00F00E9D" w:rsidP="00D91811">
      <w:pPr>
        <w:rPr>
          <w:rFonts w:ascii="Arial" w:hAnsi="Arial"/>
        </w:rPr>
      </w:pPr>
      <w:bookmarkStart w:id="139" w:name="OLE_LINK109"/>
      <w:bookmarkStart w:id="140" w:name="OLE_LINK110"/>
      <w:r>
        <w:rPr>
          <w:rFonts w:ascii="Arial" w:hAnsi="Arial"/>
        </w:rPr>
        <w:t xml:space="preserve">Above is the </w:t>
      </w:r>
      <w:r w:rsidR="00547251">
        <w:rPr>
          <w:rFonts w:ascii="Arial" w:hAnsi="Arial"/>
        </w:rPr>
        <w:t>Update event</w:t>
      </w:r>
      <w:r>
        <w:rPr>
          <w:rFonts w:ascii="Arial" w:hAnsi="Arial"/>
        </w:rPr>
        <w:t xml:space="preserve"> </w:t>
      </w:r>
      <w:r w:rsidR="003A321A">
        <w:rPr>
          <w:rFonts w:ascii="Arial" w:hAnsi="Arial"/>
        </w:rPr>
        <w:t xml:space="preserve">screen </w:t>
      </w:r>
      <w:r>
        <w:rPr>
          <w:rFonts w:ascii="Arial" w:hAnsi="Arial"/>
        </w:rPr>
        <w:t>of the application.</w:t>
      </w:r>
      <w:r w:rsidR="003A321A">
        <w:rPr>
          <w:rFonts w:ascii="Arial" w:hAnsi="Arial"/>
        </w:rPr>
        <w:t xml:space="preserve"> Here you </w:t>
      </w:r>
      <w:r w:rsidR="00547251">
        <w:rPr>
          <w:rFonts w:ascii="Arial" w:hAnsi="Arial"/>
        </w:rPr>
        <w:t xml:space="preserve">can update the event </w:t>
      </w:r>
      <w:proofErr w:type="spellStart"/>
      <w:r w:rsidR="00547251">
        <w:rPr>
          <w:rFonts w:ascii="Arial" w:hAnsi="Arial"/>
        </w:rPr>
        <w:t>details.</w:t>
      </w:r>
      <w:r w:rsidR="00477602">
        <w:rPr>
          <w:rFonts w:ascii="Arial" w:hAnsi="Arial"/>
        </w:rPr>
        <w:t>In</w:t>
      </w:r>
      <w:proofErr w:type="spellEnd"/>
      <w:r w:rsidR="00477602">
        <w:rPr>
          <w:rFonts w:ascii="Arial" w:hAnsi="Arial"/>
        </w:rPr>
        <w:t xml:space="preserve"> this screen all the field is required event is create with or without image.</w:t>
      </w:r>
      <w:r w:rsidR="00D91811" w:rsidRPr="00D91811">
        <w:rPr>
          <w:rFonts w:ascii="Arial" w:hAnsi="Arial"/>
        </w:rPr>
        <w:t xml:space="preserve"> </w:t>
      </w:r>
      <w:r w:rsidR="00D91811">
        <w:rPr>
          <w:rFonts w:ascii="Arial" w:hAnsi="Arial"/>
        </w:rPr>
        <w:t xml:space="preserve">In create event screen we need to enter start date and end date for </w:t>
      </w:r>
      <w:proofErr w:type="spellStart"/>
      <w:r w:rsidR="00D91811">
        <w:rPr>
          <w:rFonts w:ascii="Arial" w:hAnsi="Arial"/>
        </w:rPr>
        <w:t>event.Here</w:t>
      </w:r>
      <w:proofErr w:type="spellEnd"/>
      <w:r w:rsidR="00D91811">
        <w:rPr>
          <w:rFonts w:ascii="Arial" w:hAnsi="Arial"/>
        </w:rPr>
        <w:t xml:space="preserve"> we list out all the information like </w:t>
      </w:r>
      <w:proofErr w:type="spellStart"/>
      <w:r w:rsidR="00D91811">
        <w:rPr>
          <w:rFonts w:ascii="Arial" w:hAnsi="Arial"/>
        </w:rPr>
        <w:t>zipcode</w:t>
      </w:r>
      <w:proofErr w:type="spellEnd"/>
      <w:r w:rsidR="00D91811">
        <w:rPr>
          <w:rFonts w:ascii="Arial" w:hAnsi="Arial"/>
        </w:rPr>
        <w:t>, address, state, organizer, event title and start/end date</w:t>
      </w:r>
      <w:bookmarkEnd w:id="139"/>
      <w:bookmarkEnd w:id="140"/>
      <w:r w:rsidR="00D91811">
        <w:rPr>
          <w:rFonts w:ascii="Arial" w:hAnsi="Arial"/>
        </w:rPr>
        <w:t>.</w:t>
      </w:r>
    </w:p>
    <w:p w14:paraId="352AB6B5" w14:textId="2281D263" w:rsidR="00F00E9D" w:rsidRDefault="00F00E9D" w:rsidP="00F00E9D">
      <w:pPr>
        <w:rPr>
          <w:rFonts w:ascii="Arial" w:hAnsi="Arial"/>
        </w:rPr>
      </w:pPr>
    </w:p>
    <w:p w14:paraId="42B014F8" w14:textId="77777777" w:rsidR="00F00E9D" w:rsidRPr="00331CEE" w:rsidRDefault="00F00E9D" w:rsidP="00F00E9D">
      <w:pPr>
        <w:ind w:left="720"/>
        <w:jc w:val="center"/>
        <w:rPr>
          <w:rFonts w:ascii="Arial" w:hAnsi="Arial"/>
          <w:i/>
        </w:rPr>
      </w:pPr>
    </w:p>
    <w:p w14:paraId="7171683D" w14:textId="77777777" w:rsidR="00F00E9D" w:rsidRDefault="00F00E9D" w:rsidP="00F00E9D">
      <w:pPr>
        <w:ind w:left="720"/>
        <w:jc w:val="center"/>
        <w:rPr>
          <w:rFonts w:ascii="Arial" w:hAnsi="Arial"/>
          <w:i/>
        </w:rPr>
      </w:pPr>
    </w:p>
    <w:p w14:paraId="26B8D609" w14:textId="56BCC2BD" w:rsidR="00F00E9D" w:rsidRPr="00331CEE" w:rsidRDefault="00547251" w:rsidP="00F00E9D">
      <w:pPr>
        <w:pStyle w:val="Heading2"/>
      </w:pPr>
      <w:bookmarkStart w:id="141" w:name="_Toc128762841"/>
      <w:r>
        <w:t xml:space="preserve">Event detail with order </w:t>
      </w:r>
      <w:r w:rsidR="00F00E9D" w:rsidRPr="00331CEE">
        <w:t>Page</w:t>
      </w:r>
      <w:bookmarkEnd w:id="141"/>
    </w:p>
    <w:p w14:paraId="1BF7E413" w14:textId="77777777" w:rsidR="00F00E9D" w:rsidRDefault="00F00E9D" w:rsidP="00F00E9D">
      <w:pPr>
        <w:pStyle w:val="Heading3"/>
      </w:pPr>
      <w:bookmarkStart w:id="142" w:name="_Toc128762842"/>
      <w:r w:rsidRPr="00331CEE">
        <w:t>Interface</w:t>
      </w:r>
      <w:bookmarkEnd w:id="142"/>
    </w:p>
    <w:p w14:paraId="0FF5675A" w14:textId="4E9CB7E6" w:rsidR="00F00E9D" w:rsidRDefault="00E81AF1" w:rsidP="00F00E9D">
      <w:pPr>
        <w:ind w:left="720"/>
        <w:jc w:val="center"/>
        <w:rPr>
          <w:rFonts w:ascii="Arial" w:hAnsi="Arial"/>
          <w:i/>
        </w:rPr>
      </w:pPr>
      <w:r>
        <w:rPr>
          <w:rFonts w:ascii="Arial" w:hAnsi="Arial"/>
          <w:i/>
          <w:noProof/>
        </w:rPr>
        <w:drawing>
          <wp:inline distT="0" distB="0" distL="0" distR="0" wp14:anchorId="2515D95F" wp14:editId="49EB7B8D">
            <wp:extent cx="2438400" cy="5275906"/>
            <wp:effectExtent l="0" t="0" r="0" b="0"/>
            <wp:docPr id="12033192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19266" name="Picture 120331926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46836" cy="5294158"/>
                    </a:xfrm>
                    <a:prstGeom prst="rect">
                      <a:avLst/>
                    </a:prstGeom>
                  </pic:spPr>
                </pic:pic>
              </a:graphicData>
            </a:graphic>
          </wp:inline>
        </w:drawing>
      </w:r>
    </w:p>
    <w:p w14:paraId="548A8EE2" w14:textId="77777777" w:rsidR="00F00E9D" w:rsidRDefault="00F00E9D" w:rsidP="00F00E9D">
      <w:pPr>
        <w:ind w:left="720"/>
        <w:jc w:val="center"/>
        <w:rPr>
          <w:rFonts w:ascii="Arial" w:hAnsi="Arial"/>
        </w:rPr>
      </w:pPr>
      <w:r>
        <w:rPr>
          <w:rFonts w:ascii="Arial" w:hAnsi="Arial"/>
        </w:rPr>
        <w:t>[Figure 7]</w:t>
      </w:r>
    </w:p>
    <w:p w14:paraId="62984DDD" w14:textId="77777777" w:rsidR="00F00E9D" w:rsidRDefault="00F00E9D" w:rsidP="00F00E9D">
      <w:pPr>
        <w:ind w:left="720"/>
        <w:jc w:val="center"/>
        <w:rPr>
          <w:rFonts w:ascii="Arial" w:hAnsi="Arial"/>
        </w:rPr>
      </w:pPr>
    </w:p>
    <w:p w14:paraId="07F0085B" w14:textId="77777777" w:rsidR="00F00E9D" w:rsidRPr="00331CEE" w:rsidRDefault="00F00E9D" w:rsidP="00F00E9D">
      <w:pPr>
        <w:pStyle w:val="Heading3"/>
      </w:pPr>
      <w:bookmarkStart w:id="143" w:name="_Toc128762843"/>
      <w:r w:rsidRPr="00331CEE">
        <w:t>Description</w:t>
      </w:r>
      <w:bookmarkEnd w:id="143"/>
    </w:p>
    <w:p w14:paraId="1E7D4235" w14:textId="2B69742E" w:rsidR="00F00E9D" w:rsidRDefault="00F00E9D" w:rsidP="00F00E9D">
      <w:pPr>
        <w:rPr>
          <w:rFonts w:ascii="Arial" w:hAnsi="Arial"/>
        </w:rPr>
      </w:pPr>
      <w:bookmarkStart w:id="144" w:name="OLE_LINK111"/>
      <w:bookmarkStart w:id="145" w:name="OLE_LINK112"/>
      <w:r>
        <w:rPr>
          <w:rFonts w:ascii="Arial" w:hAnsi="Arial"/>
        </w:rPr>
        <w:t xml:space="preserve">Above is the </w:t>
      </w:r>
      <w:r w:rsidR="00E81AF1">
        <w:t xml:space="preserve">event details with </w:t>
      </w:r>
      <w:proofErr w:type="gramStart"/>
      <w:r w:rsidR="00E81AF1">
        <w:t>order  page</w:t>
      </w:r>
      <w:proofErr w:type="gramEnd"/>
      <w:r w:rsidR="00E81AF1">
        <w:t xml:space="preserve"> of </w:t>
      </w:r>
      <w:r>
        <w:rPr>
          <w:rFonts w:ascii="Arial" w:hAnsi="Arial"/>
        </w:rPr>
        <w:t>application.</w:t>
      </w:r>
      <w:r w:rsidR="003A321A">
        <w:rPr>
          <w:rFonts w:ascii="Arial" w:hAnsi="Arial"/>
        </w:rPr>
        <w:t xml:space="preserve"> Here you will get the list of </w:t>
      </w:r>
      <w:r w:rsidR="00E81AF1">
        <w:rPr>
          <w:rFonts w:ascii="Arial" w:hAnsi="Arial"/>
        </w:rPr>
        <w:t xml:space="preserve">running and expire event details and you can also see the order details of </w:t>
      </w:r>
      <w:proofErr w:type="spellStart"/>
      <w:r w:rsidR="00E81AF1">
        <w:rPr>
          <w:rFonts w:ascii="Arial" w:hAnsi="Arial"/>
        </w:rPr>
        <w:t>event.</w:t>
      </w:r>
      <w:r w:rsidR="00477602">
        <w:rPr>
          <w:rFonts w:ascii="Arial" w:hAnsi="Arial"/>
        </w:rPr>
        <w:t>On</w:t>
      </w:r>
      <w:proofErr w:type="spellEnd"/>
      <w:r w:rsidR="00477602">
        <w:rPr>
          <w:rFonts w:ascii="Arial" w:hAnsi="Arial"/>
        </w:rPr>
        <w:t xml:space="preserve"> see order click we can get the total number of ticket that we purchased</w:t>
      </w:r>
      <w:bookmarkEnd w:id="144"/>
      <w:bookmarkEnd w:id="145"/>
      <w:r w:rsidR="00477602">
        <w:rPr>
          <w:rFonts w:ascii="Arial" w:hAnsi="Arial"/>
        </w:rPr>
        <w:t>.</w:t>
      </w:r>
    </w:p>
    <w:p w14:paraId="4661B91B" w14:textId="77777777" w:rsidR="00F00E9D" w:rsidRPr="00331CEE" w:rsidRDefault="00F00E9D" w:rsidP="00F00E9D">
      <w:pPr>
        <w:ind w:left="720"/>
        <w:jc w:val="center"/>
        <w:rPr>
          <w:rFonts w:ascii="Arial" w:hAnsi="Arial"/>
          <w:i/>
        </w:rPr>
      </w:pPr>
    </w:p>
    <w:p w14:paraId="211ED4A2" w14:textId="77777777" w:rsidR="00F00E9D" w:rsidRDefault="00F00E9D" w:rsidP="00F00E9D">
      <w:pPr>
        <w:ind w:left="720"/>
        <w:jc w:val="center"/>
        <w:rPr>
          <w:rFonts w:ascii="Arial" w:hAnsi="Arial"/>
          <w:i/>
        </w:rPr>
      </w:pPr>
    </w:p>
    <w:p w14:paraId="36D015B5" w14:textId="29F0894F" w:rsidR="00F00E9D" w:rsidRPr="00331CEE" w:rsidRDefault="00E81AF1" w:rsidP="00F00E9D">
      <w:pPr>
        <w:pStyle w:val="Heading2"/>
      </w:pPr>
      <w:bookmarkStart w:id="146" w:name="OLE_LINK8"/>
      <w:bookmarkStart w:id="147" w:name="OLE_LINK9"/>
      <w:bookmarkStart w:id="148" w:name="_Toc128762844"/>
      <w:r>
        <w:t xml:space="preserve">Order </w:t>
      </w:r>
      <w:proofErr w:type="spellStart"/>
      <w:r>
        <w:t>Detials</w:t>
      </w:r>
      <w:proofErr w:type="spellEnd"/>
      <w:r w:rsidR="00F00E9D">
        <w:t xml:space="preserve"> </w:t>
      </w:r>
      <w:bookmarkEnd w:id="146"/>
      <w:bookmarkEnd w:id="147"/>
      <w:r w:rsidR="00F00E9D" w:rsidRPr="00331CEE">
        <w:t>Page</w:t>
      </w:r>
      <w:bookmarkEnd w:id="148"/>
    </w:p>
    <w:p w14:paraId="67DD85D6" w14:textId="77777777" w:rsidR="00F00E9D" w:rsidRDefault="00F00E9D" w:rsidP="00F00E9D">
      <w:pPr>
        <w:pStyle w:val="Heading3"/>
      </w:pPr>
      <w:bookmarkStart w:id="149" w:name="_Toc128762845"/>
      <w:r w:rsidRPr="00331CEE">
        <w:t>Interface</w:t>
      </w:r>
      <w:bookmarkEnd w:id="149"/>
    </w:p>
    <w:p w14:paraId="38644EB7" w14:textId="77777777" w:rsidR="00F00E9D" w:rsidRDefault="00F00E9D" w:rsidP="00F00E9D">
      <w:pPr>
        <w:ind w:left="720"/>
        <w:jc w:val="center"/>
        <w:rPr>
          <w:rFonts w:ascii="Arial" w:hAnsi="Arial"/>
          <w:i/>
        </w:rPr>
      </w:pPr>
      <w:r>
        <w:rPr>
          <w:rFonts w:ascii="Arial" w:hAnsi="Arial"/>
          <w:i/>
          <w:noProof/>
        </w:rPr>
        <w:drawing>
          <wp:inline distT="0" distB="0" distL="0" distR="0" wp14:anchorId="1F6F6245" wp14:editId="0BBB9B80">
            <wp:extent cx="2559791" cy="5538239"/>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59791" cy="5538239"/>
                    </a:xfrm>
                    <a:prstGeom prst="rect">
                      <a:avLst/>
                    </a:prstGeom>
                  </pic:spPr>
                </pic:pic>
              </a:graphicData>
            </a:graphic>
          </wp:inline>
        </w:drawing>
      </w:r>
    </w:p>
    <w:p w14:paraId="7B2C9280" w14:textId="77777777" w:rsidR="00F00E9D" w:rsidRDefault="00F00E9D" w:rsidP="00F00E9D">
      <w:pPr>
        <w:ind w:left="720"/>
        <w:jc w:val="center"/>
        <w:rPr>
          <w:rFonts w:ascii="Arial" w:hAnsi="Arial"/>
        </w:rPr>
      </w:pPr>
      <w:r>
        <w:rPr>
          <w:rFonts w:ascii="Arial" w:hAnsi="Arial"/>
        </w:rPr>
        <w:t>[Figure 7]</w:t>
      </w:r>
    </w:p>
    <w:p w14:paraId="77FD3866" w14:textId="77777777" w:rsidR="00F00E9D" w:rsidRDefault="00F00E9D" w:rsidP="00F00E9D">
      <w:pPr>
        <w:ind w:left="720"/>
        <w:jc w:val="center"/>
        <w:rPr>
          <w:rFonts w:ascii="Arial" w:hAnsi="Arial"/>
        </w:rPr>
      </w:pPr>
    </w:p>
    <w:p w14:paraId="4869A3A8" w14:textId="77777777" w:rsidR="00F00E9D" w:rsidRPr="00331CEE" w:rsidRDefault="00F00E9D" w:rsidP="00F00E9D">
      <w:pPr>
        <w:pStyle w:val="Heading3"/>
      </w:pPr>
      <w:bookmarkStart w:id="150" w:name="_Toc128762846"/>
      <w:r w:rsidRPr="00331CEE">
        <w:t>Description</w:t>
      </w:r>
      <w:bookmarkEnd w:id="150"/>
    </w:p>
    <w:p w14:paraId="17B82E96" w14:textId="4C7893DB" w:rsidR="00F00E9D" w:rsidRDefault="00F00E9D" w:rsidP="00F00E9D">
      <w:pPr>
        <w:rPr>
          <w:rFonts w:ascii="Arial" w:hAnsi="Arial"/>
        </w:rPr>
      </w:pPr>
      <w:bookmarkStart w:id="151" w:name="OLE_LINK113"/>
      <w:bookmarkStart w:id="152" w:name="OLE_LINK114"/>
      <w:r>
        <w:rPr>
          <w:rFonts w:ascii="Arial" w:hAnsi="Arial"/>
        </w:rPr>
        <w:t xml:space="preserve">Above is the </w:t>
      </w:r>
      <w:r w:rsidR="00E81AF1">
        <w:t xml:space="preserve">order </w:t>
      </w:r>
      <w:proofErr w:type="gramStart"/>
      <w:r w:rsidR="00E81AF1">
        <w:t xml:space="preserve">details </w:t>
      </w:r>
      <w:r>
        <w:rPr>
          <w:rFonts w:ascii="Arial" w:hAnsi="Arial"/>
        </w:rPr>
        <w:t xml:space="preserve"> of</w:t>
      </w:r>
      <w:proofErr w:type="gramEnd"/>
      <w:r>
        <w:rPr>
          <w:rFonts w:ascii="Arial" w:hAnsi="Arial"/>
        </w:rPr>
        <w:t xml:space="preserve"> the application.</w:t>
      </w:r>
      <w:r w:rsidR="003A321A">
        <w:rPr>
          <w:rFonts w:ascii="Arial" w:hAnsi="Arial"/>
        </w:rPr>
        <w:t xml:space="preserve"> Here you can </w:t>
      </w:r>
      <w:r w:rsidR="00E81AF1">
        <w:rPr>
          <w:rFonts w:ascii="Arial" w:hAnsi="Arial"/>
        </w:rPr>
        <w:t xml:space="preserve">see the order details that the user have order here is list of event and price and quantity of ticket in the order details </w:t>
      </w:r>
      <w:proofErr w:type="spellStart"/>
      <w:r w:rsidR="00E81AF1">
        <w:rPr>
          <w:rFonts w:ascii="Arial" w:hAnsi="Arial"/>
        </w:rPr>
        <w:t>page.</w:t>
      </w:r>
      <w:r w:rsidR="00477602">
        <w:rPr>
          <w:rFonts w:ascii="Arial" w:hAnsi="Arial"/>
        </w:rPr>
        <w:t>On</w:t>
      </w:r>
      <w:proofErr w:type="spellEnd"/>
      <w:r w:rsidR="00477602">
        <w:rPr>
          <w:rFonts w:ascii="Arial" w:hAnsi="Arial"/>
        </w:rPr>
        <w:t xml:space="preserve"> click of Information button you get the ticket details</w:t>
      </w:r>
      <w:bookmarkEnd w:id="151"/>
      <w:bookmarkEnd w:id="152"/>
      <w:r w:rsidR="00477602">
        <w:rPr>
          <w:rFonts w:ascii="Arial" w:hAnsi="Arial"/>
        </w:rPr>
        <w:t>.</w:t>
      </w:r>
    </w:p>
    <w:p w14:paraId="46D04CB0" w14:textId="77777777" w:rsidR="0017376B" w:rsidRDefault="0017376B" w:rsidP="0017376B">
      <w:pPr>
        <w:ind w:left="720"/>
        <w:rPr>
          <w:rFonts w:ascii="Arial" w:hAnsi="Arial"/>
          <w:i/>
        </w:rPr>
      </w:pPr>
      <w:bookmarkStart w:id="153" w:name="OLE_LINK37"/>
      <w:bookmarkStart w:id="154" w:name="OLE_LINK38"/>
      <w:bookmarkStart w:id="155" w:name="OLE_LINK10"/>
      <w:bookmarkStart w:id="156" w:name="OLE_LINK11"/>
    </w:p>
    <w:p w14:paraId="7B374487" w14:textId="707D3E06" w:rsidR="00690293" w:rsidRPr="00331CEE" w:rsidRDefault="00E81AF1" w:rsidP="00690293">
      <w:pPr>
        <w:pStyle w:val="Heading2"/>
      </w:pPr>
      <w:bookmarkStart w:id="157" w:name="OLE_LINK45"/>
      <w:bookmarkStart w:id="158" w:name="OLE_LINK46"/>
      <w:bookmarkStart w:id="159" w:name="OLE_LINK49"/>
      <w:bookmarkStart w:id="160" w:name="OLE_LINK50"/>
      <w:bookmarkStart w:id="161" w:name="_Toc128762853"/>
      <w:bookmarkStart w:id="162" w:name="OLE_LINK12"/>
      <w:bookmarkStart w:id="163" w:name="OLE_LINK13"/>
      <w:bookmarkEnd w:id="153"/>
      <w:bookmarkEnd w:id="154"/>
      <w:bookmarkEnd w:id="155"/>
      <w:bookmarkEnd w:id="156"/>
      <w:r>
        <w:t>Create Ticket</w:t>
      </w:r>
      <w:r w:rsidR="00690293">
        <w:t xml:space="preserve"> </w:t>
      </w:r>
      <w:bookmarkEnd w:id="157"/>
      <w:bookmarkEnd w:id="158"/>
      <w:r w:rsidR="00690293" w:rsidRPr="00331CEE">
        <w:t>Page</w:t>
      </w:r>
    </w:p>
    <w:p w14:paraId="124CDA1E" w14:textId="77777777" w:rsidR="00690293" w:rsidRDefault="00690293" w:rsidP="00690293">
      <w:pPr>
        <w:pStyle w:val="Heading3"/>
      </w:pPr>
      <w:r w:rsidRPr="00331CEE">
        <w:t>Interface</w:t>
      </w:r>
    </w:p>
    <w:p w14:paraId="29587A1B" w14:textId="77777777" w:rsidR="00690293" w:rsidRDefault="00690293" w:rsidP="00690293">
      <w:pPr>
        <w:ind w:left="720"/>
        <w:jc w:val="center"/>
        <w:rPr>
          <w:rFonts w:ascii="Arial" w:hAnsi="Arial"/>
          <w:i/>
        </w:rPr>
      </w:pPr>
      <w:r>
        <w:rPr>
          <w:rFonts w:ascii="Arial" w:hAnsi="Arial"/>
          <w:i/>
          <w:noProof/>
        </w:rPr>
        <w:drawing>
          <wp:inline distT="0" distB="0" distL="0" distR="0" wp14:anchorId="70FDF96B" wp14:editId="36613C7E">
            <wp:extent cx="2383772" cy="5157413"/>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83772" cy="5157413"/>
                    </a:xfrm>
                    <a:prstGeom prst="rect">
                      <a:avLst/>
                    </a:prstGeom>
                  </pic:spPr>
                </pic:pic>
              </a:graphicData>
            </a:graphic>
          </wp:inline>
        </w:drawing>
      </w:r>
    </w:p>
    <w:p w14:paraId="4251230B" w14:textId="77777777" w:rsidR="00690293" w:rsidRDefault="00690293" w:rsidP="00690293">
      <w:pPr>
        <w:ind w:left="720"/>
        <w:jc w:val="center"/>
        <w:rPr>
          <w:rFonts w:ascii="Arial" w:hAnsi="Arial"/>
        </w:rPr>
      </w:pPr>
      <w:r>
        <w:rPr>
          <w:rFonts w:ascii="Arial" w:hAnsi="Arial"/>
        </w:rPr>
        <w:t>[Figure 4]</w:t>
      </w:r>
    </w:p>
    <w:p w14:paraId="3DBA308B" w14:textId="77777777" w:rsidR="00690293" w:rsidRPr="00331CEE" w:rsidRDefault="00690293" w:rsidP="00690293">
      <w:pPr>
        <w:pStyle w:val="Heading3"/>
      </w:pPr>
      <w:r w:rsidRPr="00331CEE">
        <w:t>Description</w:t>
      </w:r>
    </w:p>
    <w:p w14:paraId="4E3634D3" w14:textId="222DA224" w:rsidR="003A321A" w:rsidRDefault="00690293" w:rsidP="00690293">
      <w:pPr>
        <w:rPr>
          <w:rFonts w:ascii="Arial" w:hAnsi="Arial"/>
        </w:rPr>
      </w:pPr>
      <w:bookmarkStart w:id="164" w:name="OLE_LINK115"/>
      <w:bookmarkStart w:id="165" w:name="OLE_LINK116"/>
      <w:r>
        <w:rPr>
          <w:rFonts w:ascii="Arial" w:hAnsi="Arial"/>
        </w:rPr>
        <w:t xml:space="preserve">Above is </w:t>
      </w:r>
      <w:r w:rsidR="00E81AF1">
        <w:t>Create Ticket</w:t>
      </w:r>
      <w:r>
        <w:t xml:space="preserve"> </w:t>
      </w:r>
      <w:r>
        <w:rPr>
          <w:rFonts w:ascii="Arial" w:hAnsi="Arial"/>
        </w:rPr>
        <w:t>page of the application.</w:t>
      </w:r>
      <w:r w:rsidR="003A321A">
        <w:rPr>
          <w:rFonts w:ascii="Arial" w:hAnsi="Arial"/>
        </w:rPr>
        <w:t xml:space="preserve"> Here you can</w:t>
      </w:r>
      <w:r w:rsidR="00E81AF1">
        <w:rPr>
          <w:rFonts w:ascii="Arial" w:hAnsi="Arial"/>
        </w:rPr>
        <w:t xml:space="preserve"> create the ticket for particular event and you can choose the category of event and title of ticket, </w:t>
      </w:r>
      <w:proofErr w:type="spellStart"/>
      <w:r w:rsidR="00E81AF1">
        <w:rPr>
          <w:rFonts w:ascii="Arial" w:hAnsi="Arial"/>
        </w:rPr>
        <w:t>Pirce</w:t>
      </w:r>
      <w:proofErr w:type="spellEnd"/>
      <w:r w:rsidR="00E81AF1">
        <w:rPr>
          <w:rFonts w:ascii="Arial" w:hAnsi="Arial"/>
        </w:rPr>
        <w:t>, quantity and start and end date of event on click of save ticket you can create a ticket and ticket is showing in manage ticket screen</w:t>
      </w:r>
      <w:bookmarkEnd w:id="164"/>
      <w:bookmarkEnd w:id="165"/>
      <w:r w:rsidR="00E81AF1">
        <w:rPr>
          <w:rFonts w:ascii="Arial" w:hAnsi="Arial"/>
        </w:rPr>
        <w:t>.</w:t>
      </w:r>
    </w:p>
    <w:p w14:paraId="3014DA15" w14:textId="77777777" w:rsidR="00690293" w:rsidRDefault="00690293" w:rsidP="00690293">
      <w:pPr>
        <w:ind w:left="720"/>
        <w:rPr>
          <w:rFonts w:ascii="Arial" w:hAnsi="Arial"/>
          <w:i/>
        </w:rPr>
      </w:pPr>
    </w:p>
    <w:p w14:paraId="2AFF2CC0" w14:textId="77777777" w:rsidR="00690293" w:rsidRDefault="00690293" w:rsidP="00690293">
      <w:pPr>
        <w:ind w:left="720"/>
        <w:rPr>
          <w:rFonts w:ascii="Arial" w:hAnsi="Arial"/>
          <w:i/>
        </w:rPr>
      </w:pPr>
    </w:p>
    <w:p w14:paraId="1A64826A" w14:textId="77777777" w:rsidR="00690293" w:rsidRDefault="00690293" w:rsidP="00690293">
      <w:pPr>
        <w:ind w:left="720"/>
        <w:jc w:val="center"/>
        <w:rPr>
          <w:rFonts w:ascii="Arial" w:hAnsi="Arial"/>
          <w:i/>
        </w:rPr>
      </w:pPr>
    </w:p>
    <w:p w14:paraId="1CEBECFC" w14:textId="77777777" w:rsidR="00690293" w:rsidRDefault="00690293" w:rsidP="00690293">
      <w:pPr>
        <w:ind w:left="720"/>
        <w:rPr>
          <w:rFonts w:ascii="Arial" w:hAnsi="Arial"/>
          <w:i/>
        </w:rPr>
      </w:pPr>
    </w:p>
    <w:p w14:paraId="45CC7E9F" w14:textId="3CEF7FD0" w:rsidR="00690293" w:rsidRPr="00331CEE" w:rsidRDefault="00E81AF1" w:rsidP="00690293">
      <w:pPr>
        <w:pStyle w:val="Heading2"/>
      </w:pPr>
      <w:proofErr w:type="spellStart"/>
      <w:r>
        <w:t>Mangage</w:t>
      </w:r>
      <w:proofErr w:type="spellEnd"/>
      <w:r>
        <w:t xml:space="preserve"> Ticket</w:t>
      </w:r>
      <w:r w:rsidR="00690293">
        <w:t xml:space="preserve"> </w:t>
      </w:r>
      <w:r w:rsidR="00690293" w:rsidRPr="00331CEE">
        <w:t>Page</w:t>
      </w:r>
    </w:p>
    <w:p w14:paraId="51227506" w14:textId="77777777" w:rsidR="00690293" w:rsidRDefault="00690293" w:rsidP="00690293">
      <w:pPr>
        <w:pStyle w:val="Heading3"/>
      </w:pPr>
      <w:r w:rsidRPr="00331CEE">
        <w:t>Interface</w:t>
      </w:r>
    </w:p>
    <w:p w14:paraId="31F04A29" w14:textId="77777777" w:rsidR="00690293" w:rsidRDefault="00690293" w:rsidP="00690293">
      <w:pPr>
        <w:ind w:left="720"/>
        <w:jc w:val="center"/>
        <w:rPr>
          <w:rFonts w:ascii="Arial" w:hAnsi="Arial"/>
          <w:i/>
        </w:rPr>
      </w:pPr>
      <w:r>
        <w:rPr>
          <w:rFonts w:ascii="Arial" w:hAnsi="Arial"/>
          <w:i/>
          <w:noProof/>
        </w:rPr>
        <w:drawing>
          <wp:inline distT="0" distB="0" distL="0" distR="0" wp14:anchorId="6805E801" wp14:editId="25FD5DA4">
            <wp:extent cx="2383772" cy="5157413"/>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83772" cy="5157413"/>
                    </a:xfrm>
                    <a:prstGeom prst="rect">
                      <a:avLst/>
                    </a:prstGeom>
                  </pic:spPr>
                </pic:pic>
              </a:graphicData>
            </a:graphic>
          </wp:inline>
        </w:drawing>
      </w:r>
    </w:p>
    <w:p w14:paraId="6A59DEB5" w14:textId="77777777" w:rsidR="00690293" w:rsidRDefault="00690293" w:rsidP="00690293">
      <w:pPr>
        <w:ind w:left="720"/>
        <w:jc w:val="center"/>
        <w:rPr>
          <w:rFonts w:ascii="Arial" w:hAnsi="Arial"/>
        </w:rPr>
      </w:pPr>
      <w:r>
        <w:rPr>
          <w:rFonts w:ascii="Arial" w:hAnsi="Arial"/>
        </w:rPr>
        <w:t>[Figure 4]</w:t>
      </w:r>
    </w:p>
    <w:p w14:paraId="14C1C177" w14:textId="77777777" w:rsidR="00690293" w:rsidRPr="00331CEE" w:rsidRDefault="00690293" w:rsidP="00690293">
      <w:pPr>
        <w:pStyle w:val="Heading3"/>
      </w:pPr>
      <w:r w:rsidRPr="00331CEE">
        <w:t>Description</w:t>
      </w:r>
    </w:p>
    <w:p w14:paraId="6827A16F" w14:textId="17689BFD" w:rsidR="00690293" w:rsidRDefault="00690293" w:rsidP="00690293">
      <w:pPr>
        <w:rPr>
          <w:rFonts w:ascii="Arial" w:hAnsi="Arial"/>
        </w:rPr>
      </w:pPr>
      <w:bookmarkStart w:id="166" w:name="OLE_LINK117"/>
      <w:bookmarkStart w:id="167" w:name="OLE_LINK118"/>
      <w:r>
        <w:rPr>
          <w:rFonts w:ascii="Arial" w:hAnsi="Arial"/>
        </w:rPr>
        <w:t xml:space="preserve">Above is </w:t>
      </w:r>
      <w:r w:rsidR="00E81AF1">
        <w:t>Manage Ticket</w:t>
      </w:r>
      <w:r>
        <w:t xml:space="preserve"> </w:t>
      </w:r>
      <w:r>
        <w:rPr>
          <w:rFonts w:ascii="Arial" w:hAnsi="Arial"/>
        </w:rPr>
        <w:t>page of the application.</w:t>
      </w:r>
      <w:r w:rsidR="003A321A">
        <w:rPr>
          <w:rFonts w:ascii="Arial" w:hAnsi="Arial"/>
        </w:rPr>
        <w:t xml:space="preserve"> Here you will see the list of </w:t>
      </w:r>
      <w:r w:rsidR="00E81AF1">
        <w:rPr>
          <w:rFonts w:ascii="Arial" w:hAnsi="Arial"/>
        </w:rPr>
        <w:t xml:space="preserve">ticket and you can change the ticket status if the ticket is unlive you can’t create </w:t>
      </w:r>
      <w:proofErr w:type="spellStart"/>
      <w:proofErr w:type="gramStart"/>
      <w:r w:rsidR="00E81AF1">
        <w:rPr>
          <w:rFonts w:ascii="Arial" w:hAnsi="Arial"/>
        </w:rPr>
        <w:t>a</w:t>
      </w:r>
      <w:proofErr w:type="spellEnd"/>
      <w:proofErr w:type="gramEnd"/>
      <w:r w:rsidR="00E81AF1">
        <w:rPr>
          <w:rFonts w:ascii="Arial" w:hAnsi="Arial"/>
        </w:rPr>
        <w:t xml:space="preserve"> event without ticket you are not able to live event. You can delete and update the ticket form this screen</w:t>
      </w:r>
      <w:bookmarkEnd w:id="166"/>
      <w:bookmarkEnd w:id="167"/>
      <w:r w:rsidR="00E81AF1">
        <w:rPr>
          <w:rFonts w:ascii="Arial" w:hAnsi="Arial"/>
        </w:rPr>
        <w:t>.</w:t>
      </w:r>
    </w:p>
    <w:p w14:paraId="536909CC" w14:textId="77777777" w:rsidR="00690293" w:rsidRDefault="00690293" w:rsidP="00690293">
      <w:pPr>
        <w:ind w:left="720"/>
        <w:rPr>
          <w:rFonts w:ascii="Arial" w:hAnsi="Arial"/>
          <w:i/>
        </w:rPr>
      </w:pPr>
    </w:p>
    <w:p w14:paraId="7FA9B537" w14:textId="77777777" w:rsidR="00690293" w:rsidRDefault="00690293" w:rsidP="00690293">
      <w:pPr>
        <w:ind w:left="720"/>
        <w:rPr>
          <w:rFonts w:ascii="Arial" w:hAnsi="Arial"/>
          <w:i/>
        </w:rPr>
      </w:pPr>
    </w:p>
    <w:p w14:paraId="2C9A0494" w14:textId="77777777" w:rsidR="00690293" w:rsidRDefault="00690293" w:rsidP="00690293">
      <w:pPr>
        <w:ind w:left="720"/>
        <w:jc w:val="center"/>
        <w:rPr>
          <w:rFonts w:ascii="Arial" w:hAnsi="Arial"/>
          <w:i/>
        </w:rPr>
      </w:pPr>
    </w:p>
    <w:p w14:paraId="2BAE7683" w14:textId="77777777" w:rsidR="00690293" w:rsidRDefault="00690293" w:rsidP="00690293">
      <w:pPr>
        <w:ind w:left="720"/>
        <w:rPr>
          <w:rFonts w:ascii="Arial" w:hAnsi="Arial"/>
          <w:i/>
        </w:rPr>
      </w:pPr>
    </w:p>
    <w:p w14:paraId="5F0543C6" w14:textId="77777777" w:rsidR="00690293" w:rsidRDefault="00690293" w:rsidP="00690293">
      <w:pPr>
        <w:ind w:left="720"/>
        <w:jc w:val="center"/>
        <w:rPr>
          <w:rFonts w:ascii="Arial" w:hAnsi="Arial"/>
          <w:i/>
        </w:rPr>
      </w:pPr>
    </w:p>
    <w:p w14:paraId="73562E81" w14:textId="041C58CF" w:rsidR="00690293" w:rsidRPr="00331CEE" w:rsidRDefault="00E81AF1" w:rsidP="00690293">
      <w:pPr>
        <w:pStyle w:val="Heading2"/>
      </w:pPr>
      <w:bookmarkStart w:id="168" w:name="OLE_LINK51"/>
      <w:bookmarkStart w:id="169" w:name="OLE_LINK52"/>
      <w:bookmarkStart w:id="170" w:name="OLE_LINK57"/>
      <w:bookmarkStart w:id="171" w:name="OLE_LINK58"/>
      <w:r>
        <w:t>Promotional list</w:t>
      </w:r>
      <w:r w:rsidR="00690293">
        <w:t xml:space="preserve"> </w:t>
      </w:r>
      <w:bookmarkEnd w:id="168"/>
      <w:bookmarkEnd w:id="169"/>
      <w:r w:rsidR="00690293" w:rsidRPr="00331CEE">
        <w:t>Page</w:t>
      </w:r>
    </w:p>
    <w:p w14:paraId="4C42F4BD" w14:textId="77777777" w:rsidR="00690293" w:rsidRDefault="00690293" w:rsidP="00690293">
      <w:pPr>
        <w:pStyle w:val="Heading3"/>
      </w:pPr>
      <w:r w:rsidRPr="00331CEE">
        <w:t>Interface</w:t>
      </w:r>
    </w:p>
    <w:p w14:paraId="3FB3C376" w14:textId="129A7D21" w:rsidR="00690293" w:rsidRDefault="00B03DF1" w:rsidP="00690293">
      <w:pPr>
        <w:ind w:left="720"/>
        <w:jc w:val="center"/>
        <w:rPr>
          <w:rFonts w:ascii="Arial" w:hAnsi="Arial"/>
          <w:i/>
        </w:rPr>
      </w:pPr>
      <w:r>
        <w:rPr>
          <w:rFonts w:ascii="Arial" w:hAnsi="Arial"/>
          <w:i/>
          <w:noProof/>
        </w:rPr>
        <w:drawing>
          <wp:inline distT="0" distB="0" distL="0" distR="0" wp14:anchorId="34B5F136" wp14:editId="6977D28A">
            <wp:extent cx="2383773" cy="515741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83773" cy="5157415"/>
                    </a:xfrm>
                    <a:prstGeom prst="rect">
                      <a:avLst/>
                    </a:prstGeom>
                  </pic:spPr>
                </pic:pic>
              </a:graphicData>
            </a:graphic>
          </wp:inline>
        </w:drawing>
      </w:r>
    </w:p>
    <w:p w14:paraId="6E5E66AC" w14:textId="77777777" w:rsidR="00690293" w:rsidRDefault="00690293" w:rsidP="00690293">
      <w:pPr>
        <w:ind w:left="720"/>
        <w:jc w:val="center"/>
        <w:rPr>
          <w:rFonts w:ascii="Arial" w:hAnsi="Arial"/>
        </w:rPr>
      </w:pPr>
      <w:r>
        <w:rPr>
          <w:rFonts w:ascii="Arial" w:hAnsi="Arial"/>
        </w:rPr>
        <w:t>[Figure 4]</w:t>
      </w:r>
    </w:p>
    <w:p w14:paraId="1653F2DE" w14:textId="77777777" w:rsidR="00690293" w:rsidRDefault="00690293" w:rsidP="00690293">
      <w:pPr>
        <w:pStyle w:val="Heading3"/>
      </w:pPr>
      <w:r w:rsidRPr="00331CEE">
        <w:t>Description</w:t>
      </w:r>
    </w:p>
    <w:p w14:paraId="098DBD13" w14:textId="4D87D103" w:rsidR="00690293" w:rsidRDefault="00690293" w:rsidP="00690293">
      <w:pPr>
        <w:rPr>
          <w:rFonts w:ascii="Arial" w:hAnsi="Arial"/>
        </w:rPr>
      </w:pPr>
      <w:bookmarkStart w:id="172" w:name="OLE_LINK119"/>
      <w:bookmarkStart w:id="173" w:name="OLE_LINK120"/>
      <w:r>
        <w:rPr>
          <w:rFonts w:ascii="Arial" w:hAnsi="Arial"/>
        </w:rPr>
        <w:t xml:space="preserve">Above is </w:t>
      </w:r>
      <w:r w:rsidR="00E81AF1">
        <w:rPr>
          <w:rFonts w:ascii="Arial" w:hAnsi="Arial"/>
        </w:rPr>
        <w:t>Promotional list</w:t>
      </w:r>
      <w:r>
        <w:rPr>
          <w:rFonts w:ascii="Arial" w:hAnsi="Arial"/>
        </w:rPr>
        <w:t xml:space="preserve"> Listing page of the application.</w:t>
      </w:r>
      <w:r w:rsidR="003A321A">
        <w:rPr>
          <w:rFonts w:ascii="Arial" w:hAnsi="Arial"/>
        </w:rPr>
        <w:t xml:space="preserve"> Here </w:t>
      </w:r>
      <w:r w:rsidR="00E81AF1">
        <w:rPr>
          <w:rFonts w:ascii="Arial" w:hAnsi="Arial"/>
        </w:rPr>
        <w:t xml:space="preserve">you can find the </w:t>
      </w:r>
      <w:proofErr w:type="spellStart"/>
      <w:r w:rsidR="00E81AF1">
        <w:rPr>
          <w:rFonts w:ascii="Arial" w:hAnsi="Arial"/>
        </w:rPr>
        <w:t>the</w:t>
      </w:r>
      <w:proofErr w:type="spellEnd"/>
      <w:r w:rsidR="00E81AF1">
        <w:rPr>
          <w:rFonts w:ascii="Arial" w:hAnsi="Arial"/>
        </w:rPr>
        <w:t xml:space="preserve"> event which is created by admin and promoter. This screen is showing the free and paid event details this screen is only for admin and admin can give the access for event </w:t>
      </w:r>
      <w:proofErr w:type="spellStart"/>
      <w:r w:rsidR="00E81AF1">
        <w:rPr>
          <w:rFonts w:ascii="Arial" w:hAnsi="Arial"/>
        </w:rPr>
        <w:t>eg</w:t>
      </w:r>
      <w:proofErr w:type="spellEnd"/>
      <w:r w:rsidR="00E81AF1">
        <w:rPr>
          <w:rFonts w:ascii="Arial" w:hAnsi="Arial"/>
        </w:rPr>
        <w:t xml:space="preserve">, Approved, Pending, rejected. </w:t>
      </w:r>
    </w:p>
    <w:bookmarkEnd w:id="172"/>
    <w:bookmarkEnd w:id="173"/>
    <w:p w14:paraId="49B584DD" w14:textId="77777777" w:rsidR="00690293" w:rsidRDefault="00690293" w:rsidP="00690293">
      <w:pPr>
        <w:ind w:left="720"/>
        <w:rPr>
          <w:rFonts w:ascii="Arial" w:hAnsi="Arial"/>
          <w:i/>
        </w:rPr>
      </w:pPr>
    </w:p>
    <w:p w14:paraId="53B6EBAC" w14:textId="77777777" w:rsidR="00690293" w:rsidRDefault="00690293" w:rsidP="00690293">
      <w:pPr>
        <w:ind w:left="720"/>
        <w:rPr>
          <w:rFonts w:ascii="Arial" w:hAnsi="Arial"/>
          <w:i/>
        </w:rPr>
      </w:pPr>
    </w:p>
    <w:p w14:paraId="2B7C1A13" w14:textId="77777777" w:rsidR="00690293" w:rsidRDefault="00690293" w:rsidP="00690293">
      <w:pPr>
        <w:ind w:left="720"/>
        <w:jc w:val="center"/>
        <w:rPr>
          <w:rFonts w:ascii="Arial" w:hAnsi="Arial"/>
          <w:i/>
        </w:rPr>
      </w:pPr>
    </w:p>
    <w:p w14:paraId="530116A7" w14:textId="77777777" w:rsidR="00690293" w:rsidRDefault="00690293" w:rsidP="00690293">
      <w:pPr>
        <w:ind w:left="720"/>
        <w:rPr>
          <w:rFonts w:ascii="Arial" w:hAnsi="Arial"/>
          <w:i/>
        </w:rPr>
      </w:pPr>
    </w:p>
    <w:p w14:paraId="6BCEF702" w14:textId="77777777" w:rsidR="00690293" w:rsidRDefault="00690293" w:rsidP="00690293">
      <w:pPr>
        <w:ind w:left="720"/>
        <w:jc w:val="center"/>
        <w:rPr>
          <w:rFonts w:ascii="Arial" w:hAnsi="Arial"/>
          <w:i/>
        </w:rPr>
      </w:pPr>
    </w:p>
    <w:p w14:paraId="5B6E1C1A" w14:textId="48795854" w:rsidR="00690293" w:rsidRPr="00331CEE" w:rsidRDefault="00E81AF1" w:rsidP="00690293">
      <w:pPr>
        <w:pStyle w:val="Heading2"/>
      </w:pPr>
      <w:r>
        <w:t>Subscribed User details</w:t>
      </w:r>
      <w:r w:rsidR="00690293">
        <w:t xml:space="preserve"> </w:t>
      </w:r>
      <w:r w:rsidR="00690293" w:rsidRPr="00331CEE">
        <w:t>Page</w:t>
      </w:r>
    </w:p>
    <w:p w14:paraId="2A38E6CA" w14:textId="77777777" w:rsidR="00690293" w:rsidRDefault="00690293" w:rsidP="00690293">
      <w:pPr>
        <w:pStyle w:val="Heading3"/>
      </w:pPr>
      <w:r w:rsidRPr="00331CEE">
        <w:t>Interface</w:t>
      </w:r>
    </w:p>
    <w:p w14:paraId="63FAA8F3" w14:textId="77777777" w:rsidR="00690293" w:rsidRDefault="00690293" w:rsidP="00690293">
      <w:pPr>
        <w:ind w:left="720"/>
        <w:jc w:val="center"/>
        <w:rPr>
          <w:rFonts w:ascii="Arial" w:hAnsi="Arial"/>
          <w:i/>
        </w:rPr>
      </w:pPr>
      <w:r>
        <w:rPr>
          <w:rFonts w:ascii="Arial" w:hAnsi="Arial"/>
          <w:i/>
          <w:noProof/>
        </w:rPr>
        <w:drawing>
          <wp:inline distT="0" distB="0" distL="0" distR="0" wp14:anchorId="2F50609C" wp14:editId="38C12406">
            <wp:extent cx="2568832" cy="555780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68832" cy="5557800"/>
                    </a:xfrm>
                    <a:prstGeom prst="rect">
                      <a:avLst/>
                    </a:prstGeom>
                  </pic:spPr>
                </pic:pic>
              </a:graphicData>
            </a:graphic>
          </wp:inline>
        </w:drawing>
      </w:r>
    </w:p>
    <w:p w14:paraId="22305CC1" w14:textId="77777777" w:rsidR="00690293" w:rsidRDefault="00690293" w:rsidP="00690293">
      <w:pPr>
        <w:ind w:left="720"/>
        <w:jc w:val="center"/>
        <w:rPr>
          <w:rFonts w:ascii="Arial" w:hAnsi="Arial"/>
        </w:rPr>
      </w:pPr>
      <w:r>
        <w:rPr>
          <w:rFonts w:ascii="Arial" w:hAnsi="Arial"/>
        </w:rPr>
        <w:t>[Figure 4]</w:t>
      </w:r>
    </w:p>
    <w:p w14:paraId="34630FDC" w14:textId="77777777" w:rsidR="00690293" w:rsidRDefault="00690293" w:rsidP="00690293">
      <w:pPr>
        <w:pStyle w:val="Heading3"/>
      </w:pPr>
      <w:r w:rsidRPr="00331CEE">
        <w:t>Description</w:t>
      </w:r>
    </w:p>
    <w:p w14:paraId="57644A28" w14:textId="25AB6701" w:rsidR="00690293" w:rsidRDefault="00690293" w:rsidP="00690293">
      <w:pPr>
        <w:rPr>
          <w:rFonts w:ascii="Arial" w:hAnsi="Arial"/>
        </w:rPr>
      </w:pPr>
      <w:bookmarkStart w:id="174" w:name="OLE_LINK121"/>
      <w:bookmarkStart w:id="175" w:name="OLE_LINK122"/>
      <w:r>
        <w:rPr>
          <w:rFonts w:ascii="Arial" w:hAnsi="Arial"/>
        </w:rPr>
        <w:t xml:space="preserve">Above is </w:t>
      </w:r>
      <w:r w:rsidR="00E81AF1">
        <w:rPr>
          <w:rFonts w:ascii="Arial" w:hAnsi="Arial"/>
        </w:rPr>
        <w:t>Subscriber user list</w:t>
      </w:r>
      <w:r>
        <w:rPr>
          <w:rFonts w:ascii="Arial" w:hAnsi="Arial"/>
        </w:rPr>
        <w:t xml:space="preserve"> details of the application.</w:t>
      </w:r>
      <w:r w:rsidR="003A321A">
        <w:rPr>
          <w:rFonts w:ascii="Arial" w:hAnsi="Arial"/>
        </w:rPr>
        <w:t xml:space="preserve"> This screen will show the details of the</w:t>
      </w:r>
      <w:r w:rsidR="00171D12">
        <w:rPr>
          <w:rFonts w:ascii="Arial" w:hAnsi="Arial"/>
        </w:rPr>
        <w:t xml:space="preserve"> subscribed user who can subscribed for an </w:t>
      </w:r>
      <w:proofErr w:type="spellStart"/>
      <w:r w:rsidR="00171D12">
        <w:rPr>
          <w:rFonts w:ascii="Arial" w:hAnsi="Arial"/>
        </w:rPr>
        <w:t>application</w:t>
      </w:r>
      <w:r w:rsidR="003A321A">
        <w:rPr>
          <w:rFonts w:ascii="Arial" w:hAnsi="Arial"/>
        </w:rPr>
        <w:t>.</w:t>
      </w:r>
      <w:r w:rsidR="00D91811">
        <w:rPr>
          <w:rFonts w:ascii="Arial" w:hAnsi="Arial"/>
        </w:rPr>
        <w:t>On</w:t>
      </w:r>
      <w:proofErr w:type="spellEnd"/>
      <w:r w:rsidR="00D91811">
        <w:rPr>
          <w:rFonts w:ascii="Arial" w:hAnsi="Arial"/>
        </w:rPr>
        <w:t xml:space="preserve"> bottom of screen we added a subscribed user filed so the user can subscribed using their email Id. And the Subscribed user details appear in this list</w:t>
      </w:r>
      <w:bookmarkEnd w:id="174"/>
      <w:bookmarkEnd w:id="175"/>
      <w:r w:rsidR="00D91811">
        <w:rPr>
          <w:rFonts w:ascii="Arial" w:hAnsi="Arial"/>
        </w:rPr>
        <w:t>.</w:t>
      </w:r>
    </w:p>
    <w:p w14:paraId="3D7DB533" w14:textId="77777777" w:rsidR="00690293" w:rsidRDefault="00690293" w:rsidP="00690293">
      <w:pPr>
        <w:ind w:left="720"/>
        <w:rPr>
          <w:rFonts w:ascii="Arial" w:hAnsi="Arial"/>
          <w:i/>
        </w:rPr>
      </w:pPr>
    </w:p>
    <w:p w14:paraId="1A9D491C" w14:textId="77777777" w:rsidR="00690293" w:rsidRDefault="00690293" w:rsidP="00690293">
      <w:pPr>
        <w:ind w:left="720"/>
        <w:rPr>
          <w:rFonts w:ascii="Arial" w:hAnsi="Arial"/>
          <w:i/>
        </w:rPr>
      </w:pPr>
    </w:p>
    <w:p w14:paraId="1F0A7A03" w14:textId="77777777" w:rsidR="00690293" w:rsidRDefault="00690293" w:rsidP="00690293">
      <w:pPr>
        <w:ind w:left="720"/>
        <w:jc w:val="center"/>
        <w:rPr>
          <w:rFonts w:ascii="Arial" w:hAnsi="Arial"/>
          <w:i/>
        </w:rPr>
      </w:pPr>
    </w:p>
    <w:p w14:paraId="6FF77976" w14:textId="77777777" w:rsidR="00690293" w:rsidRDefault="00690293" w:rsidP="00690293">
      <w:pPr>
        <w:ind w:left="720"/>
        <w:rPr>
          <w:rFonts w:ascii="Arial" w:hAnsi="Arial"/>
          <w:i/>
        </w:rPr>
      </w:pPr>
    </w:p>
    <w:p w14:paraId="03FBA2CD" w14:textId="77777777" w:rsidR="00690293" w:rsidRDefault="00690293" w:rsidP="00690293">
      <w:pPr>
        <w:ind w:left="720"/>
        <w:jc w:val="center"/>
        <w:rPr>
          <w:rFonts w:ascii="Arial" w:hAnsi="Arial"/>
          <w:i/>
        </w:rPr>
      </w:pPr>
    </w:p>
    <w:p w14:paraId="67A13A8F" w14:textId="77777777" w:rsidR="00690293" w:rsidRDefault="00690293" w:rsidP="00690293">
      <w:pPr>
        <w:ind w:left="720"/>
        <w:jc w:val="center"/>
        <w:rPr>
          <w:rFonts w:ascii="Arial" w:hAnsi="Arial"/>
          <w:i/>
        </w:rPr>
      </w:pPr>
    </w:p>
    <w:p w14:paraId="21EF362C" w14:textId="77777777" w:rsidR="00690293" w:rsidRDefault="00690293" w:rsidP="00690293">
      <w:pPr>
        <w:ind w:left="720"/>
        <w:jc w:val="center"/>
        <w:rPr>
          <w:rFonts w:ascii="Arial" w:hAnsi="Arial"/>
          <w:i/>
        </w:rPr>
      </w:pPr>
    </w:p>
    <w:p w14:paraId="17B9059D" w14:textId="5AF4B0AF" w:rsidR="00203625" w:rsidRPr="00331CEE" w:rsidRDefault="004458C0" w:rsidP="00203625">
      <w:pPr>
        <w:pStyle w:val="Heading2"/>
      </w:pPr>
      <w:bookmarkStart w:id="176" w:name="OLE_LINK55"/>
      <w:bookmarkStart w:id="177" w:name="OLE_LINK56"/>
      <w:bookmarkEnd w:id="159"/>
      <w:bookmarkEnd w:id="160"/>
      <w:bookmarkEnd w:id="170"/>
      <w:bookmarkEnd w:id="171"/>
      <w:r>
        <w:t>Add Banner</w:t>
      </w:r>
      <w:r w:rsidR="00203625">
        <w:t xml:space="preserve"> </w:t>
      </w:r>
      <w:bookmarkEnd w:id="176"/>
      <w:bookmarkEnd w:id="177"/>
      <w:r w:rsidR="00203625" w:rsidRPr="00331CEE">
        <w:t>Page</w:t>
      </w:r>
      <w:bookmarkEnd w:id="161"/>
    </w:p>
    <w:p w14:paraId="30191DCB" w14:textId="77777777" w:rsidR="00203625" w:rsidRDefault="00203625" w:rsidP="00203625">
      <w:pPr>
        <w:pStyle w:val="Heading3"/>
      </w:pPr>
      <w:bookmarkStart w:id="178" w:name="_Toc128762854"/>
      <w:r w:rsidRPr="00331CEE">
        <w:t>Interface</w:t>
      </w:r>
      <w:bookmarkEnd w:id="178"/>
    </w:p>
    <w:p w14:paraId="4E98D2B5" w14:textId="77777777" w:rsidR="00203625" w:rsidRDefault="00203625" w:rsidP="00203625">
      <w:pPr>
        <w:ind w:left="720"/>
        <w:jc w:val="center"/>
        <w:rPr>
          <w:rFonts w:ascii="Arial" w:hAnsi="Arial"/>
          <w:i/>
        </w:rPr>
      </w:pPr>
      <w:r>
        <w:rPr>
          <w:rFonts w:ascii="Arial" w:hAnsi="Arial"/>
          <w:i/>
          <w:noProof/>
        </w:rPr>
        <w:drawing>
          <wp:inline distT="0" distB="0" distL="0" distR="0" wp14:anchorId="4DFC5D63" wp14:editId="3A3C5498">
            <wp:extent cx="2559790" cy="5538237"/>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59790" cy="5538237"/>
                    </a:xfrm>
                    <a:prstGeom prst="rect">
                      <a:avLst/>
                    </a:prstGeom>
                  </pic:spPr>
                </pic:pic>
              </a:graphicData>
            </a:graphic>
          </wp:inline>
        </w:drawing>
      </w:r>
    </w:p>
    <w:p w14:paraId="57D83B0D" w14:textId="77777777" w:rsidR="00203625" w:rsidRDefault="00203625" w:rsidP="00203625">
      <w:pPr>
        <w:ind w:left="720"/>
        <w:jc w:val="center"/>
        <w:rPr>
          <w:rFonts w:ascii="Arial" w:hAnsi="Arial"/>
        </w:rPr>
      </w:pPr>
      <w:r>
        <w:rPr>
          <w:rFonts w:ascii="Arial" w:hAnsi="Arial"/>
        </w:rPr>
        <w:t>[Figure 7]</w:t>
      </w:r>
    </w:p>
    <w:p w14:paraId="1D5E3EA3" w14:textId="77777777" w:rsidR="00203625" w:rsidRDefault="00203625" w:rsidP="00203625">
      <w:pPr>
        <w:ind w:left="720"/>
        <w:jc w:val="center"/>
        <w:rPr>
          <w:rFonts w:ascii="Arial" w:hAnsi="Arial"/>
        </w:rPr>
      </w:pPr>
    </w:p>
    <w:p w14:paraId="4395AFAF" w14:textId="77777777" w:rsidR="00203625" w:rsidRPr="00331CEE" w:rsidRDefault="00203625" w:rsidP="00203625">
      <w:pPr>
        <w:pStyle w:val="Heading3"/>
      </w:pPr>
      <w:bookmarkStart w:id="179" w:name="_Toc128762855"/>
      <w:r w:rsidRPr="00331CEE">
        <w:t>Description</w:t>
      </w:r>
      <w:bookmarkEnd w:id="179"/>
    </w:p>
    <w:p w14:paraId="7E4849C9" w14:textId="64766F8D" w:rsidR="00203625" w:rsidRPr="00331CEE" w:rsidRDefault="00203625" w:rsidP="004458C0">
      <w:bookmarkStart w:id="180" w:name="OLE_LINK53"/>
      <w:bookmarkStart w:id="181" w:name="OLE_LINK54"/>
      <w:bookmarkStart w:id="182" w:name="OLE_LINK123"/>
      <w:bookmarkStart w:id="183" w:name="OLE_LINK124"/>
      <w:r>
        <w:rPr>
          <w:rFonts w:ascii="Arial" w:hAnsi="Arial"/>
        </w:rPr>
        <w:t xml:space="preserve">Above is </w:t>
      </w:r>
      <w:r w:rsidR="004458C0">
        <w:rPr>
          <w:rFonts w:ascii="Arial" w:hAnsi="Arial"/>
        </w:rPr>
        <w:t>Add Banner</w:t>
      </w:r>
      <w:r>
        <w:rPr>
          <w:rFonts w:ascii="Arial" w:hAnsi="Arial"/>
        </w:rPr>
        <w:t xml:space="preserve"> page of the application.</w:t>
      </w:r>
      <w:r w:rsidR="003A321A">
        <w:rPr>
          <w:rFonts w:ascii="Arial" w:hAnsi="Arial"/>
        </w:rPr>
        <w:t xml:space="preserve"> This is </w:t>
      </w:r>
      <w:bookmarkEnd w:id="180"/>
      <w:bookmarkEnd w:id="181"/>
      <w:r w:rsidR="004458C0">
        <w:rPr>
          <w:rFonts w:ascii="Arial" w:hAnsi="Arial"/>
        </w:rPr>
        <w:t xml:space="preserve">the screen for create a banner for home screen. </w:t>
      </w:r>
      <w:r w:rsidR="00477602">
        <w:rPr>
          <w:rFonts w:ascii="Arial" w:hAnsi="Arial"/>
        </w:rPr>
        <w:t>For creating a banner description and image is required. It is the main part of application.</w:t>
      </w:r>
    </w:p>
    <w:p w14:paraId="3643AB6A" w14:textId="77777777" w:rsidR="00203625" w:rsidRDefault="00203625" w:rsidP="00203625">
      <w:pPr>
        <w:pStyle w:val="Heading3"/>
      </w:pPr>
      <w:bookmarkStart w:id="184" w:name="_Toc128762857"/>
      <w:bookmarkEnd w:id="182"/>
      <w:bookmarkEnd w:id="183"/>
      <w:r w:rsidRPr="00331CEE">
        <w:t>Interface</w:t>
      </w:r>
      <w:bookmarkEnd w:id="184"/>
    </w:p>
    <w:p w14:paraId="5D13E409" w14:textId="77777777" w:rsidR="00203625" w:rsidRDefault="00203625" w:rsidP="00203625">
      <w:pPr>
        <w:ind w:left="720"/>
        <w:jc w:val="center"/>
        <w:rPr>
          <w:rFonts w:ascii="Arial" w:hAnsi="Arial"/>
          <w:i/>
        </w:rPr>
      </w:pPr>
      <w:r>
        <w:rPr>
          <w:rFonts w:ascii="Arial" w:hAnsi="Arial"/>
          <w:i/>
          <w:noProof/>
        </w:rPr>
        <w:drawing>
          <wp:inline distT="0" distB="0" distL="0" distR="0" wp14:anchorId="1BA7B38D" wp14:editId="37327E44">
            <wp:extent cx="2559790" cy="5538237"/>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59790" cy="5538237"/>
                    </a:xfrm>
                    <a:prstGeom prst="rect">
                      <a:avLst/>
                    </a:prstGeom>
                  </pic:spPr>
                </pic:pic>
              </a:graphicData>
            </a:graphic>
          </wp:inline>
        </w:drawing>
      </w:r>
    </w:p>
    <w:p w14:paraId="5F202800" w14:textId="77777777" w:rsidR="00203625" w:rsidRDefault="00203625" w:rsidP="00203625">
      <w:pPr>
        <w:ind w:left="720"/>
        <w:jc w:val="center"/>
        <w:rPr>
          <w:rFonts w:ascii="Arial" w:hAnsi="Arial"/>
        </w:rPr>
      </w:pPr>
      <w:r>
        <w:rPr>
          <w:rFonts w:ascii="Arial" w:hAnsi="Arial"/>
        </w:rPr>
        <w:t>[Figure 7]</w:t>
      </w:r>
    </w:p>
    <w:p w14:paraId="6FAB7611" w14:textId="77777777" w:rsidR="00203625" w:rsidRDefault="00203625" w:rsidP="00203625">
      <w:pPr>
        <w:ind w:left="720"/>
        <w:jc w:val="center"/>
        <w:rPr>
          <w:rFonts w:ascii="Arial" w:hAnsi="Arial"/>
        </w:rPr>
      </w:pPr>
    </w:p>
    <w:p w14:paraId="1FDD63DD" w14:textId="77777777" w:rsidR="00203625" w:rsidRPr="00331CEE" w:rsidRDefault="00203625" w:rsidP="00203625">
      <w:pPr>
        <w:pStyle w:val="Heading3"/>
      </w:pPr>
      <w:bookmarkStart w:id="185" w:name="_Toc128762858"/>
      <w:r w:rsidRPr="00331CEE">
        <w:t>Description</w:t>
      </w:r>
      <w:bookmarkEnd w:id="185"/>
    </w:p>
    <w:p w14:paraId="0319EB1C" w14:textId="09AED369" w:rsidR="008140EF" w:rsidRDefault="00203625" w:rsidP="00203625">
      <w:pPr>
        <w:rPr>
          <w:rFonts w:ascii="Arial" w:hAnsi="Arial"/>
        </w:rPr>
      </w:pPr>
      <w:bookmarkStart w:id="186" w:name="OLE_LINK127"/>
      <w:bookmarkStart w:id="187" w:name="OLE_LINK128"/>
      <w:r>
        <w:rPr>
          <w:rFonts w:ascii="Arial" w:hAnsi="Arial"/>
        </w:rPr>
        <w:t xml:space="preserve">Above is </w:t>
      </w:r>
      <w:r w:rsidR="00B277A6">
        <w:t>Manage Banner</w:t>
      </w:r>
      <w:r>
        <w:t xml:space="preserve"> </w:t>
      </w:r>
      <w:r>
        <w:rPr>
          <w:rFonts w:ascii="Arial" w:hAnsi="Arial"/>
        </w:rPr>
        <w:t>page of the application.</w:t>
      </w:r>
      <w:r w:rsidR="003A321A">
        <w:rPr>
          <w:rFonts w:ascii="Arial" w:hAnsi="Arial"/>
        </w:rPr>
        <w:t xml:space="preserve"> Here you will see the list of all</w:t>
      </w:r>
      <w:r w:rsidR="00B277A6">
        <w:rPr>
          <w:rFonts w:ascii="Arial" w:hAnsi="Arial"/>
        </w:rPr>
        <w:t xml:space="preserve"> the banner details </w:t>
      </w:r>
      <w:r w:rsidR="000A1517">
        <w:rPr>
          <w:rFonts w:ascii="Arial" w:hAnsi="Arial"/>
        </w:rPr>
        <w:t>.</w:t>
      </w:r>
      <w:r w:rsidR="00B277A6">
        <w:rPr>
          <w:rFonts w:ascii="Arial" w:hAnsi="Arial"/>
        </w:rPr>
        <w:t>If you change the status of banner it will reflect on home screen here you can update and delete the banner in manage banner screen.</w:t>
      </w:r>
      <w:r w:rsidR="000A1517">
        <w:rPr>
          <w:rFonts w:ascii="Arial" w:hAnsi="Arial"/>
        </w:rPr>
        <w:t xml:space="preserve"> </w:t>
      </w:r>
      <w:r w:rsidR="008140EF">
        <w:rPr>
          <w:rFonts w:ascii="Arial" w:hAnsi="Arial"/>
        </w:rPr>
        <w:t>In this screen we showing the banner image and description what we are showing in banner image</w:t>
      </w:r>
      <w:bookmarkEnd w:id="186"/>
      <w:bookmarkEnd w:id="187"/>
      <w:r w:rsidR="008140EF">
        <w:rPr>
          <w:rFonts w:ascii="Arial" w:hAnsi="Arial"/>
        </w:rPr>
        <w:t>.</w:t>
      </w:r>
    </w:p>
    <w:p w14:paraId="290C574E" w14:textId="77777777" w:rsidR="00203625" w:rsidRDefault="00203625" w:rsidP="00203625">
      <w:pPr>
        <w:ind w:left="720"/>
        <w:jc w:val="center"/>
        <w:rPr>
          <w:rFonts w:ascii="Arial" w:hAnsi="Arial"/>
          <w:i/>
        </w:rPr>
      </w:pPr>
    </w:p>
    <w:p w14:paraId="597E010F" w14:textId="6FBE2114" w:rsidR="00203625" w:rsidRPr="00331CEE" w:rsidRDefault="004458C0" w:rsidP="00203625">
      <w:pPr>
        <w:pStyle w:val="Heading2"/>
      </w:pPr>
      <w:bookmarkStart w:id="188" w:name="_Toc128762859"/>
      <w:bookmarkStart w:id="189" w:name="OLE_LINK62"/>
      <w:bookmarkStart w:id="190" w:name="OLE_LINK63"/>
      <w:r>
        <w:t>Scan Ticket</w:t>
      </w:r>
      <w:r w:rsidR="00203625" w:rsidRPr="00331CEE">
        <w:t xml:space="preserve"> Page</w:t>
      </w:r>
      <w:bookmarkEnd w:id="188"/>
    </w:p>
    <w:p w14:paraId="51FB7F5B" w14:textId="77777777" w:rsidR="00203625" w:rsidRDefault="00203625" w:rsidP="00203625">
      <w:pPr>
        <w:pStyle w:val="Heading3"/>
      </w:pPr>
      <w:bookmarkStart w:id="191" w:name="_Toc128762860"/>
      <w:bookmarkStart w:id="192" w:name="OLE_LINK64"/>
      <w:bookmarkStart w:id="193" w:name="OLE_LINK65"/>
      <w:bookmarkEnd w:id="189"/>
      <w:bookmarkEnd w:id="190"/>
      <w:r w:rsidRPr="00331CEE">
        <w:t>Interface</w:t>
      </w:r>
      <w:bookmarkEnd w:id="191"/>
    </w:p>
    <w:bookmarkEnd w:id="192"/>
    <w:bookmarkEnd w:id="193"/>
    <w:p w14:paraId="385196E8" w14:textId="77777777" w:rsidR="00203625" w:rsidRDefault="00203625" w:rsidP="00203625">
      <w:pPr>
        <w:ind w:left="720"/>
        <w:jc w:val="center"/>
        <w:rPr>
          <w:rFonts w:ascii="Arial" w:hAnsi="Arial"/>
          <w:i/>
        </w:rPr>
      </w:pPr>
      <w:r>
        <w:rPr>
          <w:rFonts w:ascii="Arial" w:hAnsi="Arial"/>
          <w:i/>
          <w:noProof/>
        </w:rPr>
        <w:drawing>
          <wp:inline distT="0" distB="0" distL="0" distR="0" wp14:anchorId="16BE882A" wp14:editId="00AB5D60">
            <wp:extent cx="2559790" cy="5538237"/>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59790" cy="5538237"/>
                    </a:xfrm>
                    <a:prstGeom prst="rect">
                      <a:avLst/>
                    </a:prstGeom>
                  </pic:spPr>
                </pic:pic>
              </a:graphicData>
            </a:graphic>
          </wp:inline>
        </w:drawing>
      </w:r>
    </w:p>
    <w:p w14:paraId="2D171BBF" w14:textId="77777777" w:rsidR="00203625" w:rsidRDefault="00203625" w:rsidP="00203625">
      <w:pPr>
        <w:ind w:left="720"/>
        <w:jc w:val="center"/>
        <w:rPr>
          <w:rFonts w:ascii="Arial" w:hAnsi="Arial"/>
        </w:rPr>
      </w:pPr>
      <w:r>
        <w:rPr>
          <w:rFonts w:ascii="Arial" w:hAnsi="Arial"/>
        </w:rPr>
        <w:t>[Figure 7]</w:t>
      </w:r>
    </w:p>
    <w:p w14:paraId="6A904394" w14:textId="77777777" w:rsidR="00203625" w:rsidRDefault="00203625" w:rsidP="00203625">
      <w:pPr>
        <w:ind w:left="720"/>
        <w:jc w:val="center"/>
        <w:rPr>
          <w:rFonts w:ascii="Arial" w:hAnsi="Arial"/>
        </w:rPr>
      </w:pPr>
    </w:p>
    <w:p w14:paraId="3B7D72C3" w14:textId="77777777" w:rsidR="00203625" w:rsidRPr="00331CEE" w:rsidRDefault="00203625" w:rsidP="00203625">
      <w:pPr>
        <w:pStyle w:val="Heading3"/>
      </w:pPr>
      <w:bookmarkStart w:id="194" w:name="_Toc128762861"/>
      <w:bookmarkStart w:id="195" w:name="OLE_LINK66"/>
      <w:bookmarkStart w:id="196" w:name="OLE_LINK67"/>
      <w:r w:rsidRPr="00331CEE">
        <w:t>Description</w:t>
      </w:r>
      <w:bookmarkEnd w:id="194"/>
    </w:p>
    <w:p w14:paraId="4D08A233" w14:textId="44415C61" w:rsidR="00203625" w:rsidRPr="00BA7F25" w:rsidRDefault="00203625" w:rsidP="00BA7F25">
      <w:pPr>
        <w:rPr>
          <w:rFonts w:ascii="Arial" w:hAnsi="Arial"/>
        </w:rPr>
      </w:pPr>
      <w:bookmarkStart w:id="197" w:name="OLE_LINK129"/>
      <w:bookmarkStart w:id="198" w:name="OLE_LINK130"/>
      <w:r>
        <w:rPr>
          <w:rFonts w:ascii="Arial" w:hAnsi="Arial"/>
        </w:rPr>
        <w:t xml:space="preserve">Above is </w:t>
      </w:r>
      <w:r w:rsidR="004458C0">
        <w:rPr>
          <w:rFonts w:ascii="Arial" w:hAnsi="Arial"/>
        </w:rPr>
        <w:t>Scanner</w:t>
      </w:r>
      <w:r>
        <w:rPr>
          <w:rFonts w:ascii="Arial" w:hAnsi="Arial"/>
        </w:rPr>
        <w:t xml:space="preserve"> page of the application.</w:t>
      </w:r>
      <w:r w:rsidR="000A1517">
        <w:rPr>
          <w:rFonts w:ascii="Arial" w:hAnsi="Arial"/>
        </w:rPr>
        <w:t xml:space="preserve"> Here you can </w:t>
      </w:r>
      <w:r w:rsidR="004458C0">
        <w:rPr>
          <w:rFonts w:ascii="Arial" w:hAnsi="Arial"/>
        </w:rPr>
        <w:t xml:space="preserve">scan a ticket </w:t>
      </w:r>
      <w:r w:rsidR="008C3623">
        <w:rPr>
          <w:rFonts w:ascii="Arial" w:hAnsi="Arial"/>
        </w:rPr>
        <w:t xml:space="preserve">and after scan a ticket verify the ticket status </w:t>
      </w:r>
      <w:proofErr w:type="spellStart"/>
      <w:r w:rsidR="008C3623">
        <w:rPr>
          <w:rFonts w:ascii="Arial" w:hAnsi="Arial"/>
        </w:rPr>
        <w:t>eg</w:t>
      </w:r>
      <w:proofErr w:type="spellEnd"/>
      <w:r w:rsidR="008C3623">
        <w:rPr>
          <w:rFonts w:ascii="Arial" w:hAnsi="Arial"/>
        </w:rPr>
        <w:t>. Wrong Ticket, Guest Arrived, Already scanned</w:t>
      </w:r>
      <w:r w:rsidR="00BA7F25">
        <w:rPr>
          <w:rFonts w:ascii="Arial" w:hAnsi="Arial"/>
        </w:rPr>
        <w:t>.</w:t>
      </w:r>
      <w:r w:rsidR="008140EF">
        <w:rPr>
          <w:rFonts w:ascii="Arial" w:hAnsi="Arial"/>
        </w:rPr>
        <w:t xml:space="preserve"> This is the main functionality for application. For scanner we create a ticket QR-Code. After scanned ticket we identify the user </w:t>
      </w:r>
      <w:proofErr w:type="spellStart"/>
      <w:r w:rsidR="008140EF">
        <w:rPr>
          <w:rFonts w:ascii="Arial" w:hAnsi="Arial"/>
        </w:rPr>
        <w:t>detail.we</w:t>
      </w:r>
      <w:proofErr w:type="spellEnd"/>
      <w:r w:rsidR="008140EF">
        <w:rPr>
          <w:rFonts w:ascii="Arial" w:hAnsi="Arial"/>
        </w:rPr>
        <w:t xml:space="preserve"> added the functionality the wrong user is not belongs to any event</w:t>
      </w:r>
      <w:bookmarkEnd w:id="197"/>
      <w:bookmarkEnd w:id="198"/>
      <w:r w:rsidR="008140EF">
        <w:rPr>
          <w:rFonts w:ascii="Arial" w:hAnsi="Arial"/>
        </w:rPr>
        <w:t>.</w:t>
      </w:r>
    </w:p>
    <w:bookmarkEnd w:id="162"/>
    <w:bookmarkEnd w:id="163"/>
    <w:p w14:paraId="3374321B" w14:textId="1C5D1907" w:rsidR="006C6B6C" w:rsidRDefault="006C6B6C" w:rsidP="00A10F69">
      <w:pPr>
        <w:rPr>
          <w:rFonts w:ascii="Arial" w:hAnsi="Arial"/>
        </w:rPr>
      </w:pPr>
    </w:p>
    <w:bookmarkEnd w:id="195"/>
    <w:bookmarkEnd w:id="196"/>
    <w:p w14:paraId="3A95EEDF" w14:textId="77777777" w:rsidR="006C6B6C" w:rsidRDefault="006C6B6C">
      <w:pPr>
        <w:rPr>
          <w:rFonts w:ascii="Arial" w:hAnsi="Arial"/>
        </w:rPr>
      </w:pPr>
      <w:r>
        <w:rPr>
          <w:rFonts w:ascii="Arial" w:hAnsi="Arial"/>
        </w:rPr>
        <w:br w:type="page"/>
      </w:r>
    </w:p>
    <w:p w14:paraId="194B2B14" w14:textId="14CEDB35" w:rsidR="006C6B6C" w:rsidRPr="00331CEE" w:rsidRDefault="006C6B6C" w:rsidP="006C6B6C">
      <w:pPr>
        <w:pStyle w:val="Heading2"/>
      </w:pPr>
      <w:r>
        <w:t>Contact us</w:t>
      </w:r>
      <w:r w:rsidRPr="00331CEE">
        <w:t xml:space="preserve"> Page</w:t>
      </w:r>
    </w:p>
    <w:p w14:paraId="69C73239" w14:textId="77777777" w:rsidR="006C6B6C" w:rsidRDefault="006C6B6C" w:rsidP="006C6B6C">
      <w:pPr>
        <w:pStyle w:val="Heading3"/>
      </w:pPr>
      <w:r w:rsidRPr="00331CEE">
        <w:t>Interface</w:t>
      </w:r>
    </w:p>
    <w:p w14:paraId="5EB1B9D2" w14:textId="77777777" w:rsidR="006C6B6C" w:rsidRDefault="006C6B6C" w:rsidP="00A10F69">
      <w:pPr>
        <w:rPr>
          <w:rFonts w:ascii="Arial" w:hAnsi="Arial"/>
        </w:rPr>
      </w:pPr>
      <w:r>
        <w:rPr>
          <w:rFonts w:ascii="Arial" w:hAnsi="Arial"/>
        </w:rPr>
        <w:t xml:space="preserve">                    </w:t>
      </w:r>
    </w:p>
    <w:p w14:paraId="2A0852CC" w14:textId="1E01BF5C" w:rsidR="007801FC" w:rsidRDefault="006C6B6C" w:rsidP="00A10F69">
      <w:pPr>
        <w:rPr>
          <w:rFonts w:ascii="Arial" w:hAnsi="Arial"/>
        </w:rPr>
      </w:pPr>
      <w:r>
        <w:rPr>
          <w:rFonts w:ascii="Arial" w:hAnsi="Arial"/>
        </w:rPr>
        <w:t xml:space="preserve">                                            </w:t>
      </w:r>
      <w:r>
        <w:rPr>
          <w:rFonts w:ascii="Arial" w:hAnsi="Arial"/>
          <w:noProof/>
        </w:rPr>
        <w:drawing>
          <wp:inline distT="0" distB="0" distL="0" distR="0" wp14:anchorId="107228F0" wp14:editId="3F433AD5">
            <wp:extent cx="2295030" cy="4965700"/>
            <wp:effectExtent l="0" t="0" r="3810" b="0"/>
            <wp:docPr id="118789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91884" name="Picture 118789188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12071" cy="5002571"/>
                    </a:xfrm>
                    <a:prstGeom prst="rect">
                      <a:avLst/>
                    </a:prstGeom>
                  </pic:spPr>
                </pic:pic>
              </a:graphicData>
            </a:graphic>
          </wp:inline>
        </w:drawing>
      </w:r>
    </w:p>
    <w:p w14:paraId="33E6C4DA" w14:textId="77777777" w:rsidR="006C6B6C" w:rsidRDefault="006C6B6C" w:rsidP="00A10F69">
      <w:pPr>
        <w:rPr>
          <w:rFonts w:ascii="Arial" w:hAnsi="Arial"/>
        </w:rPr>
      </w:pPr>
    </w:p>
    <w:p w14:paraId="1EF52BFD" w14:textId="77777777" w:rsidR="006C6B6C" w:rsidRPr="00331CEE" w:rsidRDefault="006C6B6C" w:rsidP="006C6B6C">
      <w:pPr>
        <w:pStyle w:val="Heading3"/>
      </w:pPr>
      <w:r w:rsidRPr="00331CEE">
        <w:t>Description</w:t>
      </w:r>
    </w:p>
    <w:p w14:paraId="3EA54946" w14:textId="7B9950A1" w:rsidR="006C6B6C" w:rsidRPr="00BA7F25" w:rsidRDefault="006C6B6C" w:rsidP="006C6B6C">
      <w:pPr>
        <w:rPr>
          <w:rFonts w:ascii="Arial" w:hAnsi="Arial"/>
        </w:rPr>
      </w:pPr>
      <w:bookmarkStart w:id="199" w:name="OLE_LINK131"/>
      <w:bookmarkStart w:id="200" w:name="OLE_LINK132"/>
      <w:r>
        <w:rPr>
          <w:rFonts w:ascii="Arial" w:hAnsi="Arial"/>
        </w:rPr>
        <w:t xml:space="preserve">Above is Contact us page of the application. This screen is used for enquire and contact support for any issue and help </w:t>
      </w:r>
      <w:proofErr w:type="spellStart"/>
      <w:r>
        <w:rPr>
          <w:rFonts w:ascii="Arial" w:hAnsi="Arial"/>
        </w:rPr>
        <w:t>regarging</w:t>
      </w:r>
      <w:proofErr w:type="spellEnd"/>
      <w:r>
        <w:rPr>
          <w:rFonts w:ascii="Arial" w:hAnsi="Arial"/>
        </w:rPr>
        <w:t xml:space="preserve"> application so user can simply enter their name, email, phone number and description what issue are facing after click on contact us button the request is </w:t>
      </w:r>
      <w:r w:rsidR="00086166">
        <w:rPr>
          <w:rFonts w:ascii="Arial" w:hAnsi="Arial"/>
        </w:rPr>
        <w:t>being</w:t>
      </w:r>
      <w:r>
        <w:rPr>
          <w:rFonts w:ascii="Arial" w:hAnsi="Arial"/>
        </w:rPr>
        <w:t xml:space="preserve"> </w:t>
      </w:r>
      <w:r w:rsidR="00086166">
        <w:rPr>
          <w:rFonts w:ascii="Arial" w:hAnsi="Arial"/>
        </w:rPr>
        <w:t>processed to Admin. Here we also showing the office address and official email.</w:t>
      </w:r>
    </w:p>
    <w:bookmarkEnd w:id="199"/>
    <w:bookmarkEnd w:id="200"/>
    <w:p w14:paraId="65F8DD64" w14:textId="77777777" w:rsidR="006C6B6C" w:rsidRDefault="006C6B6C" w:rsidP="006C6B6C">
      <w:pPr>
        <w:rPr>
          <w:rFonts w:ascii="Arial" w:hAnsi="Arial"/>
        </w:rPr>
      </w:pPr>
    </w:p>
    <w:p w14:paraId="16CF04BB" w14:textId="77777777" w:rsidR="006C6B6C" w:rsidRPr="00331CEE" w:rsidRDefault="006C6B6C" w:rsidP="00A10F69">
      <w:pPr>
        <w:rPr>
          <w:rFonts w:ascii="Arial" w:hAnsi="Arial"/>
        </w:rPr>
      </w:pPr>
    </w:p>
    <w:sectPr w:rsidR="006C6B6C" w:rsidRPr="00331CEE" w:rsidSect="00C12839">
      <w:headerReference w:type="even" r:id="rId44"/>
      <w:headerReference w:type="default" r:id="rId45"/>
      <w:footerReference w:type="default" r:id="rId46"/>
      <w:headerReference w:type="first" r:id="rId47"/>
      <w:pgSz w:w="12240" w:h="15840"/>
      <w:pgMar w:top="1440" w:right="1800" w:bottom="126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63E0C3" w14:textId="77777777" w:rsidR="00761B4D" w:rsidRDefault="00761B4D">
      <w:r>
        <w:separator/>
      </w:r>
    </w:p>
  </w:endnote>
  <w:endnote w:type="continuationSeparator" w:id="0">
    <w:p w14:paraId="481FA0C9" w14:textId="77777777" w:rsidR="00761B4D" w:rsidRDefault="00761B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A99759" w14:textId="374EE9C7" w:rsidR="00684432" w:rsidRPr="00FD5AC3" w:rsidRDefault="00741A4C" w:rsidP="00A804BB">
    <w:pPr>
      <w:pStyle w:val="Footer"/>
      <w:spacing w:line="276" w:lineRule="auto"/>
      <w:jc w:val="center"/>
      <w:rPr>
        <w:rFonts w:ascii="Calibri" w:hAnsi="Calibri" w:cs="Calibri"/>
        <w:b/>
      </w:rPr>
    </w:pPr>
    <w:r w:rsidRPr="00FD5AC3">
      <w:rPr>
        <w:rFonts w:ascii="Calibri" w:hAnsi="Calibri" w:cs="Calibri"/>
        <w:b/>
      </w:rPr>
      <w:t xml:space="preserve">Confidential </w:t>
    </w:r>
    <w:r w:rsidR="008960A5" w:rsidRPr="00FD5AC3">
      <w:rPr>
        <w:rFonts w:ascii="Calibri" w:hAnsi="Calibri" w:cs="Calibri"/>
        <w:b/>
      </w:rPr>
      <w:t>–</w:t>
    </w:r>
    <w:r w:rsidRPr="00FD5AC3">
      <w:rPr>
        <w:rFonts w:ascii="Calibri" w:hAnsi="Calibri" w:cs="Calibri"/>
        <w:b/>
      </w:rPr>
      <w:t xml:space="preserve"> </w:t>
    </w:r>
    <w:r w:rsidR="008960A5" w:rsidRPr="00FD5AC3">
      <w:rPr>
        <w:rFonts w:ascii="Calibri" w:hAnsi="Calibri" w:cs="Calibri"/>
        <w:b/>
      </w:rPr>
      <w:t xml:space="preserve">Design </w:t>
    </w:r>
    <w:r w:rsidRPr="00FD5AC3">
      <w:rPr>
        <w:rFonts w:ascii="Calibri" w:hAnsi="Calibri" w:cs="Calibri"/>
        <w:b/>
      </w:rPr>
      <w:t xml:space="preserve">Document Prepared for </w:t>
    </w:r>
    <w:r w:rsidR="00A81CCD">
      <w:rPr>
        <w:rFonts w:ascii="Calibri" w:hAnsi="Calibri" w:cs="Calibri"/>
        <w:b/>
      </w:rPr>
      <w:t>5StarGlobalEnterTaintment</w:t>
    </w:r>
    <w:r w:rsidR="007E5F06" w:rsidRPr="007E5F06">
      <w:rPr>
        <w:rFonts w:ascii="Calibri" w:hAnsi="Calibri" w:cs="Calibri"/>
        <w:b/>
      </w:rPr>
      <w:t>-TKCS</w:t>
    </w:r>
    <w:r w:rsidR="007E5F06" w:rsidRPr="00FD5AC3">
      <w:rPr>
        <w:rFonts w:ascii="Calibri" w:hAnsi="Calibri" w:cs="Calibri"/>
        <w:b/>
      </w:rPr>
      <w:t xml:space="preserve"> </w:t>
    </w:r>
  </w:p>
  <w:p w14:paraId="0F1FDC1F" w14:textId="77777777" w:rsidR="00741A4C" w:rsidRPr="00FD5AC3" w:rsidRDefault="00DA2567" w:rsidP="00A804BB">
    <w:pPr>
      <w:pStyle w:val="Footer"/>
      <w:spacing w:line="276" w:lineRule="auto"/>
      <w:jc w:val="center"/>
      <w:rPr>
        <w:rFonts w:ascii="Calibri" w:hAnsi="Calibri" w:cs="Calibri"/>
        <w:b/>
      </w:rPr>
    </w:pPr>
    <w:r w:rsidRPr="00FD5AC3">
      <w:rPr>
        <w:rFonts w:ascii="Calibri" w:hAnsi="Calibri" w:cs="Calibri"/>
        <w:b/>
      </w:rPr>
      <w:fldChar w:fldCharType="begin"/>
    </w:r>
    <w:r w:rsidRPr="00FD5AC3">
      <w:rPr>
        <w:rFonts w:ascii="Calibri" w:hAnsi="Calibri" w:cs="Calibri"/>
        <w:b/>
      </w:rPr>
      <w:instrText xml:space="preserve"> PAGE   \* MERGEFORMAT </w:instrText>
    </w:r>
    <w:r w:rsidRPr="00FD5AC3">
      <w:rPr>
        <w:rFonts w:ascii="Calibri" w:hAnsi="Calibri" w:cs="Calibri"/>
        <w:b/>
      </w:rPr>
      <w:fldChar w:fldCharType="separate"/>
    </w:r>
    <w:r w:rsidR="00832657">
      <w:rPr>
        <w:rFonts w:ascii="Calibri" w:hAnsi="Calibri" w:cs="Calibri"/>
        <w:b/>
        <w:noProof/>
      </w:rPr>
      <w:t>3</w:t>
    </w:r>
    <w:r w:rsidRPr="00FD5AC3">
      <w:rPr>
        <w:rFonts w:ascii="Calibri" w:hAnsi="Calibri" w:cs="Calibri"/>
        <w:b/>
      </w:rPr>
      <w:fldChar w:fldCharType="end"/>
    </w:r>
  </w:p>
  <w:p w14:paraId="544C39DF" w14:textId="64FD8FA7" w:rsidR="00741A4C" w:rsidRPr="00233157" w:rsidRDefault="00DD0A9C" w:rsidP="00045D86">
    <w:pPr>
      <w:pStyle w:val="Footer"/>
      <w:spacing w:line="276" w:lineRule="auto"/>
      <w:jc w:val="center"/>
      <w:rPr>
        <w:rFonts w:ascii="Arial" w:hAnsi="Arial"/>
        <w:sz w:val="12"/>
        <w:szCs w:val="12"/>
      </w:rPr>
    </w:pPr>
    <w:r>
      <w:rPr>
        <w:rFonts w:ascii="Arial" w:hAnsi="Arial"/>
        <w:sz w:val="12"/>
        <w:szCs w:val="12"/>
      </w:rPr>
      <w:t>v.</w:t>
    </w:r>
    <w:r w:rsidR="007E5F06">
      <w:rPr>
        <w:rFonts w:ascii="Arial" w:hAnsi="Arial"/>
        <w:sz w:val="12"/>
        <w:szCs w:val="12"/>
      </w:rPr>
      <w:t>09202022</w:t>
    </w:r>
  </w:p>
  <w:p w14:paraId="0B550B16" w14:textId="77777777" w:rsidR="00DD0A9C" w:rsidRDefault="00DD0A9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8298A4" w14:textId="77777777" w:rsidR="00761B4D" w:rsidRDefault="00761B4D">
      <w:r>
        <w:separator/>
      </w:r>
    </w:p>
  </w:footnote>
  <w:footnote w:type="continuationSeparator" w:id="0">
    <w:p w14:paraId="03CBCC3A" w14:textId="77777777" w:rsidR="00761B4D" w:rsidRDefault="00761B4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EA0575" w14:textId="77777777" w:rsidR="00741A4C" w:rsidRDefault="00832657" w:rsidP="00036907">
    <w:pPr>
      <w:pStyle w:val="Header"/>
      <w:framePr w:wrap="around" w:vAnchor="text" w:hAnchor="margin" w:xAlign="right" w:y="1"/>
      <w:rPr>
        <w:rStyle w:val="PageNumber"/>
      </w:rPr>
    </w:pPr>
    <w:r>
      <w:rPr>
        <w:noProof/>
      </w:rPr>
      <w:pict w14:anchorId="69CD50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2947438" o:spid="_x0000_s1027" type="#_x0000_t75" alt="" style="position:absolute;margin-left:0;margin-top:0;width:431.9pt;height:364.95pt;z-index:-251658240;mso-wrap-edited:f;mso-width-percent:0;mso-height-percent:0;mso-position-horizontal:center;mso-position-horizontal-relative:margin;mso-position-vertical:center;mso-position-vertical-relative:margin;mso-width-percent:0;mso-height-percent:0" o:allowincell="f">
          <v:imagedata r:id="rId1" o:title="chetu-water-mark" gain="19661f" blacklevel="22938f"/>
          <w10:wrap anchorx="margin" anchory="margin"/>
        </v:shape>
      </w:pict>
    </w:r>
    <w:r w:rsidR="00741A4C">
      <w:rPr>
        <w:rStyle w:val="PageNumber"/>
      </w:rPr>
      <w:fldChar w:fldCharType="begin"/>
    </w:r>
    <w:r w:rsidR="00741A4C">
      <w:rPr>
        <w:rStyle w:val="PageNumber"/>
      </w:rPr>
      <w:instrText xml:space="preserve">PAGE  </w:instrText>
    </w:r>
    <w:r w:rsidR="00741A4C">
      <w:rPr>
        <w:rStyle w:val="PageNumber"/>
      </w:rPr>
      <w:fldChar w:fldCharType="end"/>
    </w:r>
  </w:p>
  <w:p w14:paraId="42E00BB5" w14:textId="77777777" w:rsidR="00741A4C" w:rsidRDefault="00741A4C" w:rsidP="00A70DBD">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C04D0" w14:textId="77777777" w:rsidR="00741A4C" w:rsidRDefault="004D03DD" w:rsidP="00A70DBD">
    <w:pPr>
      <w:pStyle w:val="Header"/>
      <w:ind w:right="360"/>
      <w:jc w:val="right"/>
    </w:pPr>
    <w:r>
      <w:rPr>
        <w:noProof/>
      </w:rPr>
      <w:drawing>
        <wp:anchor distT="0" distB="0" distL="114300" distR="114300" simplePos="0" relativeHeight="251656192" behindDoc="1" locked="0" layoutInCell="1" allowOverlap="1" wp14:anchorId="48184EAD" wp14:editId="678F2BF8">
          <wp:simplePos x="0" y="0"/>
          <wp:positionH relativeFrom="column">
            <wp:posOffset>-481330</wp:posOffset>
          </wp:positionH>
          <wp:positionV relativeFrom="paragraph">
            <wp:posOffset>-101155</wp:posOffset>
          </wp:positionV>
          <wp:extent cx="1076960" cy="398145"/>
          <wp:effectExtent l="0" t="0" r="8890" b="1905"/>
          <wp:wrapTight wrapText="bothSides">
            <wp:wrapPolygon edited="0">
              <wp:start x="764" y="0"/>
              <wp:lineTo x="0" y="3100"/>
              <wp:lineTo x="0" y="20670"/>
              <wp:lineTo x="21396" y="20670"/>
              <wp:lineTo x="21396" y="2067"/>
              <wp:lineTo x="4967" y="0"/>
              <wp:lineTo x="764" y="0"/>
            </wp:wrapPolygon>
          </wp:wrapTight>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960" cy="398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7A96C339" wp14:editId="04CC64C3">
          <wp:simplePos x="0" y="0"/>
          <wp:positionH relativeFrom="column">
            <wp:posOffset>3783775</wp:posOffset>
          </wp:positionH>
          <wp:positionV relativeFrom="paragraph">
            <wp:posOffset>-160020</wp:posOffset>
          </wp:positionV>
          <wp:extent cx="857250" cy="628650"/>
          <wp:effectExtent l="0" t="0" r="0" b="0"/>
          <wp:wrapTight wrapText="bothSides">
            <wp:wrapPolygon edited="0">
              <wp:start x="0" y="0"/>
              <wp:lineTo x="0" y="20945"/>
              <wp:lineTo x="21120" y="20945"/>
              <wp:lineTo x="2112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57250" cy="6286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14:anchorId="3042347A" wp14:editId="39218E0D">
          <wp:simplePos x="0" y="0"/>
          <wp:positionH relativeFrom="margin">
            <wp:posOffset>4868355</wp:posOffset>
          </wp:positionH>
          <wp:positionV relativeFrom="paragraph">
            <wp:posOffset>-197485</wp:posOffset>
          </wp:positionV>
          <wp:extent cx="619125" cy="609600"/>
          <wp:effectExtent l="0" t="0" r="3175" b="0"/>
          <wp:wrapTight wrapText="bothSides">
            <wp:wrapPolygon edited="0">
              <wp:start x="7532" y="0"/>
              <wp:lineTo x="3988" y="1350"/>
              <wp:lineTo x="0" y="5400"/>
              <wp:lineTo x="0" y="15750"/>
              <wp:lineTo x="4874" y="21150"/>
              <wp:lineTo x="6203" y="21150"/>
              <wp:lineTo x="14622" y="21150"/>
              <wp:lineTo x="15951" y="21150"/>
              <wp:lineTo x="21268" y="15750"/>
              <wp:lineTo x="21268" y="5850"/>
              <wp:lineTo x="16837" y="1350"/>
              <wp:lineTo x="13735" y="0"/>
              <wp:lineTo x="7532"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19125" cy="609600"/>
                  </a:xfrm>
                  <a:prstGeom prst="rect">
                    <a:avLst/>
                  </a:prstGeom>
                  <a:noFill/>
                </pic:spPr>
              </pic:pic>
            </a:graphicData>
          </a:graphic>
          <wp14:sizeRelH relativeFrom="page">
            <wp14:pctWidth>0</wp14:pctWidth>
          </wp14:sizeRelH>
          <wp14:sizeRelV relativeFrom="page">
            <wp14:pctHeight>0</wp14:pctHeight>
          </wp14:sizeRelV>
        </wp:anchor>
      </w:drawing>
    </w:r>
    <w:r w:rsidR="00832657">
      <w:rPr>
        <w:noProof/>
      </w:rPr>
      <w:pict w14:anchorId="7A3CAA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2947439" o:spid="_x0000_s1026" type="#_x0000_t75" alt="" style="position:absolute;left:0;text-align:left;margin-left:0;margin-top:0;width:431.9pt;height:364.95pt;z-index:-251657216;mso-wrap-edited:f;mso-width-percent:0;mso-height-percent:0;mso-position-horizontal:center;mso-position-horizontal-relative:margin;mso-position-vertical:center;mso-position-vertical-relative:margin;mso-width-percent:0;mso-height-percent:0" o:allowincell="f">
          <v:imagedata r:id="rId4" o:title="chetu-water-mark"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EBCDE4" w14:textId="77777777" w:rsidR="001A23FD" w:rsidRDefault="00832657">
    <w:pPr>
      <w:pStyle w:val="Header"/>
    </w:pPr>
    <w:r>
      <w:rPr>
        <w:noProof/>
      </w:rPr>
      <w:pict w14:anchorId="5D9201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32947437" o:spid="_x0000_s1025" type="#_x0000_t75" alt="" style="position:absolute;margin-left:0;margin-top:0;width:431.9pt;height:364.95pt;z-index:-251659264;mso-wrap-edited:f;mso-width-percent:0;mso-height-percent:0;mso-position-horizontal:center;mso-position-horizontal-relative:margin;mso-position-vertical:center;mso-position-vertical-relative:margin;mso-width-percent:0;mso-height-percent:0" o:allowincell="f">
          <v:imagedata r:id="rId1" o:title="chetu-water-mark"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DAC65C44"/>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5110BFF"/>
    <w:multiLevelType w:val="hybridMultilevel"/>
    <w:tmpl w:val="CF7A0C9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25A4511"/>
    <w:multiLevelType w:val="hybridMultilevel"/>
    <w:tmpl w:val="F6246A40"/>
    <w:lvl w:ilvl="0" w:tplc="6F14D2D0">
      <w:start w:val="1"/>
      <w:numFmt w:val="decimal"/>
      <w:lvlText w:val="(%1)"/>
      <w:lvlJc w:val="left"/>
      <w:pPr>
        <w:tabs>
          <w:tab w:val="num" w:pos="1440"/>
        </w:tabs>
        <w:ind w:left="1440" w:hanging="720"/>
      </w:pPr>
      <w:rPr>
        <w:rFonts w:hint="default"/>
      </w:rPr>
    </w:lvl>
    <w:lvl w:ilvl="1" w:tplc="8CB6CD6C">
      <w:start w:val="1"/>
      <w:numFmt w:val="lowerLetter"/>
      <w:lvlText w:val="(%2)"/>
      <w:lvlJc w:val="left"/>
      <w:pPr>
        <w:tabs>
          <w:tab w:val="num" w:pos="2160"/>
        </w:tabs>
        <w:ind w:left="2160" w:hanging="720"/>
      </w:pPr>
      <w:rPr>
        <w:rFont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 w15:restartNumberingAfterBreak="0">
    <w:nsid w:val="126275A7"/>
    <w:multiLevelType w:val="hybridMultilevel"/>
    <w:tmpl w:val="A5E23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6E48B2"/>
    <w:multiLevelType w:val="hybridMultilevel"/>
    <w:tmpl w:val="DBA0168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 w15:restartNumberingAfterBreak="0">
    <w:nsid w:val="2DCE6BB7"/>
    <w:multiLevelType w:val="multilevel"/>
    <w:tmpl w:val="11F07D1A"/>
    <w:lvl w:ilvl="0">
      <w:start w:val="1"/>
      <w:numFmt w:val="decimal"/>
      <w:pStyle w:val="Heading1"/>
      <w:lvlText w:val="%1.0"/>
      <w:lvlJc w:val="left"/>
      <w:pPr>
        <w:tabs>
          <w:tab w:val="num" w:pos="810"/>
        </w:tabs>
        <w:ind w:left="810" w:hanging="720"/>
      </w:pPr>
      <w:rPr>
        <w:rFonts w:ascii="Arial" w:hAnsi="Arial" w:hint="default"/>
        <w:b/>
        <w:i w:val="0"/>
        <w:color w:val="FFFFFF"/>
        <w:sz w:val="24"/>
      </w:rPr>
    </w:lvl>
    <w:lvl w:ilvl="1">
      <w:start w:val="1"/>
      <w:numFmt w:val="decimal"/>
      <w:pStyle w:val="Heading2"/>
      <w:lvlText w:val="%1.%2"/>
      <w:lvlJc w:val="left"/>
      <w:pPr>
        <w:tabs>
          <w:tab w:val="num" w:pos="4921"/>
        </w:tabs>
        <w:ind w:left="4921" w:hanging="720"/>
      </w:pPr>
      <w:rPr>
        <w:rFonts w:ascii="Arial" w:hAnsi="Arial" w:hint="default"/>
        <w:b/>
        <w:i w:val="0"/>
        <w:color w:val="00858A"/>
        <w:sz w:val="24"/>
      </w:rPr>
    </w:lvl>
    <w:lvl w:ilvl="2">
      <w:start w:val="1"/>
      <w:numFmt w:val="decimal"/>
      <w:pStyle w:val="Heading3"/>
      <w:lvlText w:val="%1.%2.%3"/>
      <w:lvlJc w:val="left"/>
      <w:pPr>
        <w:tabs>
          <w:tab w:val="num" w:pos="810"/>
        </w:tabs>
        <w:ind w:left="810" w:hanging="720"/>
      </w:pPr>
      <w:rPr>
        <w:rFonts w:ascii="Arial" w:hAnsi="Arial" w:hint="default"/>
        <w:b/>
        <w:i w:val="0"/>
        <w:color w:val="00858A"/>
        <w:sz w:val="20"/>
        <w:u w:val="none"/>
      </w:rPr>
    </w:lvl>
    <w:lvl w:ilvl="3">
      <w:start w:val="1"/>
      <w:numFmt w:val="decimal"/>
      <w:pStyle w:val="Heading4"/>
      <w:lvlText w:val="%1.%2.%3.%4"/>
      <w:lvlJc w:val="left"/>
      <w:pPr>
        <w:tabs>
          <w:tab w:val="num" w:pos="1170"/>
        </w:tabs>
        <w:ind w:left="810" w:hanging="720"/>
      </w:pPr>
      <w:rPr>
        <w:rFonts w:ascii="Arial" w:hAnsi="Arial" w:hint="default"/>
        <w:b/>
        <w:i w:val="0"/>
        <w:color w:val="auto"/>
        <w:sz w:val="20"/>
      </w:rPr>
    </w:lvl>
    <w:lvl w:ilvl="4">
      <w:start w:val="1"/>
      <w:numFmt w:val="decimal"/>
      <w:lvlText w:val="%1.%2.%3.%4.%5."/>
      <w:lvlJc w:val="left"/>
      <w:pPr>
        <w:tabs>
          <w:tab w:val="num" w:pos="2610"/>
        </w:tabs>
        <w:ind w:left="2322" w:hanging="792"/>
      </w:pPr>
      <w:rPr>
        <w:rFonts w:hint="default"/>
      </w:rPr>
    </w:lvl>
    <w:lvl w:ilvl="5">
      <w:start w:val="1"/>
      <w:numFmt w:val="decimal"/>
      <w:lvlText w:val="%1.%2.%3.%4.%5.%6."/>
      <w:lvlJc w:val="left"/>
      <w:pPr>
        <w:tabs>
          <w:tab w:val="num" w:pos="2970"/>
        </w:tabs>
        <w:ind w:left="2826" w:hanging="936"/>
      </w:pPr>
      <w:rPr>
        <w:rFonts w:hint="default"/>
      </w:rPr>
    </w:lvl>
    <w:lvl w:ilvl="6">
      <w:start w:val="1"/>
      <w:numFmt w:val="decimal"/>
      <w:lvlText w:val="%1.%2.%3.%4.%5.%6.%7."/>
      <w:lvlJc w:val="left"/>
      <w:pPr>
        <w:tabs>
          <w:tab w:val="num" w:pos="3690"/>
        </w:tabs>
        <w:ind w:left="3330" w:hanging="1080"/>
      </w:pPr>
      <w:rPr>
        <w:rFonts w:hint="default"/>
      </w:rPr>
    </w:lvl>
    <w:lvl w:ilvl="7">
      <w:start w:val="1"/>
      <w:numFmt w:val="decimal"/>
      <w:lvlText w:val="%1.%2.%3.%4.%5.%6.%7.%8."/>
      <w:lvlJc w:val="left"/>
      <w:pPr>
        <w:tabs>
          <w:tab w:val="num" w:pos="4050"/>
        </w:tabs>
        <w:ind w:left="3834" w:hanging="1224"/>
      </w:pPr>
      <w:rPr>
        <w:rFonts w:hint="default"/>
      </w:rPr>
    </w:lvl>
    <w:lvl w:ilvl="8">
      <w:start w:val="1"/>
      <w:numFmt w:val="decimal"/>
      <w:lvlText w:val="%1.%2.%3.%4.%5.%6.%7.%8.%9."/>
      <w:lvlJc w:val="left"/>
      <w:pPr>
        <w:tabs>
          <w:tab w:val="num" w:pos="4770"/>
        </w:tabs>
        <w:ind w:left="4410" w:hanging="1440"/>
      </w:pPr>
      <w:rPr>
        <w:rFonts w:hint="default"/>
      </w:rPr>
    </w:lvl>
  </w:abstractNum>
  <w:abstractNum w:abstractNumId="6" w15:restartNumberingAfterBreak="0">
    <w:nsid w:val="2E1211E5"/>
    <w:multiLevelType w:val="hybridMultilevel"/>
    <w:tmpl w:val="86001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A77273"/>
    <w:multiLevelType w:val="hybridMultilevel"/>
    <w:tmpl w:val="827EAC12"/>
    <w:lvl w:ilvl="0" w:tplc="9F143BF4">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 w15:restartNumberingAfterBreak="0">
    <w:nsid w:val="32937C9D"/>
    <w:multiLevelType w:val="hybridMultilevel"/>
    <w:tmpl w:val="BB72A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5F234CC"/>
    <w:multiLevelType w:val="hybridMultilevel"/>
    <w:tmpl w:val="7C24F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E57B3C"/>
    <w:multiLevelType w:val="hybridMultilevel"/>
    <w:tmpl w:val="E9A85646"/>
    <w:lvl w:ilvl="0" w:tplc="88DCE76E">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48065454"/>
    <w:multiLevelType w:val="hybridMultilevel"/>
    <w:tmpl w:val="B7BADC1E"/>
    <w:lvl w:ilvl="0" w:tplc="F3826810">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A6722F3"/>
    <w:multiLevelType w:val="hybridMultilevel"/>
    <w:tmpl w:val="6DE2F804"/>
    <w:lvl w:ilvl="0" w:tplc="F3826810">
      <w:start w:val="1"/>
      <w:numFmt w:val="bullet"/>
      <w:lvlText w:val="o"/>
      <w:lvlJc w:val="left"/>
      <w:pPr>
        <w:tabs>
          <w:tab w:val="num" w:pos="360"/>
        </w:tabs>
        <w:ind w:left="360" w:hanging="360"/>
      </w:pPr>
      <w:rPr>
        <w:rFonts w:ascii="Courier New" w:hAnsi="Courier New"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4F233037"/>
    <w:multiLevelType w:val="hybridMultilevel"/>
    <w:tmpl w:val="DBA016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4FE25A47"/>
    <w:multiLevelType w:val="hybridMultilevel"/>
    <w:tmpl w:val="45D683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B1D344C"/>
    <w:multiLevelType w:val="hybridMultilevel"/>
    <w:tmpl w:val="164A6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512AEC"/>
    <w:multiLevelType w:val="hybridMultilevel"/>
    <w:tmpl w:val="3EFA839E"/>
    <w:lvl w:ilvl="0" w:tplc="E696CE7C">
      <w:start w:val="1"/>
      <w:numFmt w:val="lowerLetter"/>
      <w:lvlText w:val="%1)"/>
      <w:lvlJc w:val="left"/>
      <w:pPr>
        <w:tabs>
          <w:tab w:val="num" w:pos="2520"/>
        </w:tabs>
        <w:ind w:left="2520" w:hanging="360"/>
      </w:pPr>
      <w:rPr>
        <w:rFonts w:ascii="Times New Roman" w:eastAsia="Times New Roman" w:hAnsi="Times New Roman" w:cs="Times New Roman"/>
      </w:rPr>
    </w:lvl>
    <w:lvl w:ilvl="1" w:tplc="04090019" w:tentative="1">
      <w:start w:val="1"/>
      <w:numFmt w:val="lowerLetter"/>
      <w:lvlText w:val="%2."/>
      <w:lvlJc w:val="left"/>
      <w:pPr>
        <w:tabs>
          <w:tab w:val="num" w:pos="3240"/>
        </w:tabs>
        <w:ind w:left="3240" w:hanging="360"/>
      </w:pPr>
    </w:lvl>
    <w:lvl w:ilvl="2" w:tplc="0409001B" w:tentative="1">
      <w:start w:val="1"/>
      <w:numFmt w:val="lowerRoman"/>
      <w:lvlText w:val="%3."/>
      <w:lvlJc w:val="right"/>
      <w:pPr>
        <w:tabs>
          <w:tab w:val="num" w:pos="3960"/>
        </w:tabs>
        <w:ind w:left="3960" w:hanging="180"/>
      </w:pPr>
    </w:lvl>
    <w:lvl w:ilvl="3" w:tplc="0409000F" w:tentative="1">
      <w:start w:val="1"/>
      <w:numFmt w:val="decimal"/>
      <w:lvlText w:val="%4."/>
      <w:lvlJc w:val="left"/>
      <w:pPr>
        <w:tabs>
          <w:tab w:val="num" w:pos="4680"/>
        </w:tabs>
        <w:ind w:left="4680" w:hanging="360"/>
      </w:pPr>
    </w:lvl>
    <w:lvl w:ilvl="4" w:tplc="04090019" w:tentative="1">
      <w:start w:val="1"/>
      <w:numFmt w:val="lowerLetter"/>
      <w:lvlText w:val="%5."/>
      <w:lvlJc w:val="left"/>
      <w:pPr>
        <w:tabs>
          <w:tab w:val="num" w:pos="5400"/>
        </w:tabs>
        <w:ind w:left="5400" w:hanging="360"/>
      </w:pPr>
    </w:lvl>
    <w:lvl w:ilvl="5" w:tplc="0409001B" w:tentative="1">
      <w:start w:val="1"/>
      <w:numFmt w:val="lowerRoman"/>
      <w:lvlText w:val="%6."/>
      <w:lvlJc w:val="right"/>
      <w:pPr>
        <w:tabs>
          <w:tab w:val="num" w:pos="6120"/>
        </w:tabs>
        <w:ind w:left="6120" w:hanging="180"/>
      </w:pPr>
    </w:lvl>
    <w:lvl w:ilvl="6" w:tplc="0409000F" w:tentative="1">
      <w:start w:val="1"/>
      <w:numFmt w:val="decimal"/>
      <w:lvlText w:val="%7."/>
      <w:lvlJc w:val="left"/>
      <w:pPr>
        <w:tabs>
          <w:tab w:val="num" w:pos="6840"/>
        </w:tabs>
        <w:ind w:left="6840" w:hanging="360"/>
      </w:pPr>
    </w:lvl>
    <w:lvl w:ilvl="7" w:tplc="04090019" w:tentative="1">
      <w:start w:val="1"/>
      <w:numFmt w:val="lowerLetter"/>
      <w:lvlText w:val="%8."/>
      <w:lvlJc w:val="left"/>
      <w:pPr>
        <w:tabs>
          <w:tab w:val="num" w:pos="7560"/>
        </w:tabs>
        <w:ind w:left="7560" w:hanging="360"/>
      </w:pPr>
    </w:lvl>
    <w:lvl w:ilvl="8" w:tplc="0409001B" w:tentative="1">
      <w:start w:val="1"/>
      <w:numFmt w:val="lowerRoman"/>
      <w:lvlText w:val="%9."/>
      <w:lvlJc w:val="right"/>
      <w:pPr>
        <w:tabs>
          <w:tab w:val="num" w:pos="8280"/>
        </w:tabs>
        <w:ind w:left="8280" w:hanging="180"/>
      </w:pPr>
    </w:lvl>
  </w:abstractNum>
  <w:abstractNum w:abstractNumId="17" w15:restartNumberingAfterBreak="0">
    <w:nsid w:val="68026B54"/>
    <w:multiLevelType w:val="hybridMultilevel"/>
    <w:tmpl w:val="B08214C6"/>
    <w:lvl w:ilvl="0" w:tplc="3EA0DEA2">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044E86"/>
    <w:multiLevelType w:val="hybridMultilevel"/>
    <w:tmpl w:val="262CF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D8384E"/>
    <w:multiLevelType w:val="hybridMultilevel"/>
    <w:tmpl w:val="A34AC4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B954528"/>
    <w:multiLevelType w:val="multilevel"/>
    <w:tmpl w:val="AF0A8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6"/>
  </w:num>
  <w:num w:numId="3">
    <w:abstractNumId w:val="10"/>
  </w:num>
  <w:num w:numId="4">
    <w:abstractNumId w:val="5"/>
  </w:num>
  <w:num w:numId="5">
    <w:abstractNumId w:val="7"/>
  </w:num>
  <w:num w:numId="6">
    <w:abstractNumId w:val="2"/>
  </w:num>
  <w:num w:numId="7">
    <w:abstractNumId w:val="17"/>
  </w:num>
  <w:num w:numId="8">
    <w:abstractNumId w:val="11"/>
  </w:num>
  <w:num w:numId="9">
    <w:abstractNumId w:val="12"/>
  </w:num>
  <w:num w:numId="10">
    <w:abstractNumId w:val="0"/>
  </w:num>
  <w:num w:numId="11">
    <w:abstractNumId w:val="5"/>
  </w:num>
  <w:num w:numId="12">
    <w:abstractNumId w:val="5"/>
  </w:num>
  <w:num w:numId="13">
    <w:abstractNumId w:val="5"/>
  </w:num>
  <w:num w:numId="14">
    <w:abstractNumId w:val="5"/>
  </w:num>
  <w:num w:numId="15">
    <w:abstractNumId w:val="5"/>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5"/>
  </w:num>
  <w:num w:numId="19">
    <w:abstractNumId w:val="15"/>
  </w:num>
  <w:num w:numId="20">
    <w:abstractNumId w:val="6"/>
  </w:num>
  <w:num w:numId="21">
    <w:abstractNumId w:val="18"/>
  </w:num>
  <w:num w:numId="22">
    <w:abstractNumId w:val="9"/>
  </w:num>
  <w:num w:numId="23">
    <w:abstractNumId w:val="3"/>
  </w:num>
  <w:num w:numId="24">
    <w:abstractNumId w:val="5"/>
  </w:num>
  <w:num w:numId="25">
    <w:abstractNumId w:val="5"/>
  </w:num>
  <w:num w:numId="26">
    <w:abstractNumId w:val="5"/>
  </w:num>
  <w:num w:numId="27">
    <w:abstractNumId w:val="5"/>
  </w:num>
  <w:num w:numId="28">
    <w:abstractNumId w:val="5"/>
  </w:num>
  <w:num w:numId="29">
    <w:abstractNumId w:val="5"/>
  </w:num>
  <w:num w:numId="30">
    <w:abstractNumId w:val="5"/>
  </w:num>
  <w:num w:numId="31">
    <w:abstractNumId w:val="5"/>
  </w:num>
  <w:num w:numId="32">
    <w:abstractNumId w:val="1"/>
  </w:num>
  <w:num w:numId="33">
    <w:abstractNumId w:val="8"/>
  </w:num>
  <w:num w:numId="34">
    <w:abstractNumId w:val="19"/>
  </w:num>
  <w:num w:numId="35">
    <w:abstractNumId w:val="4"/>
  </w:num>
  <w:num w:numId="36">
    <w:abstractNumId w:val="20"/>
  </w:num>
  <w:num w:numId="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72AA"/>
    <w:rsid w:val="00001AAC"/>
    <w:rsid w:val="000042C8"/>
    <w:rsid w:val="00004D0B"/>
    <w:rsid w:val="0001147B"/>
    <w:rsid w:val="0001185F"/>
    <w:rsid w:val="00021C1A"/>
    <w:rsid w:val="00026668"/>
    <w:rsid w:val="00027293"/>
    <w:rsid w:val="00032448"/>
    <w:rsid w:val="00036907"/>
    <w:rsid w:val="000400EC"/>
    <w:rsid w:val="0004093C"/>
    <w:rsid w:val="00041937"/>
    <w:rsid w:val="00045D86"/>
    <w:rsid w:val="00046D01"/>
    <w:rsid w:val="00046D1A"/>
    <w:rsid w:val="00051028"/>
    <w:rsid w:val="0005126F"/>
    <w:rsid w:val="00053728"/>
    <w:rsid w:val="000545A6"/>
    <w:rsid w:val="00067EE7"/>
    <w:rsid w:val="00070486"/>
    <w:rsid w:val="0007138B"/>
    <w:rsid w:val="000727B4"/>
    <w:rsid w:val="00075F5A"/>
    <w:rsid w:val="00086166"/>
    <w:rsid w:val="00091664"/>
    <w:rsid w:val="00097DB8"/>
    <w:rsid w:val="000A0C4B"/>
    <w:rsid w:val="000A1517"/>
    <w:rsid w:val="000A2FAB"/>
    <w:rsid w:val="000A3D3A"/>
    <w:rsid w:val="000A5437"/>
    <w:rsid w:val="000A6D23"/>
    <w:rsid w:val="000B4CA3"/>
    <w:rsid w:val="000B7387"/>
    <w:rsid w:val="000C03CA"/>
    <w:rsid w:val="000C0581"/>
    <w:rsid w:val="000C193D"/>
    <w:rsid w:val="000C373C"/>
    <w:rsid w:val="000C37A0"/>
    <w:rsid w:val="000C7BFF"/>
    <w:rsid w:val="000D0C07"/>
    <w:rsid w:val="000D1F85"/>
    <w:rsid w:val="000D4BF8"/>
    <w:rsid w:val="000D5AB6"/>
    <w:rsid w:val="000D7A00"/>
    <w:rsid w:val="000E2ABF"/>
    <w:rsid w:val="000E5395"/>
    <w:rsid w:val="000E62AB"/>
    <w:rsid w:val="000E7C68"/>
    <w:rsid w:val="000F3E75"/>
    <w:rsid w:val="000F474A"/>
    <w:rsid w:val="00100037"/>
    <w:rsid w:val="00107285"/>
    <w:rsid w:val="00107620"/>
    <w:rsid w:val="00107F35"/>
    <w:rsid w:val="00112363"/>
    <w:rsid w:val="00121602"/>
    <w:rsid w:val="001230B1"/>
    <w:rsid w:val="00123974"/>
    <w:rsid w:val="00123DEA"/>
    <w:rsid w:val="0012430A"/>
    <w:rsid w:val="00134272"/>
    <w:rsid w:val="0013692A"/>
    <w:rsid w:val="001424F3"/>
    <w:rsid w:val="0014477E"/>
    <w:rsid w:val="0014719B"/>
    <w:rsid w:val="00150F43"/>
    <w:rsid w:val="0015147E"/>
    <w:rsid w:val="001526EA"/>
    <w:rsid w:val="001529BB"/>
    <w:rsid w:val="00152F21"/>
    <w:rsid w:val="0015420E"/>
    <w:rsid w:val="001543CC"/>
    <w:rsid w:val="0015518E"/>
    <w:rsid w:val="00160217"/>
    <w:rsid w:val="00160FBA"/>
    <w:rsid w:val="001629BC"/>
    <w:rsid w:val="001645A8"/>
    <w:rsid w:val="00164ABB"/>
    <w:rsid w:val="0016672D"/>
    <w:rsid w:val="00166E0A"/>
    <w:rsid w:val="00167493"/>
    <w:rsid w:val="00171D12"/>
    <w:rsid w:val="0017376B"/>
    <w:rsid w:val="00174DBE"/>
    <w:rsid w:val="00177E8E"/>
    <w:rsid w:val="0018256C"/>
    <w:rsid w:val="00182BC1"/>
    <w:rsid w:val="00185A8D"/>
    <w:rsid w:val="0019196E"/>
    <w:rsid w:val="001921CE"/>
    <w:rsid w:val="001A23FD"/>
    <w:rsid w:val="001A5BB1"/>
    <w:rsid w:val="001A781D"/>
    <w:rsid w:val="001A7DDB"/>
    <w:rsid w:val="001B062E"/>
    <w:rsid w:val="001B0D50"/>
    <w:rsid w:val="001B2011"/>
    <w:rsid w:val="001B5C53"/>
    <w:rsid w:val="001B671F"/>
    <w:rsid w:val="001C10EE"/>
    <w:rsid w:val="001C1792"/>
    <w:rsid w:val="001C1B32"/>
    <w:rsid w:val="001C2AEB"/>
    <w:rsid w:val="001C4071"/>
    <w:rsid w:val="001C40A2"/>
    <w:rsid w:val="001C5FE7"/>
    <w:rsid w:val="001D0079"/>
    <w:rsid w:val="001D0C98"/>
    <w:rsid w:val="001D4D39"/>
    <w:rsid w:val="001D5692"/>
    <w:rsid w:val="001D667E"/>
    <w:rsid w:val="001E08B0"/>
    <w:rsid w:val="001E4BF1"/>
    <w:rsid w:val="001E4EC5"/>
    <w:rsid w:val="001F5244"/>
    <w:rsid w:val="001F799D"/>
    <w:rsid w:val="002008FF"/>
    <w:rsid w:val="002035AC"/>
    <w:rsid w:val="00203625"/>
    <w:rsid w:val="00205386"/>
    <w:rsid w:val="00207128"/>
    <w:rsid w:val="002130DF"/>
    <w:rsid w:val="00216598"/>
    <w:rsid w:val="00217803"/>
    <w:rsid w:val="00217A48"/>
    <w:rsid w:val="00221086"/>
    <w:rsid w:val="00221949"/>
    <w:rsid w:val="00225594"/>
    <w:rsid w:val="00226921"/>
    <w:rsid w:val="00226D49"/>
    <w:rsid w:val="00227777"/>
    <w:rsid w:val="00233157"/>
    <w:rsid w:val="00233C69"/>
    <w:rsid w:val="002340B1"/>
    <w:rsid w:val="002417F0"/>
    <w:rsid w:val="00241810"/>
    <w:rsid w:val="0024646E"/>
    <w:rsid w:val="00250B6D"/>
    <w:rsid w:val="00255EF0"/>
    <w:rsid w:val="0025763D"/>
    <w:rsid w:val="00260B14"/>
    <w:rsid w:val="00263DBA"/>
    <w:rsid w:val="00264516"/>
    <w:rsid w:val="00266425"/>
    <w:rsid w:val="00266689"/>
    <w:rsid w:val="00272653"/>
    <w:rsid w:val="002730F0"/>
    <w:rsid w:val="00275BDD"/>
    <w:rsid w:val="00277EA1"/>
    <w:rsid w:val="00283AA4"/>
    <w:rsid w:val="00291A5B"/>
    <w:rsid w:val="002A4CFB"/>
    <w:rsid w:val="002A6682"/>
    <w:rsid w:val="002B0BC2"/>
    <w:rsid w:val="002B497A"/>
    <w:rsid w:val="002B56B2"/>
    <w:rsid w:val="002B6199"/>
    <w:rsid w:val="002B7577"/>
    <w:rsid w:val="002C0998"/>
    <w:rsid w:val="002C1398"/>
    <w:rsid w:val="002C1BBF"/>
    <w:rsid w:val="002C3664"/>
    <w:rsid w:val="002D13B8"/>
    <w:rsid w:val="002D1931"/>
    <w:rsid w:val="002D2496"/>
    <w:rsid w:val="002D38E1"/>
    <w:rsid w:val="002D4829"/>
    <w:rsid w:val="002D6FF7"/>
    <w:rsid w:val="002E0412"/>
    <w:rsid w:val="002E2D7D"/>
    <w:rsid w:val="002E450B"/>
    <w:rsid w:val="002E52D0"/>
    <w:rsid w:val="002F326C"/>
    <w:rsid w:val="002F5E7A"/>
    <w:rsid w:val="00307E99"/>
    <w:rsid w:val="0031655E"/>
    <w:rsid w:val="0032131E"/>
    <w:rsid w:val="003213C6"/>
    <w:rsid w:val="00324E21"/>
    <w:rsid w:val="00331CEE"/>
    <w:rsid w:val="00332196"/>
    <w:rsid w:val="00336FB5"/>
    <w:rsid w:val="003438B3"/>
    <w:rsid w:val="0034789F"/>
    <w:rsid w:val="00347DAE"/>
    <w:rsid w:val="003521A4"/>
    <w:rsid w:val="00362FA5"/>
    <w:rsid w:val="00365D72"/>
    <w:rsid w:val="003672AA"/>
    <w:rsid w:val="00367A7D"/>
    <w:rsid w:val="003703E4"/>
    <w:rsid w:val="00370741"/>
    <w:rsid w:val="0037463A"/>
    <w:rsid w:val="003757FC"/>
    <w:rsid w:val="003767FF"/>
    <w:rsid w:val="00381924"/>
    <w:rsid w:val="00382300"/>
    <w:rsid w:val="00383366"/>
    <w:rsid w:val="00386109"/>
    <w:rsid w:val="00392CD4"/>
    <w:rsid w:val="003945E2"/>
    <w:rsid w:val="00394898"/>
    <w:rsid w:val="00397921"/>
    <w:rsid w:val="00397ED2"/>
    <w:rsid w:val="003A027C"/>
    <w:rsid w:val="003A0B96"/>
    <w:rsid w:val="003A20BF"/>
    <w:rsid w:val="003A321A"/>
    <w:rsid w:val="003A74B9"/>
    <w:rsid w:val="003B3121"/>
    <w:rsid w:val="003B3834"/>
    <w:rsid w:val="003B7395"/>
    <w:rsid w:val="003C3F0C"/>
    <w:rsid w:val="003C5608"/>
    <w:rsid w:val="003D0F34"/>
    <w:rsid w:val="003D295D"/>
    <w:rsid w:val="003D3FB7"/>
    <w:rsid w:val="003D62C7"/>
    <w:rsid w:val="003E20A6"/>
    <w:rsid w:val="003E6CD7"/>
    <w:rsid w:val="003F389A"/>
    <w:rsid w:val="003F38C0"/>
    <w:rsid w:val="00403593"/>
    <w:rsid w:val="00404BD6"/>
    <w:rsid w:val="00411130"/>
    <w:rsid w:val="004147E0"/>
    <w:rsid w:val="00415867"/>
    <w:rsid w:val="00415877"/>
    <w:rsid w:val="004210C2"/>
    <w:rsid w:val="004271ED"/>
    <w:rsid w:val="00427CD3"/>
    <w:rsid w:val="00427D89"/>
    <w:rsid w:val="00430E40"/>
    <w:rsid w:val="004345A1"/>
    <w:rsid w:val="00435149"/>
    <w:rsid w:val="004433AB"/>
    <w:rsid w:val="004444FD"/>
    <w:rsid w:val="004450E0"/>
    <w:rsid w:val="004458C0"/>
    <w:rsid w:val="00451453"/>
    <w:rsid w:val="00452590"/>
    <w:rsid w:val="004530E9"/>
    <w:rsid w:val="0045343B"/>
    <w:rsid w:val="00455E6F"/>
    <w:rsid w:val="00456C70"/>
    <w:rsid w:val="004570F7"/>
    <w:rsid w:val="00457B3B"/>
    <w:rsid w:val="00457C53"/>
    <w:rsid w:val="00460251"/>
    <w:rsid w:val="0046050E"/>
    <w:rsid w:val="00461894"/>
    <w:rsid w:val="00464938"/>
    <w:rsid w:val="00464C52"/>
    <w:rsid w:val="00464E3F"/>
    <w:rsid w:val="0046737A"/>
    <w:rsid w:val="004700A4"/>
    <w:rsid w:val="004761BF"/>
    <w:rsid w:val="00477602"/>
    <w:rsid w:val="004827F7"/>
    <w:rsid w:val="00482E63"/>
    <w:rsid w:val="00484E6C"/>
    <w:rsid w:val="0049342B"/>
    <w:rsid w:val="00494724"/>
    <w:rsid w:val="0049754A"/>
    <w:rsid w:val="004A2D78"/>
    <w:rsid w:val="004A3DD0"/>
    <w:rsid w:val="004B22E6"/>
    <w:rsid w:val="004C0E55"/>
    <w:rsid w:val="004C18EB"/>
    <w:rsid w:val="004C3B71"/>
    <w:rsid w:val="004C42ED"/>
    <w:rsid w:val="004C5331"/>
    <w:rsid w:val="004C67C7"/>
    <w:rsid w:val="004D03DD"/>
    <w:rsid w:val="004D363E"/>
    <w:rsid w:val="004D3BAE"/>
    <w:rsid w:val="004E5CDA"/>
    <w:rsid w:val="004E6632"/>
    <w:rsid w:val="004E729A"/>
    <w:rsid w:val="004F01F4"/>
    <w:rsid w:val="004F0A8D"/>
    <w:rsid w:val="004F50A9"/>
    <w:rsid w:val="00501B77"/>
    <w:rsid w:val="0050397B"/>
    <w:rsid w:val="0050429D"/>
    <w:rsid w:val="0051018B"/>
    <w:rsid w:val="005109A0"/>
    <w:rsid w:val="00511F55"/>
    <w:rsid w:val="005123C3"/>
    <w:rsid w:val="005127D2"/>
    <w:rsid w:val="00512C0F"/>
    <w:rsid w:val="005171C8"/>
    <w:rsid w:val="00522826"/>
    <w:rsid w:val="00532302"/>
    <w:rsid w:val="00532C72"/>
    <w:rsid w:val="00533838"/>
    <w:rsid w:val="00535238"/>
    <w:rsid w:val="005363D3"/>
    <w:rsid w:val="0054452C"/>
    <w:rsid w:val="00545A21"/>
    <w:rsid w:val="00547251"/>
    <w:rsid w:val="00551488"/>
    <w:rsid w:val="00551940"/>
    <w:rsid w:val="00555D99"/>
    <w:rsid w:val="00556B80"/>
    <w:rsid w:val="00557E31"/>
    <w:rsid w:val="00567021"/>
    <w:rsid w:val="00567A0F"/>
    <w:rsid w:val="00572CC5"/>
    <w:rsid w:val="00575624"/>
    <w:rsid w:val="00581AAF"/>
    <w:rsid w:val="00583EEE"/>
    <w:rsid w:val="00586F6A"/>
    <w:rsid w:val="00594F88"/>
    <w:rsid w:val="005A7AB3"/>
    <w:rsid w:val="005B05D6"/>
    <w:rsid w:val="005B19B8"/>
    <w:rsid w:val="005B2C40"/>
    <w:rsid w:val="005B5BD8"/>
    <w:rsid w:val="005B6891"/>
    <w:rsid w:val="005C3EC1"/>
    <w:rsid w:val="005C5BC9"/>
    <w:rsid w:val="005C73AE"/>
    <w:rsid w:val="005D639F"/>
    <w:rsid w:val="005E00A1"/>
    <w:rsid w:val="005E02BA"/>
    <w:rsid w:val="005E27EE"/>
    <w:rsid w:val="005E3921"/>
    <w:rsid w:val="005E5B10"/>
    <w:rsid w:val="005E6235"/>
    <w:rsid w:val="005E70DE"/>
    <w:rsid w:val="005F3307"/>
    <w:rsid w:val="005F35B7"/>
    <w:rsid w:val="00604B66"/>
    <w:rsid w:val="006074E2"/>
    <w:rsid w:val="00613073"/>
    <w:rsid w:val="006134FB"/>
    <w:rsid w:val="00621AAB"/>
    <w:rsid w:val="00621DC4"/>
    <w:rsid w:val="00633B27"/>
    <w:rsid w:val="00635A26"/>
    <w:rsid w:val="006401C0"/>
    <w:rsid w:val="00642568"/>
    <w:rsid w:val="00645F5F"/>
    <w:rsid w:val="006520AF"/>
    <w:rsid w:val="00654116"/>
    <w:rsid w:val="0065482E"/>
    <w:rsid w:val="00657B9A"/>
    <w:rsid w:val="00660BE6"/>
    <w:rsid w:val="00662B5E"/>
    <w:rsid w:val="00664EED"/>
    <w:rsid w:val="00670070"/>
    <w:rsid w:val="00670F72"/>
    <w:rsid w:val="00676004"/>
    <w:rsid w:val="0068342B"/>
    <w:rsid w:val="00684432"/>
    <w:rsid w:val="0068776F"/>
    <w:rsid w:val="00690293"/>
    <w:rsid w:val="00690D6B"/>
    <w:rsid w:val="0069238D"/>
    <w:rsid w:val="00692CE2"/>
    <w:rsid w:val="006968B3"/>
    <w:rsid w:val="006A1639"/>
    <w:rsid w:val="006A23D1"/>
    <w:rsid w:val="006A71E8"/>
    <w:rsid w:val="006A78D2"/>
    <w:rsid w:val="006A794A"/>
    <w:rsid w:val="006B2A09"/>
    <w:rsid w:val="006B41E0"/>
    <w:rsid w:val="006B46B1"/>
    <w:rsid w:val="006B7448"/>
    <w:rsid w:val="006C25A7"/>
    <w:rsid w:val="006C32AA"/>
    <w:rsid w:val="006C502B"/>
    <w:rsid w:val="006C6B6C"/>
    <w:rsid w:val="006E2683"/>
    <w:rsid w:val="006E27A9"/>
    <w:rsid w:val="006E3D93"/>
    <w:rsid w:val="006F6535"/>
    <w:rsid w:val="00706E56"/>
    <w:rsid w:val="00710851"/>
    <w:rsid w:val="00712846"/>
    <w:rsid w:val="007178D6"/>
    <w:rsid w:val="007222BF"/>
    <w:rsid w:val="00723EF1"/>
    <w:rsid w:val="00732FE1"/>
    <w:rsid w:val="007344FF"/>
    <w:rsid w:val="0073575A"/>
    <w:rsid w:val="00736934"/>
    <w:rsid w:val="00740645"/>
    <w:rsid w:val="00741A4C"/>
    <w:rsid w:val="00742340"/>
    <w:rsid w:val="007431F3"/>
    <w:rsid w:val="007437CF"/>
    <w:rsid w:val="00746267"/>
    <w:rsid w:val="00747E31"/>
    <w:rsid w:val="007528C1"/>
    <w:rsid w:val="00753B52"/>
    <w:rsid w:val="00755260"/>
    <w:rsid w:val="007575A0"/>
    <w:rsid w:val="00761B4D"/>
    <w:rsid w:val="00762050"/>
    <w:rsid w:val="00762AFF"/>
    <w:rsid w:val="0077732C"/>
    <w:rsid w:val="007801FC"/>
    <w:rsid w:val="007859E1"/>
    <w:rsid w:val="0078793F"/>
    <w:rsid w:val="0079764E"/>
    <w:rsid w:val="00797A38"/>
    <w:rsid w:val="007A4146"/>
    <w:rsid w:val="007A62D8"/>
    <w:rsid w:val="007A6306"/>
    <w:rsid w:val="007A6387"/>
    <w:rsid w:val="007B20DC"/>
    <w:rsid w:val="007B3611"/>
    <w:rsid w:val="007B41D4"/>
    <w:rsid w:val="007B43D1"/>
    <w:rsid w:val="007B4AD2"/>
    <w:rsid w:val="007B5752"/>
    <w:rsid w:val="007C2C38"/>
    <w:rsid w:val="007D02E8"/>
    <w:rsid w:val="007D1151"/>
    <w:rsid w:val="007D32C9"/>
    <w:rsid w:val="007D3442"/>
    <w:rsid w:val="007D577F"/>
    <w:rsid w:val="007E1DC6"/>
    <w:rsid w:val="007E2CD0"/>
    <w:rsid w:val="007E336E"/>
    <w:rsid w:val="007E5BF1"/>
    <w:rsid w:val="007E5F06"/>
    <w:rsid w:val="007E61B3"/>
    <w:rsid w:val="007E7A46"/>
    <w:rsid w:val="007F5221"/>
    <w:rsid w:val="007F6B6E"/>
    <w:rsid w:val="007F7F78"/>
    <w:rsid w:val="008013F3"/>
    <w:rsid w:val="00803CED"/>
    <w:rsid w:val="0080628F"/>
    <w:rsid w:val="00806E0C"/>
    <w:rsid w:val="00807A92"/>
    <w:rsid w:val="008140EF"/>
    <w:rsid w:val="00820ACE"/>
    <w:rsid w:val="00821719"/>
    <w:rsid w:val="00825CE8"/>
    <w:rsid w:val="008271A5"/>
    <w:rsid w:val="00832657"/>
    <w:rsid w:val="00845CCB"/>
    <w:rsid w:val="0084644C"/>
    <w:rsid w:val="008475D2"/>
    <w:rsid w:val="00851C4A"/>
    <w:rsid w:val="008553E8"/>
    <w:rsid w:val="00856537"/>
    <w:rsid w:val="00856849"/>
    <w:rsid w:val="00861868"/>
    <w:rsid w:val="00863FB0"/>
    <w:rsid w:val="0086656A"/>
    <w:rsid w:val="00867817"/>
    <w:rsid w:val="00870A66"/>
    <w:rsid w:val="008718E8"/>
    <w:rsid w:val="00871E3A"/>
    <w:rsid w:val="0087213A"/>
    <w:rsid w:val="00874419"/>
    <w:rsid w:val="00874D14"/>
    <w:rsid w:val="00875D86"/>
    <w:rsid w:val="00877287"/>
    <w:rsid w:val="008802A1"/>
    <w:rsid w:val="0088088E"/>
    <w:rsid w:val="0088193E"/>
    <w:rsid w:val="0088199E"/>
    <w:rsid w:val="00882279"/>
    <w:rsid w:val="00884032"/>
    <w:rsid w:val="00884EC1"/>
    <w:rsid w:val="00885D9B"/>
    <w:rsid w:val="008943C9"/>
    <w:rsid w:val="008952EB"/>
    <w:rsid w:val="008960A5"/>
    <w:rsid w:val="00896390"/>
    <w:rsid w:val="0089666C"/>
    <w:rsid w:val="008A0FBA"/>
    <w:rsid w:val="008A135F"/>
    <w:rsid w:val="008A1BA4"/>
    <w:rsid w:val="008A417F"/>
    <w:rsid w:val="008A4CEF"/>
    <w:rsid w:val="008B1001"/>
    <w:rsid w:val="008B1C3F"/>
    <w:rsid w:val="008B466E"/>
    <w:rsid w:val="008C3623"/>
    <w:rsid w:val="008D14D0"/>
    <w:rsid w:val="008D4178"/>
    <w:rsid w:val="008D4D78"/>
    <w:rsid w:val="008D6A3C"/>
    <w:rsid w:val="008E5177"/>
    <w:rsid w:val="008F0A31"/>
    <w:rsid w:val="008F1B49"/>
    <w:rsid w:val="008F3DB9"/>
    <w:rsid w:val="008F5AAF"/>
    <w:rsid w:val="008F60F3"/>
    <w:rsid w:val="008F76F3"/>
    <w:rsid w:val="0090033C"/>
    <w:rsid w:val="00903B87"/>
    <w:rsid w:val="009068F1"/>
    <w:rsid w:val="00907E08"/>
    <w:rsid w:val="00910487"/>
    <w:rsid w:val="00910FC3"/>
    <w:rsid w:val="0091112B"/>
    <w:rsid w:val="009144B6"/>
    <w:rsid w:val="00920B44"/>
    <w:rsid w:val="00920F1B"/>
    <w:rsid w:val="009243E9"/>
    <w:rsid w:val="009309F9"/>
    <w:rsid w:val="0093775B"/>
    <w:rsid w:val="00937ABE"/>
    <w:rsid w:val="00943C0E"/>
    <w:rsid w:val="00944240"/>
    <w:rsid w:val="00947FA7"/>
    <w:rsid w:val="0095545F"/>
    <w:rsid w:val="009615BD"/>
    <w:rsid w:val="0096269B"/>
    <w:rsid w:val="00966CAD"/>
    <w:rsid w:val="00970FD7"/>
    <w:rsid w:val="009718CD"/>
    <w:rsid w:val="00972F22"/>
    <w:rsid w:val="00974D99"/>
    <w:rsid w:val="00977DFF"/>
    <w:rsid w:val="00985077"/>
    <w:rsid w:val="0098644D"/>
    <w:rsid w:val="009900FB"/>
    <w:rsid w:val="009935F0"/>
    <w:rsid w:val="00994C4C"/>
    <w:rsid w:val="009A40BF"/>
    <w:rsid w:val="009A416E"/>
    <w:rsid w:val="009A7C7F"/>
    <w:rsid w:val="009D3B39"/>
    <w:rsid w:val="009E29EE"/>
    <w:rsid w:val="009E332F"/>
    <w:rsid w:val="009E416B"/>
    <w:rsid w:val="009E74AE"/>
    <w:rsid w:val="009F4286"/>
    <w:rsid w:val="009F572A"/>
    <w:rsid w:val="00A02B41"/>
    <w:rsid w:val="00A047CF"/>
    <w:rsid w:val="00A05170"/>
    <w:rsid w:val="00A068C9"/>
    <w:rsid w:val="00A10D7A"/>
    <w:rsid w:val="00A10F69"/>
    <w:rsid w:val="00A1146F"/>
    <w:rsid w:val="00A12900"/>
    <w:rsid w:val="00A1315E"/>
    <w:rsid w:val="00A20147"/>
    <w:rsid w:val="00A27253"/>
    <w:rsid w:val="00A2757B"/>
    <w:rsid w:val="00A3245B"/>
    <w:rsid w:val="00A43810"/>
    <w:rsid w:val="00A44250"/>
    <w:rsid w:val="00A4668F"/>
    <w:rsid w:val="00A47624"/>
    <w:rsid w:val="00A516D4"/>
    <w:rsid w:val="00A51804"/>
    <w:rsid w:val="00A51EC6"/>
    <w:rsid w:val="00A5290C"/>
    <w:rsid w:val="00A529ED"/>
    <w:rsid w:val="00A535D3"/>
    <w:rsid w:val="00A54D08"/>
    <w:rsid w:val="00A55831"/>
    <w:rsid w:val="00A5701A"/>
    <w:rsid w:val="00A61FF9"/>
    <w:rsid w:val="00A704FD"/>
    <w:rsid w:val="00A70DBD"/>
    <w:rsid w:val="00A72457"/>
    <w:rsid w:val="00A76546"/>
    <w:rsid w:val="00A804BB"/>
    <w:rsid w:val="00A81CCD"/>
    <w:rsid w:val="00A8416B"/>
    <w:rsid w:val="00A85B13"/>
    <w:rsid w:val="00A876F4"/>
    <w:rsid w:val="00A87CFA"/>
    <w:rsid w:val="00A902C8"/>
    <w:rsid w:val="00A91788"/>
    <w:rsid w:val="00A96501"/>
    <w:rsid w:val="00A96A62"/>
    <w:rsid w:val="00AA333A"/>
    <w:rsid w:val="00AB0E79"/>
    <w:rsid w:val="00AB3080"/>
    <w:rsid w:val="00AB4BBB"/>
    <w:rsid w:val="00AB57D3"/>
    <w:rsid w:val="00AC3B55"/>
    <w:rsid w:val="00AC73DB"/>
    <w:rsid w:val="00AD073C"/>
    <w:rsid w:val="00AD236D"/>
    <w:rsid w:val="00AD2D7F"/>
    <w:rsid w:val="00AD54FB"/>
    <w:rsid w:val="00AE1E03"/>
    <w:rsid w:val="00AE2D0A"/>
    <w:rsid w:val="00AE4F9F"/>
    <w:rsid w:val="00AE6918"/>
    <w:rsid w:val="00AF0B3B"/>
    <w:rsid w:val="00AF4778"/>
    <w:rsid w:val="00AF47FE"/>
    <w:rsid w:val="00AF4BB3"/>
    <w:rsid w:val="00AF4D53"/>
    <w:rsid w:val="00AF5688"/>
    <w:rsid w:val="00B00D1A"/>
    <w:rsid w:val="00B03DF1"/>
    <w:rsid w:val="00B04CD2"/>
    <w:rsid w:val="00B06411"/>
    <w:rsid w:val="00B12176"/>
    <w:rsid w:val="00B14610"/>
    <w:rsid w:val="00B212D4"/>
    <w:rsid w:val="00B2225B"/>
    <w:rsid w:val="00B22DA3"/>
    <w:rsid w:val="00B23830"/>
    <w:rsid w:val="00B2561A"/>
    <w:rsid w:val="00B277A6"/>
    <w:rsid w:val="00B30377"/>
    <w:rsid w:val="00B3078D"/>
    <w:rsid w:val="00B326A0"/>
    <w:rsid w:val="00B377B6"/>
    <w:rsid w:val="00B37DC7"/>
    <w:rsid w:val="00B415C0"/>
    <w:rsid w:val="00B43F69"/>
    <w:rsid w:val="00B51339"/>
    <w:rsid w:val="00B54D06"/>
    <w:rsid w:val="00B63D23"/>
    <w:rsid w:val="00B7150F"/>
    <w:rsid w:val="00B71B3C"/>
    <w:rsid w:val="00B77C56"/>
    <w:rsid w:val="00B806EB"/>
    <w:rsid w:val="00B82E46"/>
    <w:rsid w:val="00B8603E"/>
    <w:rsid w:val="00B96F63"/>
    <w:rsid w:val="00BA1ED5"/>
    <w:rsid w:val="00BA345B"/>
    <w:rsid w:val="00BA600E"/>
    <w:rsid w:val="00BA7F25"/>
    <w:rsid w:val="00BB17EA"/>
    <w:rsid w:val="00BB1C87"/>
    <w:rsid w:val="00BB62DB"/>
    <w:rsid w:val="00BB79E8"/>
    <w:rsid w:val="00BC041E"/>
    <w:rsid w:val="00BC0B96"/>
    <w:rsid w:val="00BC29CC"/>
    <w:rsid w:val="00BD0D19"/>
    <w:rsid w:val="00BD2718"/>
    <w:rsid w:val="00BE0328"/>
    <w:rsid w:val="00BE2F8E"/>
    <w:rsid w:val="00BE38A7"/>
    <w:rsid w:val="00BE52A3"/>
    <w:rsid w:val="00BE52CD"/>
    <w:rsid w:val="00BE5E8B"/>
    <w:rsid w:val="00BF0755"/>
    <w:rsid w:val="00BF2185"/>
    <w:rsid w:val="00BF3EC7"/>
    <w:rsid w:val="00BF46DB"/>
    <w:rsid w:val="00BF49EE"/>
    <w:rsid w:val="00BF5D58"/>
    <w:rsid w:val="00BF63B0"/>
    <w:rsid w:val="00BF6FDF"/>
    <w:rsid w:val="00C01901"/>
    <w:rsid w:val="00C03686"/>
    <w:rsid w:val="00C057D8"/>
    <w:rsid w:val="00C064A1"/>
    <w:rsid w:val="00C10B7D"/>
    <w:rsid w:val="00C110CB"/>
    <w:rsid w:val="00C12839"/>
    <w:rsid w:val="00C2335C"/>
    <w:rsid w:val="00C2372C"/>
    <w:rsid w:val="00C24214"/>
    <w:rsid w:val="00C3143D"/>
    <w:rsid w:val="00C35DEF"/>
    <w:rsid w:val="00C5781D"/>
    <w:rsid w:val="00C6232C"/>
    <w:rsid w:val="00C63EF7"/>
    <w:rsid w:val="00C70935"/>
    <w:rsid w:val="00C70984"/>
    <w:rsid w:val="00C73020"/>
    <w:rsid w:val="00C73E60"/>
    <w:rsid w:val="00C76234"/>
    <w:rsid w:val="00C76726"/>
    <w:rsid w:val="00C878B8"/>
    <w:rsid w:val="00C903B3"/>
    <w:rsid w:val="00C94EE0"/>
    <w:rsid w:val="00C957AC"/>
    <w:rsid w:val="00C97043"/>
    <w:rsid w:val="00CA0599"/>
    <w:rsid w:val="00CA7930"/>
    <w:rsid w:val="00CB71B6"/>
    <w:rsid w:val="00CC13D7"/>
    <w:rsid w:val="00CC4891"/>
    <w:rsid w:val="00CC7565"/>
    <w:rsid w:val="00CC7C1B"/>
    <w:rsid w:val="00CD020B"/>
    <w:rsid w:val="00CD2C37"/>
    <w:rsid w:val="00CD7268"/>
    <w:rsid w:val="00CE18CE"/>
    <w:rsid w:val="00CE6853"/>
    <w:rsid w:val="00CE7FB6"/>
    <w:rsid w:val="00CE7FD9"/>
    <w:rsid w:val="00CF48CC"/>
    <w:rsid w:val="00CF5514"/>
    <w:rsid w:val="00CF5DFD"/>
    <w:rsid w:val="00CF61D6"/>
    <w:rsid w:val="00D03852"/>
    <w:rsid w:val="00D0394A"/>
    <w:rsid w:val="00D10793"/>
    <w:rsid w:val="00D13307"/>
    <w:rsid w:val="00D139F8"/>
    <w:rsid w:val="00D141FD"/>
    <w:rsid w:val="00D15702"/>
    <w:rsid w:val="00D17117"/>
    <w:rsid w:val="00D256A3"/>
    <w:rsid w:val="00D30814"/>
    <w:rsid w:val="00D34AD9"/>
    <w:rsid w:val="00D34F02"/>
    <w:rsid w:val="00D36578"/>
    <w:rsid w:val="00D416D8"/>
    <w:rsid w:val="00D53628"/>
    <w:rsid w:val="00D54912"/>
    <w:rsid w:val="00D6034B"/>
    <w:rsid w:val="00D60886"/>
    <w:rsid w:val="00D620AF"/>
    <w:rsid w:val="00D65599"/>
    <w:rsid w:val="00D65671"/>
    <w:rsid w:val="00D66109"/>
    <w:rsid w:val="00D669C6"/>
    <w:rsid w:val="00D70543"/>
    <w:rsid w:val="00D743D8"/>
    <w:rsid w:val="00D804C5"/>
    <w:rsid w:val="00D916A7"/>
    <w:rsid w:val="00D91811"/>
    <w:rsid w:val="00D91E6F"/>
    <w:rsid w:val="00D94413"/>
    <w:rsid w:val="00D96F14"/>
    <w:rsid w:val="00D96F7B"/>
    <w:rsid w:val="00DA1116"/>
    <w:rsid w:val="00DA204F"/>
    <w:rsid w:val="00DA2567"/>
    <w:rsid w:val="00DA332D"/>
    <w:rsid w:val="00DA668A"/>
    <w:rsid w:val="00DB0F54"/>
    <w:rsid w:val="00DB2335"/>
    <w:rsid w:val="00DB2C6F"/>
    <w:rsid w:val="00DB30E9"/>
    <w:rsid w:val="00DB5BD7"/>
    <w:rsid w:val="00DB71D5"/>
    <w:rsid w:val="00DC76D8"/>
    <w:rsid w:val="00DD0475"/>
    <w:rsid w:val="00DD0A9C"/>
    <w:rsid w:val="00DD19BC"/>
    <w:rsid w:val="00DD48BD"/>
    <w:rsid w:val="00DE06F0"/>
    <w:rsid w:val="00DE3A59"/>
    <w:rsid w:val="00DE563D"/>
    <w:rsid w:val="00DE72DF"/>
    <w:rsid w:val="00DE788F"/>
    <w:rsid w:val="00DF029E"/>
    <w:rsid w:val="00E010FA"/>
    <w:rsid w:val="00E03693"/>
    <w:rsid w:val="00E14D4B"/>
    <w:rsid w:val="00E1516C"/>
    <w:rsid w:val="00E16E27"/>
    <w:rsid w:val="00E17309"/>
    <w:rsid w:val="00E2200B"/>
    <w:rsid w:val="00E233C8"/>
    <w:rsid w:val="00E24C43"/>
    <w:rsid w:val="00E31F7B"/>
    <w:rsid w:val="00E36731"/>
    <w:rsid w:val="00E473A0"/>
    <w:rsid w:val="00E4752B"/>
    <w:rsid w:val="00E54136"/>
    <w:rsid w:val="00E54637"/>
    <w:rsid w:val="00E55326"/>
    <w:rsid w:val="00E559C4"/>
    <w:rsid w:val="00E55EB5"/>
    <w:rsid w:val="00E618C6"/>
    <w:rsid w:val="00E63C4F"/>
    <w:rsid w:val="00E70B2F"/>
    <w:rsid w:val="00E7461D"/>
    <w:rsid w:val="00E77452"/>
    <w:rsid w:val="00E7774C"/>
    <w:rsid w:val="00E81AF1"/>
    <w:rsid w:val="00E84213"/>
    <w:rsid w:val="00E945D6"/>
    <w:rsid w:val="00EA0353"/>
    <w:rsid w:val="00EA0B26"/>
    <w:rsid w:val="00EA0FA7"/>
    <w:rsid w:val="00EA1A89"/>
    <w:rsid w:val="00EA45B0"/>
    <w:rsid w:val="00EB08E3"/>
    <w:rsid w:val="00EB20CD"/>
    <w:rsid w:val="00EB6B07"/>
    <w:rsid w:val="00EC203D"/>
    <w:rsid w:val="00EC43B2"/>
    <w:rsid w:val="00EC48B2"/>
    <w:rsid w:val="00EC579A"/>
    <w:rsid w:val="00EC58E4"/>
    <w:rsid w:val="00ED0A1A"/>
    <w:rsid w:val="00ED41BA"/>
    <w:rsid w:val="00ED6808"/>
    <w:rsid w:val="00ED7D49"/>
    <w:rsid w:val="00EE08CD"/>
    <w:rsid w:val="00EE0A4F"/>
    <w:rsid w:val="00EE109A"/>
    <w:rsid w:val="00EE458E"/>
    <w:rsid w:val="00EE4FD8"/>
    <w:rsid w:val="00EE5949"/>
    <w:rsid w:val="00EF0663"/>
    <w:rsid w:val="00EF0B43"/>
    <w:rsid w:val="00EF0E92"/>
    <w:rsid w:val="00EF3825"/>
    <w:rsid w:val="00EF43D4"/>
    <w:rsid w:val="00F00B07"/>
    <w:rsid w:val="00F00E9D"/>
    <w:rsid w:val="00F0196E"/>
    <w:rsid w:val="00F02D23"/>
    <w:rsid w:val="00F039D9"/>
    <w:rsid w:val="00F05ACB"/>
    <w:rsid w:val="00F0773C"/>
    <w:rsid w:val="00F07B4B"/>
    <w:rsid w:val="00F106A8"/>
    <w:rsid w:val="00F165AB"/>
    <w:rsid w:val="00F2376F"/>
    <w:rsid w:val="00F26489"/>
    <w:rsid w:val="00F266BF"/>
    <w:rsid w:val="00F27BF6"/>
    <w:rsid w:val="00F30E91"/>
    <w:rsid w:val="00F340AD"/>
    <w:rsid w:val="00F36673"/>
    <w:rsid w:val="00F378AE"/>
    <w:rsid w:val="00F40E62"/>
    <w:rsid w:val="00F45452"/>
    <w:rsid w:val="00F473AF"/>
    <w:rsid w:val="00F47F39"/>
    <w:rsid w:val="00F5113D"/>
    <w:rsid w:val="00F5284B"/>
    <w:rsid w:val="00F53AE7"/>
    <w:rsid w:val="00F60D3F"/>
    <w:rsid w:val="00F6372C"/>
    <w:rsid w:val="00F6553A"/>
    <w:rsid w:val="00F70A9E"/>
    <w:rsid w:val="00F72F36"/>
    <w:rsid w:val="00F765CE"/>
    <w:rsid w:val="00F76973"/>
    <w:rsid w:val="00F819C9"/>
    <w:rsid w:val="00F82DF7"/>
    <w:rsid w:val="00F91D75"/>
    <w:rsid w:val="00F926BC"/>
    <w:rsid w:val="00F936EC"/>
    <w:rsid w:val="00F968E2"/>
    <w:rsid w:val="00F96AB9"/>
    <w:rsid w:val="00FA38C1"/>
    <w:rsid w:val="00FA407C"/>
    <w:rsid w:val="00FA4A23"/>
    <w:rsid w:val="00FA76B8"/>
    <w:rsid w:val="00FB031F"/>
    <w:rsid w:val="00FB0B44"/>
    <w:rsid w:val="00FB5CD0"/>
    <w:rsid w:val="00FD0F9C"/>
    <w:rsid w:val="00FD1F09"/>
    <w:rsid w:val="00FD3F6E"/>
    <w:rsid w:val="00FD48BF"/>
    <w:rsid w:val="00FD58C9"/>
    <w:rsid w:val="00FD5AC3"/>
    <w:rsid w:val="00FD65AD"/>
    <w:rsid w:val="00FE1AB8"/>
    <w:rsid w:val="00FE1B1D"/>
    <w:rsid w:val="00FE3725"/>
    <w:rsid w:val="00FE39CA"/>
    <w:rsid w:val="00FE72D5"/>
    <w:rsid w:val="00FF20DC"/>
    <w:rsid w:val="00FF4C5A"/>
    <w:rsid w:val="00FF4D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5AC9092"/>
  <w15:chartTrackingRefBased/>
  <w15:docId w15:val="{8201E4B7-2CA7-4C5F-B3F2-362FE0B6E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Arial"/>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1811"/>
  </w:style>
  <w:style w:type="paragraph" w:styleId="Heading1">
    <w:name w:val="heading 1"/>
    <w:basedOn w:val="Normal"/>
    <w:next w:val="Normal"/>
    <w:link w:val="Heading1Char"/>
    <w:qFormat/>
    <w:rsid w:val="00670070"/>
    <w:pPr>
      <w:keepNext/>
      <w:pageBreakBefore/>
      <w:numPr>
        <w:numId w:val="4"/>
      </w:numPr>
      <w:pBdr>
        <w:top w:val="single" w:sz="18" w:space="1" w:color="00858A"/>
        <w:bottom w:val="single" w:sz="18" w:space="1" w:color="00858A"/>
      </w:pBdr>
      <w:spacing w:before="120" w:after="240"/>
      <w:outlineLvl w:val="0"/>
    </w:pPr>
    <w:rPr>
      <w:rFonts w:ascii="Arial" w:hAnsi="Arial"/>
      <w:b/>
      <w:bCs/>
      <w:smallCaps/>
      <w:color w:val="44546A"/>
      <w:spacing w:val="30"/>
      <w:kern w:val="32"/>
      <w:szCs w:val="32"/>
    </w:rPr>
  </w:style>
  <w:style w:type="paragraph" w:styleId="Heading2">
    <w:name w:val="heading 2"/>
    <w:basedOn w:val="Normal"/>
    <w:next w:val="Normal"/>
    <w:link w:val="Heading2Char"/>
    <w:qFormat/>
    <w:rsid w:val="00684432"/>
    <w:pPr>
      <w:keepNext/>
      <w:numPr>
        <w:ilvl w:val="1"/>
        <w:numId w:val="4"/>
      </w:numPr>
      <w:pBdr>
        <w:top w:val="single" w:sz="12" w:space="1" w:color="767171"/>
      </w:pBdr>
      <w:tabs>
        <w:tab w:val="num" w:pos="720"/>
      </w:tabs>
      <w:spacing w:before="260" w:after="140"/>
      <w:ind w:left="720"/>
      <w:outlineLvl w:val="1"/>
    </w:pPr>
    <w:rPr>
      <w:rFonts w:ascii="Arial" w:hAnsi="Arial"/>
      <w:b/>
      <w:bCs/>
      <w:iCs/>
      <w:color w:val="00858A"/>
      <w:szCs w:val="28"/>
    </w:rPr>
  </w:style>
  <w:style w:type="paragraph" w:styleId="Heading3">
    <w:name w:val="heading 3"/>
    <w:basedOn w:val="Normal"/>
    <w:next w:val="Normal"/>
    <w:link w:val="Heading3Char"/>
    <w:qFormat/>
    <w:rsid w:val="001A23FD"/>
    <w:pPr>
      <w:keepNext/>
      <w:numPr>
        <w:ilvl w:val="2"/>
        <w:numId w:val="4"/>
      </w:numPr>
      <w:spacing w:before="240" w:after="120" w:line="260" w:lineRule="atLeast"/>
      <w:outlineLvl w:val="2"/>
    </w:pPr>
    <w:rPr>
      <w:rFonts w:ascii="Arial" w:hAnsi="Arial"/>
      <w:b/>
      <w:bCs/>
      <w:color w:val="00858A"/>
      <w:sz w:val="22"/>
      <w:szCs w:val="26"/>
    </w:rPr>
  </w:style>
  <w:style w:type="paragraph" w:styleId="Heading4">
    <w:name w:val="heading 4"/>
    <w:basedOn w:val="Normal"/>
    <w:next w:val="Normal"/>
    <w:qFormat/>
    <w:rsid w:val="000C193D"/>
    <w:pPr>
      <w:keepNext/>
      <w:numPr>
        <w:ilvl w:val="3"/>
        <w:numId w:val="4"/>
      </w:numPr>
      <w:spacing w:before="240" w:after="60" w:line="260" w:lineRule="atLeast"/>
      <w:ind w:right="1440"/>
      <w:outlineLvl w:val="3"/>
    </w:pPr>
    <w:rPr>
      <w:rFonts w:ascii="Arial" w:hAnsi="Arial"/>
      <w:b/>
      <w:bCs/>
      <w:smallCaps/>
      <w:color w:val="183F70"/>
      <w:szCs w:val="28"/>
    </w:rPr>
  </w:style>
  <w:style w:type="paragraph" w:styleId="Heading5">
    <w:name w:val="heading 5"/>
    <w:basedOn w:val="Normal"/>
    <w:next w:val="Normal"/>
    <w:qFormat/>
    <w:rsid w:val="00BE52CD"/>
    <w:p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1000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BottomofForm">
    <w:name w:val="HTML Bottom of Form"/>
    <w:basedOn w:val="Normal"/>
    <w:next w:val="Normal"/>
    <w:hidden/>
    <w:rsid w:val="005C3EC1"/>
    <w:pPr>
      <w:pBdr>
        <w:top w:val="single" w:sz="6" w:space="1" w:color="auto"/>
      </w:pBdr>
      <w:jc w:val="center"/>
    </w:pPr>
    <w:rPr>
      <w:rFonts w:ascii="Arial" w:hAnsi="Arial"/>
      <w:vanish/>
      <w:sz w:val="16"/>
      <w:szCs w:val="16"/>
    </w:rPr>
  </w:style>
  <w:style w:type="paragraph" w:styleId="z-TopofForm">
    <w:name w:val="HTML Top of Form"/>
    <w:basedOn w:val="Normal"/>
    <w:next w:val="Normal"/>
    <w:hidden/>
    <w:rsid w:val="005C3EC1"/>
    <w:pPr>
      <w:pBdr>
        <w:bottom w:val="single" w:sz="6" w:space="1" w:color="auto"/>
      </w:pBdr>
      <w:jc w:val="center"/>
    </w:pPr>
    <w:rPr>
      <w:rFonts w:ascii="Arial" w:hAnsi="Arial"/>
      <w:vanish/>
      <w:sz w:val="16"/>
      <w:szCs w:val="16"/>
    </w:rPr>
  </w:style>
  <w:style w:type="paragraph" w:styleId="TOC1">
    <w:name w:val="toc 1"/>
    <w:basedOn w:val="Normal"/>
    <w:next w:val="Normal"/>
    <w:uiPriority w:val="39"/>
    <w:rsid w:val="00662B5E"/>
    <w:pPr>
      <w:spacing w:before="120" w:after="120"/>
    </w:pPr>
    <w:rPr>
      <w:rFonts w:ascii="Calibri" w:hAnsi="Calibri"/>
      <w:b/>
      <w:bCs/>
      <w:caps/>
      <w:color w:val="002060"/>
      <w:sz w:val="22"/>
    </w:rPr>
  </w:style>
  <w:style w:type="paragraph" w:styleId="TOC2">
    <w:name w:val="toc 2"/>
    <w:basedOn w:val="Normal"/>
    <w:next w:val="Normal"/>
    <w:uiPriority w:val="39"/>
    <w:rsid w:val="00662B5E"/>
    <w:pPr>
      <w:ind w:left="240"/>
    </w:pPr>
    <w:rPr>
      <w:rFonts w:ascii="Calibri" w:hAnsi="Calibri"/>
      <w:smallCaps/>
    </w:rPr>
  </w:style>
  <w:style w:type="paragraph" w:customStyle="1" w:styleId="Contents">
    <w:name w:val="Contents"/>
    <w:basedOn w:val="Normal"/>
    <w:next w:val="Normal"/>
    <w:rsid w:val="000C193D"/>
    <w:pPr>
      <w:spacing w:after="360" w:line="260" w:lineRule="atLeast"/>
    </w:pPr>
    <w:rPr>
      <w:rFonts w:ascii="Arial" w:hAnsi="Arial"/>
      <w:b/>
      <w:smallCaps/>
      <w:color w:val="183F70"/>
      <w:sz w:val="28"/>
    </w:rPr>
  </w:style>
  <w:style w:type="character" w:styleId="Hyperlink">
    <w:name w:val="Hyperlink"/>
    <w:uiPriority w:val="99"/>
    <w:rsid w:val="000C193D"/>
    <w:rPr>
      <w:color w:val="0000FF"/>
      <w:u w:val="single"/>
    </w:rPr>
  </w:style>
  <w:style w:type="paragraph" w:styleId="Header">
    <w:name w:val="header"/>
    <w:basedOn w:val="Normal"/>
    <w:rsid w:val="008F3DB9"/>
    <w:pPr>
      <w:tabs>
        <w:tab w:val="center" w:pos="4320"/>
        <w:tab w:val="right" w:pos="8640"/>
      </w:tabs>
    </w:pPr>
  </w:style>
  <w:style w:type="character" w:styleId="PageNumber">
    <w:name w:val="page number"/>
    <w:basedOn w:val="DefaultParagraphFont"/>
    <w:rsid w:val="008F3DB9"/>
  </w:style>
  <w:style w:type="paragraph" w:customStyle="1" w:styleId="Toc20">
    <w:name w:val="Toc2"/>
    <w:basedOn w:val="Normal"/>
    <w:rsid w:val="00910487"/>
  </w:style>
  <w:style w:type="paragraph" w:styleId="Footer">
    <w:name w:val="footer"/>
    <w:basedOn w:val="Normal"/>
    <w:rsid w:val="00A70DBD"/>
    <w:pPr>
      <w:tabs>
        <w:tab w:val="center" w:pos="4320"/>
        <w:tab w:val="right" w:pos="8640"/>
      </w:tabs>
    </w:pPr>
  </w:style>
  <w:style w:type="paragraph" w:customStyle="1" w:styleId="TableHeading">
    <w:name w:val="Table Heading"/>
    <w:basedOn w:val="Normal"/>
    <w:rsid w:val="00BE52CD"/>
    <w:pPr>
      <w:jc w:val="center"/>
    </w:pPr>
    <w:rPr>
      <w:rFonts w:ascii="Arial" w:hAnsi="Arial"/>
      <w:b/>
      <w:sz w:val="22"/>
    </w:rPr>
  </w:style>
  <w:style w:type="paragraph" w:customStyle="1" w:styleId="Style1">
    <w:name w:val="Style1"/>
    <w:basedOn w:val="Normal"/>
    <w:rsid w:val="00BE52CD"/>
    <w:rPr>
      <w:sz w:val="22"/>
    </w:rPr>
  </w:style>
  <w:style w:type="paragraph" w:styleId="BodyText">
    <w:name w:val="Body Text"/>
    <w:basedOn w:val="Normal"/>
    <w:rsid w:val="00BE52CD"/>
    <w:rPr>
      <w:i/>
      <w:iCs/>
      <w:sz w:val="22"/>
    </w:rPr>
  </w:style>
  <w:style w:type="paragraph" w:styleId="TOC3">
    <w:name w:val="toc 3"/>
    <w:basedOn w:val="Normal"/>
    <w:next w:val="Normal"/>
    <w:autoRedefine/>
    <w:uiPriority w:val="39"/>
    <w:rsid w:val="00662B5E"/>
    <w:pPr>
      <w:ind w:left="480"/>
    </w:pPr>
    <w:rPr>
      <w:rFonts w:ascii="Calibri" w:hAnsi="Calibri"/>
      <w:iCs/>
    </w:rPr>
  </w:style>
  <w:style w:type="paragraph" w:styleId="TOC4">
    <w:name w:val="toc 4"/>
    <w:basedOn w:val="Normal"/>
    <w:next w:val="Normal"/>
    <w:autoRedefine/>
    <w:uiPriority w:val="39"/>
    <w:rsid w:val="00DB5BD7"/>
    <w:pPr>
      <w:ind w:left="720"/>
    </w:pPr>
    <w:rPr>
      <w:rFonts w:ascii="Calibri" w:hAnsi="Calibri"/>
      <w:sz w:val="18"/>
      <w:szCs w:val="18"/>
    </w:rPr>
  </w:style>
  <w:style w:type="paragraph" w:styleId="ListParagraph">
    <w:name w:val="List Paragraph"/>
    <w:basedOn w:val="Normal"/>
    <w:uiPriority w:val="34"/>
    <w:qFormat/>
    <w:rsid w:val="00A10F69"/>
    <w:pPr>
      <w:ind w:left="720"/>
    </w:pPr>
    <w:rPr>
      <w:rFonts w:ascii="Calibri" w:eastAsia="Calibri" w:hAnsi="Calibri" w:cs="Calibri"/>
      <w:sz w:val="22"/>
      <w:szCs w:val="22"/>
    </w:rPr>
  </w:style>
  <w:style w:type="paragraph" w:styleId="TOCHeading">
    <w:name w:val="TOC Heading"/>
    <w:basedOn w:val="Heading1"/>
    <w:next w:val="Normal"/>
    <w:uiPriority w:val="39"/>
    <w:unhideWhenUsed/>
    <w:qFormat/>
    <w:rsid w:val="001C4071"/>
    <w:pPr>
      <w:keepLines/>
      <w:pageBreakBefore w:val="0"/>
      <w:numPr>
        <w:numId w:val="0"/>
      </w:numPr>
      <w:pBdr>
        <w:top w:val="none" w:sz="0" w:space="0" w:color="auto"/>
        <w:bottom w:val="none" w:sz="0" w:space="0" w:color="auto"/>
      </w:pBdr>
      <w:spacing w:before="240" w:after="0" w:line="259" w:lineRule="auto"/>
      <w:outlineLvl w:val="9"/>
    </w:pPr>
    <w:rPr>
      <w:rFonts w:ascii="Calibri Light" w:hAnsi="Calibri Light" w:cs="Times New Roman"/>
      <w:b w:val="0"/>
      <w:bCs w:val="0"/>
      <w:smallCaps w:val="0"/>
      <w:color w:val="2E74B5"/>
      <w:spacing w:val="0"/>
      <w:kern w:val="0"/>
      <w:sz w:val="32"/>
    </w:rPr>
  </w:style>
  <w:style w:type="character" w:styleId="Emphasis">
    <w:name w:val="Emphasis"/>
    <w:qFormat/>
    <w:rsid w:val="008D4178"/>
    <w:rPr>
      <w:i/>
      <w:iCs/>
    </w:rPr>
  </w:style>
  <w:style w:type="paragraph" w:styleId="TOC5">
    <w:name w:val="toc 5"/>
    <w:basedOn w:val="Normal"/>
    <w:next w:val="Normal"/>
    <w:autoRedefine/>
    <w:uiPriority w:val="39"/>
    <w:rsid w:val="002B6199"/>
    <w:pPr>
      <w:ind w:left="960"/>
    </w:pPr>
    <w:rPr>
      <w:rFonts w:ascii="Calibri" w:hAnsi="Calibri"/>
      <w:sz w:val="18"/>
      <w:szCs w:val="18"/>
    </w:rPr>
  </w:style>
  <w:style w:type="paragraph" w:styleId="TOC6">
    <w:name w:val="toc 6"/>
    <w:basedOn w:val="Normal"/>
    <w:next w:val="Normal"/>
    <w:autoRedefine/>
    <w:uiPriority w:val="39"/>
    <w:rsid w:val="002B6199"/>
    <w:pPr>
      <w:ind w:left="1200"/>
    </w:pPr>
    <w:rPr>
      <w:rFonts w:ascii="Calibri" w:hAnsi="Calibri"/>
      <w:sz w:val="18"/>
      <w:szCs w:val="18"/>
    </w:rPr>
  </w:style>
  <w:style w:type="paragraph" w:styleId="TOC7">
    <w:name w:val="toc 7"/>
    <w:basedOn w:val="Normal"/>
    <w:next w:val="Normal"/>
    <w:autoRedefine/>
    <w:uiPriority w:val="39"/>
    <w:rsid w:val="002B6199"/>
    <w:pPr>
      <w:ind w:left="1440"/>
    </w:pPr>
    <w:rPr>
      <w:rFonts w:ascii="Calibri" w:hAnsi="Calibri"/>
      <w:sz w:val="18"/>
      <w:szCs w:val="18"/>
    </w:rPr>
  </w:style>
  <w:style w:type="paragraph" w:styleId="TOC8">
    <w:name w:val="toc 8"/>
    <w:basedOn w:val="Normal"/>
    <w:next w:val="Normal"/>
    <w:autoRedefine/>
    <w:uiPriority w:val="39"/>
    <w:rsid w:val="002B6199"/>
    <w:pPr>
      <w:ind w:left="1680"/>
    </w:pPr>
    <w:rPr>
      <w:rFonts w:ascii="Calibri" w:hAnsi="Calibri"/>
      <w:sz w:val="18"/>
      <w:szCs w:val="18"/>
    </w:rPr>
  </w:style>
  <w:style w:type="paragraph" w:styleId="TOC9">
    <w:name w:val="toc 9"/>
    <w:basedOn w:val="Normal"/>
    <w:next w:val="Normal"/>
    <w:autoRedefine/>
    <w:uiPriority w:val="39"/>
    <w:rsid w:val="002B6199"/>
    <w:pPr>
      <w:ind w:left="1920"/>
    </w:pPr>
    <w:rPr>
      <w:rFonts w:ascii="Calibri" w:hAnsi="Calibri"/>
      <w:sz w:val="18"/>
      <w:szCs w:val="18"/>
    </w:rPr>
  </w:style>
  <w:style w:type="character" w:customStyle="1" w:styleId="pg1span">
    <w:name w:val="pg1span"/>
    <w:rsid w:val="0045343B"/>
  </w:style>
  <w:style w:type="character" w:customStyle="1" w:styleId="Heading2Char">
    <w:name w:val="Heading 2 Char"/>
    <w:basedOn w:val="DefaultParagraphFont"/>
    <w:link w:val="Heading2"/>
    <w:rsid w:val="009900FB"/>
    <w:rPr>
      <w:rFonts w:ascii="Arial" w:hAnsi="Arial"/>
      <w:b/>
      <w:bCs/>
      <w:iCs/>
      <w:color w:val="00858A"/>
      <w:szCs w:val="28"/>
    </w:rPr>
  </w:style>
  <w:style w:type="character" w:customStyle="1" w:styleId="Heading3Char">
    <w:name w:val="Heading 3 Char"/>
    <w:basedOn w:val="DefaultParagraphFont"/>
    <w:link w:val="Heading3"/>
    <w:rsid w:val="009900FB"/>
    <w:rPr>
      <w:rFonts w:ascii="Arial" w:hAnsi="Arial"/>
      <w:b/>
      <w:bCs/>
      <w:color w:val="00858A"/>
      <w:sz w:val="22"/>
      <w:szCs w:val="26"/>
    </w:rPr>
  </w:style>
  <w:style w:type="character" w:customStyle="1" w:styleId="Heading1Char">
    <w:name w:val="Heading 1 Char"/>
    <w:basedOn w:val="DefaultParagraphFont"/>
    <w:link w:val="Heading1"/>
    <w:rsid w:val="00203625"/>
    <w:rPr>
      <w:rFonts w:ascii="Arial" w:hAnsi="Arial"/>
      <w:b/>
      <w:bCs/>
      <w:smallCaps/>
      <w:color w:val="44546A"/>
      <w:spacing w:val="30"/>
      <w:kern w:val="32"/>
      <w:szCs w:val="32"/>
    </w:rPr>
  </w:style>
  <w:style w:type="paragraph" w:styleId="Revision">
    <w:name w:val="Revision"/>
    <w:hidden/>
    <w:uiPriority w:val="99"/>
    <w:semiHidden/>
    <w:rsid w:val="00DE72DF"/>
  </w:style>
  <w:style w:type="character" w:customStyle="1" w:styleId="UnresolvedMention">
    <w:name w:val="Unresolved Mention"/>
    <w:basedOn w:val="DefaultParagraphFont"/>
    <w:uiPriority w:val="99"/>
    <w:semiHidden/>
    <w:unhideWhenUsed/>
    <w:rsid w:val="00DE72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6923063">
      <w:bodyDiv w:val="1"/>
      <w:marLeft w:val="0"/>
      <w:marRight w:val="0"/>
      <w:marTop w:val="0"/>
      <w:marBottom w:val="0"/>
      <w:divBdr>
        <w:top w:val="none" w:sz="0" w:space="0" w:color="auto"/>
        <w:left w:val="none" w:sz="0" w:space="0" w:color="auto"/>
        <w:bottom w:val="none" w:sz="0" w:space="0" w:color="auto"/>
        <w:right w:val="none" w:sz="0" w:space="0" w:color="auto"/>
      </w:divBdr>
    </w:div>
    <w:div w:id="1363359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eader" Target="header3.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notes" Target="foot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2.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styles" Target="styles.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customXml" Target="../customXml/item6.xml"/></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 Id="rId4" Type="http://schemas.openxmlformats.org/officeDocument/2006/relationships/image" Target="media/image32.png"/></Relationships>
</file>

<file path=word/_rels/header3.xml.rels><?xml version="1.0" encoding="UTF-8" standalone="yes"?>
<Relationships xmlns="http://schemas.openxmlformats.org/package/2006/relationships"><Relationship Id="rId1"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reob\Desktop\Updated%20Detailed_Design_Document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30B409372C9CC4CAE0D783D30471429" ma:contentTypeVersion="7" ma:contentTypeDescription="Create a new document." ma:contentTypeScope="" ma:versionID="4611e6e69f77e7102a29534e42d45d32">
  <xsd:schema xmlns:xsd="http://www.w3.org/2001/XMLSchema" xmlns:xs="http://www.w3.org/2001/XMLSchema" xmlns:p="http://schemas.microsoft.com/office/2006/metadata/properties" xmlns:ns1="http://schemas.microsoft.com/sharepoint/v3" xmlns:ns2="ce702dbc-854a-42dd-af67-dde56e8239cb" xmlns:ns3="http://schemas.microsoft.com/sharepoint/v4" targetNamespace="http://schemas.microsoft.com/office/2006/metadata/properties" ma:root="true" ma:fieldsID="474dd91ac5a0b514810bc507c23b65cf" ns1:_="" ns2:_="" ns3:_="">
    <xsd:import namespace="http://schemas.microsoft.com/sharepoint/v3"/>
    <xsd:import namespace="ce702dbc-854a-42dd-af67-dde56e8239cb"/>
    <xsd:import namespace="http://schemas.microsoft.com/sharepoint/v4"/>
    <xsd:element name="properties">
      <xsd:complexType>
        <xsd:sequence>
          <xsd:element name="documentManagement">
            <xsd:complexType>
              <xsd:all>
                <xsd:element ref="ns2:_dlc_DocId" minOccurs="0"/>
                <xsd:element ref="ns2:_dlc_DocIdUrl" minOccurs="0"/>
                <xsd:element ref="ns2:_dlc_DocIdPersistId" minOccurs="0"/>
                <xsd:element ref="ns1:EmailSender" minOccurs="0"/>
                <xsd:element ref="ns1:EmailTo" minOccurs="0"/>
                <xsd:element ref="ns1:EmailCc" minOccurs="0"/>
                <xsd:element ref="ns1:EmailFrom" minOccurs="0"/>
                <xsd:element ref="ns1:EmailSubject" minOccurs="0"/>
                <xsd:element ref="ns3:EmailHeaders" minOccurs="0"/>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EmailSender" ma:index="11" nillable="true" ma:displayName="E-Mail Sender" ma:hidden="true" ma:internalName="EmailSender">
      <xsd:simpleType>
        <xsd:restriction base="dms:Note">
          <xsd:maxLength value="255"/>
        </xsd:restriction>
      </xsd:simpleType>
    </xsd:element>
    <xsd:element name="EmailTo" ma:index="12" nillable="true" ma:displayName="E-Mail To" ma:hidden="true" ma:internalName="EmailTo">
      <xsd:simpleType>
        <xsd:restriction base="dms:Note">
          <xsd:maxLength value="255"/>
        </xsd:restriction>
      </xsd:simpleType>
    </xsd:element>
    <xsd:element name="EmailCc" ma:index="13" nillable="true" ma:displayName="E-Mail Cc" ma:hidden="true" ma:internalName="EmailCc">
      <xsd:simpleType>
        <xsd:restriction base="dms:Note">
          <xsd:maxLength value="255"/>
        </xsd:restriction>
      </xsd:simpleType>
    </xsd:element>
    <xsd:element name="EmailFrom" ma:index="14" nillable="true" ma:displayName="E-Mail From" ma:hidden="true" ma:internalName="EmailFrom">
      <xsd:simpleType>
        <xsd:restriction base="dms:Text"/>
      </xsd:simpleType>
    </xsd:element>
    <xsd:element name="EmailSubject" ma:index="15" nillable="true" ma:displayName="E-Mail Subject" ma:hidden="true" ma:internalName="EmailSubject">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e702dbc-854a-42dd-af67-dde56e8239cb"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EmailHeaders" ma:index="16" nillable="true" ma:displayName="E-Mail Headers" ma:hidden="true" ma:internalName="EmailHeaders">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Project Contact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LongProperties xmlns="http://schemas.microsoft.com/office/2006/metadata/long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dlc_DocId xmlns="ce702dbc-854a-42dd-af67-dde56e8239cb">DF6JW355AR5D-32758-49</_dlc_DocId>
    <_dlc_DocIdUrl xmlns="ce702dbc-854a-42dd-af67-dde56e8239cb">
      <Url>https://backbone.chetu.com/Customer-Projects/5StarGlobalEntertainment-TKCS/_layouts/15/DocIdRedir.aspx?ID=DF6JW355AR5D-32758-49</Url>
      <Description>DF6JW355AR5D-32758-49</Description>
    </_dlc_DocIdUrl>
    <EmailTo xmlns="http://schemas.microsoft.com/sharepoint/v3" xsi:nil="true"/>
    <EmailHeaders xmlns="http://schemas.microsoft.com/sharepoint/v4" xsi:nil="true"/>
    <EmailSender xmlns="http://schemas.microsoft.com/sharepoint/v3" xsi:nil="true"/>
    <EmailFrom xmlns="http://schemas.microsoft.com/sharepoint/v3" xsi:nil="true"/>
    <EmailSubject xmlns="http://schemas.microsoft.com/sharepoint/v3" xsi:nil="true"/>
    <EmailCc xmlns="http://schemas.microsoft.com/sharepoint/v3" xsi:nil="true"/>
  </documentManagement>
</p:properties>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16BBBC-F125-4B2C-A80D-49E46FB804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e702dbc-854a-42dd-af67-dde56e8239cb"/>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2CC138-D63D-4EF6-8885-B23599D89C90}">
  <ds:schemaRefs>
    <ds:schemaRef ds:uri="http://schemas.microsoft.com/office/2006/metadata/longProperties"/>
  </ds:schemaRefs>
</ds:datastoreItem>
</file>

<file path=customXml/itemProps3.xml><?xml version="1.0" encoding="utf-8"?>
<ds:datastoreItem xmlns:ds="http://schemas.openxmlformats.org/officeDocument/2006/customXml" ds:itemID="{6A7450C5-918C-4C4B-BA31-B7A9133F87B1}">
  <ds:schemaRefs>
    <ds:schemaRef ds:uri="http://schemas.microsoft.com/sharepoint/v3/contenttype/forms"/>
  </ds:schemaRefs>
</ds:datastoreItem>
</file>

<file path=customXml/itemProps4.xml><?xml version="1.0" encoding="utf-8"?>
<ds:datastoreItem xmlns:ds="http://schemas.openxmlformats.org/officeDocument/2006/customXml" ds:itemID="{769758A7-DB5D-4218-B518-0B5793669DB0}">
  <ds:schemaRefs>
    <ds:schemaRef ds:uri="http://schemas.microsoft.com/sharepoint/v4"/>
    <ds:schemaRef ds:uri="http://schemas.openxmlformats.org/package/2006/metadata/core-properties"/>
    <ds:schemaRef ds:uri="ce702dbc-854a-42dd-af67-dde56e8239cb"/>
    <ds:schemaRef ds:uri="http://www.w3.org/XML/1998/namespace"/>
    <ds:schemaRef ds:uri="http://schemas.microsoft.com/sharepoint/v3"/>
    <ds:schemaRef ds:uri="http://schemas.microsoft.com/office/infopath/2007/PartnerControls"/>
    <ds:schemaRef ds:uri="http://purl.org/dc/dcmitype/"/>
    <ds:schemaRef ds:uri="http://schemas.microsoft.com/office/2006/documentManagement/types"/>
    <ds:schemaRef ds:uri="http://purl.org/dc/terms/"/>
    <ds:schemaRef ds:uri="http://schemas.microsoft.com/office/2006/metadata/properties"/>
    <ds:schemaRef ds:uri="http://purl.org/dc/elements/1.1/"/>
  </ds:schemaRefs>
</ds:datastoreItem>
</file>

<file path=customXml/itemProps5.xml><?xml version="1.0" encoding="utf-8"?>
<ds:datastoreItem xmlns:ds="http://schemas.openxmlformats.org/officeDocument/2006/customXml" ds:itemID="{92D74E95-E221-409F-BE38-596ABE532D05}">
  <ds:schemaRefs>
    <ds:schemaRef ds:uri="http://schemas.microsoft.com/sharepoint/events"/>
  </ds:schemaRefs>
</ds:datastoreItem>
</file>

<file path=customXml/itemProps6.xml><?xml version="1.0" encoding="utf-8"?>
<ds:datastoreItem xmlns:ds="http://schemas.openxmlformats.org/officeDocument/2006/customXml" ds:itemID="{D43A82EE-71C4-4730-829C-4B69B96C8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Updated Detailed_Design_Document_Template.dot</Template>
  <TotalTime>226</TotalTime>
  <Pages>33</Pages>
  <Words>1859</Words>
  <Characters>9052</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Design_Document_Template</vt:lpstr>
    </vt:vector>
  </TitlesOfParts>
  <Manager>Prem Khatri</Manager>
  <Company>Chetu Inc.</Company>
  <LinksUpToDate>false</LinksUpToDate>
  <CharactersWithSpaces>10890</CharactersWithSpaces>
  <SharedDoc>false</SharedDoc>
  <HLinks>
    <vt:vector size="216" baseType="variant">
      <vt:variant>
        <vt:i4>1048636</vt:i4>
      </vt:variant>
      <vt:variant>
        <vt:i4>212</vt:i4>
      </vt:variant>
      <vt:variant>
        <vt:i4>0</vt:i4>
      </vt:variant>
      <vt:variant>
        <vt:i4>5</vt:i4>
      </vt:variant>
      <vt:variant>
        <vt:lpwstr/>
      </vt:variant>
      <vt:variant>
        <vt:lpwstr>_Toc507182645</vt:lpwstr>
      </vt:variant>
      <vt:variant>
        <vt:i4>1048636</vt:i4>
      </vt:variant>
      <vt:variant>
        <vt:i4>206</vt:i4>
      </vt:variant>
      <vt:variant>
        <vt:i4>0</vt:i4>
      </vt:variant>
      <vt:variant>
        <vt:i4>5</vt:i4>
      </vt:variant>
      <vt:variant>
        <vt:lpwstr/>
      </vt:variant>
      <vt:variant>
        <vt:lpwstr>_Toc507182644</vt:lpwstr>
      </vt:variant>
      <vt:variant>
        <vt:i4>1048636</vt:i4>
      </vt:variant>
      <vt:variant>
        <vt:i4>200</vt:i4>
      </vt:variant>
      <vt:variant>
        <vt:i4>0</vt:i4>
      </vt:variant>
      <vt:variant>
        <vt:i4>5</vt:i4>
      </vt:variant>
      <vt:variant>
        <vt:lpwstr/>
      </vt:variant>
      <vt:variant>
        <vt:lpwstr>_Toc507182643</vt:lpwstr>
      </vt:variant>
      <vt:variant>
        <vt:i4>1048636</vt:i4>
      </vt:variant>
      <vt:variant>
        <vt:i4>194</vt:i4>
      </vt:variant>
      <vt:variant>
        <vt:i4>0</vt:i4>
      </vt:variant>
      <vt:variant>
        <vt:i4>5</vt:i4>
      </vt:variant>
      <vt:variant>
        <vt:lpwstr/>
      </vt:variant>
      <vt:variant>
        <vt:lpwstr>_Toc507182642</vt:lpwstr>
      </vt:variant>
      <vt:variant>
        <vt:i4>1048636</vt:i4>
      </vt:variant>
      <vt:variant>
        <vt:i4>188</vt:i4>
      </vt:variant>
      <vt:variant>
        <vt:i4>0</vt:i4>
      </vt:variant>
      <vt:variant>
        <vt:i4>5</vt:i4>
      </vt:variant>
      <vt:variant>
        <vt:lpwstr/>
      </vt:variant>
      <vt:variant>
        <vt:lpwstr>_Toc507182641</vt:lpwstr>
      </vt:variant>
      <vt:variant>
        <vt:i4>1048636</vt:i4>
      </vt:variant>
      <vt:variant>
        <vt:i4>182</vt:i4>
      </vt:variant>
      <vt:variant>
        <vt:i4>0</vt:i4>
      </vt:variant>
      <vt:variant>
        <vt:i4>5</vt:i4>
      </vt:variant>
      <vt:variant>
        <vt:lpwstr/>
      </vt:variant>
      <vt:variant>
        <vt:lpwstr>_Toc507182640</vt:lpwstr>
      </vt:variant>
      <vt:variant>
        <vt:i4>1507388</vt:i4>
      </vt:variant>
      <vt:variant>
        <vt:i4>176</vt:i4>
      </vt:variant>
      <vt:variant>
        <vt:i4>0</vt:i4>
      </vt:variant>
      <vt:variant>
        <vt:i4>5</vt:i4>
      </vt:variant>
      <vt:variant>
        <vt:lpwstr/>
      </vt:variant>
      <vt:variant>
        <vt:lpwstr>_Toc507182639</vt:lpwstr>
      </vt:variant>
      <vt:variant>
        <vt:i4>1507388</vt:i4>
      </vt:variant>
      <vt:variant>
        <vt:i4>170</vt:i4>
      </vt:variant>
      <vt:variant>
        <vt:i4>0</vt:i4>
      </vt:variant>
      <vt:variant>
        <vt:i4>5</vt:i4>
      </vt:variant>
      <vt:variant>
        <vt:lpwstr/>
      </vt:variant>
      <vt:variant>
        <vt:lpwstr>_Toc507182638</vt:lpwstr>
      </vt:variant>
      <vt:variant>
        <vt:i4>1507388</vt:i4>
      </vt:variant>
      <vt:variant>
        <vt:i4>164</vt:i4>
      </vt:variant>
      <vt:variant>
        <vt:i4>0</vt:i4>
      </vt:variant>
      <vt:variant>
        <vt:i4>5</vt:i4>
      </vt:variant>
      <vt:variant>
        <vt:lpwstr/>
      </vt:variant>
      <vt:variant>
        <vt:lpwstr>_Toc507182637</vt:lpwstr>
      </vt:variant>
      <vt:variant>
        <vt:i4>1507388</vt:i4>
      </vt:variant>
      <vt:variant>
        <vt:i4>158</vt:i4>
      </vt:variant>
      <vt:variant>
        <vt:i4>0</vt:i4>
      </vt:variant>
      <vt:variant>
        <vt:i4>5</vt:i4>
      </vt:variant>
      <vt:variant>
        <vt:lpwstr/>
      </vt:variant>
      <vt:variant>
        <vt:lpwstr>_Toc507182636</vt:lpwstr>
      </vt:variant>
      <vt:variant>
        <vt:i4>1507388</vt:i4>
      </vt:variant>
      <vt:variant>
        <vt:i4>152</vt:i4>
      </vt:variant>
      <vt:variant>
        <vt:i4>0</vt:i4>
      </vt:variant>
      <vt:variant>
        <vt:i4>5</vt:i4>
      </vt:variant>
      <vt:variant>
        <vt:lpwstr/>
      </vt:variant>
      <vt:variant>
        <vt:lpwstr>_Toc507182635</vt:lpwstr>
      </vt:variant>
      <vt:variant>
        <vt:i4>1507388</vt:i4>
      </vt:variant>
      <vt:variant>
        <vt:i4>146</vt:i4>
      </vt:variant>
      <vt:variant>
        <vt:i4>0</vt:i4>
      </vt:variant>
      <vt:variant>
        <vt:i4>5</vt:i4>
      </vt:variant>
      <vt:variant>
        <vt:lpwstr/>
      </vt:variant>
      <vt:variant>
        <vt:lpwstr>_Toc507182634</vt:lpwstr>
      </vt:variant>
      <vt:variant>
        <vt:i4>1507388</vt:i4>
      </vt:variant>
      <vt:variant>
        <vt:i4>140</vt:i4>
      </vt:variant>
      <vt:variant>
        <vt:i4>0</vt:i4>
      </vt:variant>
      <vt:variant>
        <vt:i4>5</vt:i4>
      </vt:variant>
      <vt:variant>
        <vt:lpwstr/>
      </vt:variant>
      <vt:variant>
        <vt:lpwstr>_Toc507182633</vt:lpwstr>
      </vt:variant>
      <vt:variant>
        <vt:i4>1507388</vt:i4>
      </vt:variant>
      <vt:variant>
        <vt:i4>134</vt:i4>
      </vt:variant>
      <vt:variant>
        <vt:i4>0</vt:i4>
      </vt:variant>
      <vt:variant>
        <vt:i4>5</vt:i4>
      </vt:variant>
      <vt:variant>
        <vt:lpwstr/>
      </vt:variant>
      <vt:variant>
        <vt:lpwstr>_Toc507182632</vt:lpwstr>
      </vt:variant>
      <vt:variant>
        <vt:i4>1507388</vt:i4>
      </vt:variant>
      <vt:variant>
        <vt:i4>128</vt:i4>
      </vt:variant>
      <vt:variant>
        <vt:i4>0</vt:i4>
      </vt:variant>
      <vt:variant>
        <vt:i4>5</vt:i4>
      </vt:variant>
      <vt:variant>
        <vt:lpwstr/>
      </vt:variant>
      <vt:variant>
        <vt:lpwstr>_Toc507182631</vt:lpwstr>
      </vt:variant>
      <vt:variant>
        <vt:i4>1507388</vt:i4>
      </vt:variant>
      <vt:variant>
        <vt:i4>122</vt:i4>
      </vt:variant>
      <vt:variant>
        <vt:i4>0</vt:i4>
      </vt:variant>
      <vt:variant>
        <vt:i4>5</vt:i4>
      </vt:variant>
      <vt:variant>
        <vt:lpwstr/>
      </vt:variant>
      <vt:variant>
        <vt:lpwstr>_Toc507182630</vt:lpwstr>
      </vt:variant>
      <vt:variant>
        <vt:i4>1441852</vt:i4>
      </vt:variant>
      <vt:variant>
        <vt:i4>116</vt:i4>
      </vt:variant>
      <vt:variant>
        <vt:i4>0</vt:i4>
      </vt:variant>
      <vt:variant>
        <vt:i4>5</vt:i4>
      </vt:variant>
      <vt:variant>
        <vt:lpwstr/>
      </vt:variant>
      <vt:variant>
        <vt:lpwstr>_Toc507182629</vt:lpwstr>
      </vt:variant>
      <vt:variant>
        <vt:i4>1441852</vt:i4>
      </vt:variant>
      <vt:variant>
        <vt:i4>110</vt:i4>
      </vt:variant>
      <vt:variant>
        <vt:i4>0</vt:i4>
      </vt:variant>
      <vt:variant>
        <vt:i4>5</vt:i4>
      </vt:variant>
      <vt:variant>
        <vt:lpwstr/>
      </vt:variant>
      <vt:variant>
        <vt:lpwstr>_Toc507182628</vt:lpwstr>
      </vt:variant>
      <vt:variant>
        <vt:i4>1441852</vt:i4>
      </vt:variant>
      <vt:variant>
        <vt:i4>104</vt:i4>
      </vt:variant>
      <vt:variant>
        <vt:i4>0</vt:i4>
      </vt:variant>
      <vt:variant>
        <vt:i4>5</vt:i4>
      </vt:variant>
      <vt:variant>
        <vt:lpwstr/>
      </vt:variant>
      <vt:variant>
        <vt:lpwstr>_Toc507182627</vt:lpwstr>
      </vt:variant>
      <vt:variant>
        <vt:i4>1441852</vt:i4>
      </vt:variant>
      <vt:variant>
        <vt:i4>98</vt:i4>
      </vt:variant>
      <vt:variant>
        <vt:i4>0</vt:i4>
      </vt:variant>
      <vt:variant>
        <vt:i4>5</vt:i4>
      </vt:variant>
      <vt:variant>
        <vt:lpwstr/>
      </vt:variant>
      <vt:variant>
        <vt:lpwstr>_Toc507182626</vt:lpwstr>
      </vt:variant>
      <vt:variant>
        <vt:i4>1441852</vt:i4>
      </vt:variant>
      <vt:variant>
        <vt:i4>92</vt:i4>
      </vt:variant>
      <vt:variant>
        <vt:i4>0</vt:i4>
      </vt:variant>
      <vt:variant>
        <vt:i4>5</vt:i4>
      </vt:variant>
      <vt:variant>
        <vt:lpwstr/>
      </vt:variant>
      <vt:variant>
        <vt:lpwstr>_Toc507182625</vt:lpwstr>
      </vt:variant>
      <vt:variant>
        <vt:i4>1441852</vt:i4>
      </vt:variant>
      <vt:variant>
        <vt:i4>86</vt:i4>
      </vt:variant>
      <vt:variant>
        <vt:i4>0</vt:i4>
      </vt:variant>
      <vt:variant>
        <vt:i4>5</vt:i4>
      </vt:variant>
      <vt:variant>
        <vt:lpwstr/>
      </vt:variant>
      <vt:variant>
        <vt:lpwstr>_Toc507182624</vt:lpwstr>
      </vt:variant>
      <vt:variant>
        <vt:i4>1441852</vt:i4>
      </vt:variant>
      <vt:variant>
        <vt:i4>80</vt:i4>
      </vt:variant>
      <vt:variant>
        <vt:i4>0</vt:i4>
      </vt:variant>
      <vt:variant>
        <vt:i4>5</vt:i4>
      </vt:variant>
      <vt:variant>
        <vt:lpwstr/>
      </vt:variant>
      <vt:variant>
        <vt:lpwstr>_Toc507182623</vt:lpwstr>
      </vt:variant>
      <vt:variant>
        <vt:i4>1441852</vt:i4>
      </vt:variant>
      <vt:variant>
        <vt:i4>74</vt:i4>
      </vt:variant>
      <vt:variant>
        <vt:i4>0</vt:i4>
      </vt:variant>
      <vt:variant>
        <vt:i4>5</vt:i4>
      </vt:variant>
      <vt:variant>
        <vt:lpwstr/>
      </vt:variant>
      <vt:variant>
        <vt:lpwstr>_Toc507182622</vt:lpwstr>
      </vt:variant>
      <vt:variant>
        <vt:i4>1441852</vt:i4>
      </vt:variant>
      <vt:variant>
        <vt:i4>68</vt:i4>
      </vt:variant>
      <vt:variant>
        <vt:i4>0</vt:i4>
      </vt:variant>
      <vt:variant>
        <vt:i4>5</vt:i4>
      </vt:variant>
      <vt:variant>
        <vt:lpwstr/>
      </vt:variant>
      <vt:variant>
        <vt:lpwstr>_Toc507182621</vt:lpwstr>
      </vt:variant>
      <vt:variant>
        <vt:i4>1441852</vt:i4>
      </vt:variant>
      <vt:variant>
        <vt:i4>62</vt:i4>
      </vt:variant>
      <vt:variant>
        <vt:i4>0</vt:i4>
      </vt:variant>
      <vt:variant>
        <vt:i4>5</vt:i4>
      </vt:variant>
      <vt:variant>
        <vt:lpwstr/>
      </vt:variant>
      <vt:variant>
        <vt:lpwstr>_Toc507182620</vt:lpwstr>
      </vt:variant>
      <vt:variant>
        <vt:i4>1376316</vt:i4>
      </vt:variant>
      <vt:variant>
        <vt:i4>56</vt:i4>
      </vt:variant>
      <vt:variant>
        <vt:i4>0</vt:i4>
      </vt:variant>
      <vt:variant>
        <vt:i4>5</vt:i4>
      </vt:variant>
      <vt:variant>
        <vt:lpwstr/>
      </vt:variant>
      <vt:variant>
        <vt:lpwstr>_Toc507182619</vt:lpwstr>
      </vt:variant>
      <vt:variant>
        <vt:i4>1376316</vt:i4>
      </vt:variant>
      <vt:variant>
        <vt:i4>50</vt:i4>
      </vt:variant>
      <vt:variant>
        <vt:i4>0</vt:i4>
      </vt:variant>
      <vt:variant>
        <vt:i4>5</vt:i4>
      </vt:variant>
      <vt:variant>
        <vt:lpwstr/>
      </vt:variant>
      <vt:variant>
        <vt:lpwstr>_Toc507182618</vt:lpwstr>
      </vt:variant>
      <vt:variant>
        <vt:i4>1376316</vt:i4>
      </vt:variant>
      <vt:variant>
        <vt:i4>44</vt:i4>
      </vt:variant>
      <vt:variant>
        <vt:i4>0</vt:i4>
      </vt:variant>
      <vt:variant>
        <vt:i4>5</vt:i4>
      </vt:variant>
      <vt:variant>
        <vt:lpwstr/>
      </vt:variant>
      <vt:variant>
        <vt:lpwstr>_Toc507182617</vt:lpwstr>
      </vt:variant>
      <vt:variant>
        <vt:i4>1376316</vt:i4>
      </vt:variant>
      <vt:variant>
        <vt:i4>38</vt:i4>
      </vt:variant>
      <vt:variant>
        <vt:i4>0</vt:i4>
      </vt:variant>
      <vt:variant>
        <vt:i4>5</vt:i4>
      </vt:variant>
      <vt:variant>
        <vt:lpwstr/>
      </vt:variant>
      <vt:variant>
        <vt:lpwstr>_Toc507182616</vt:lpwstr>
      </vt:variant>
      <vt:variant>
        <vt:i4>1376316</vt:i4>
      </vt:variant>
      <vt:variant>
        <vt:i4>32</vt:i4>
      </vt:variant>
      <vt:variant>
        <vt:i4>0</vt:i4>
      </vt:variant>
      <vt:variant>
        <vt:i4>5</vt:i4>
      </vt:variant>
      <vt:variant>
        <vt:lpwstr/>
      </vt:variant>
      <vt:variant>
        <vt:lpwstr>_Toc507182615</vt:lpwstr>
      </vt:variant>
      <vt:variant>
        <vt:i4>1376316</vt:i4>
      </vt:variant>
      <vt:variant>
        <vt:i4>26</vt:i4>
      </vt:variant>
      <vt:variant>
        <vt:i4>0</vt:i4>
      </vt:variant>
      <vt:variant>
        <vt:i4>5</vt:i4>
      </vt:variant>
      <vt:variant>
        <vt:lpwstr/>
      </vt:variant>
      <vt:variant>
        <vt:lpwstr>_Toc507182614</vt:lpwstr>
      </vt:variant>
      <vt:variant>
        <vt:i4>1376316</vt:i4>
      </vt:variant>
      <vt:variant>
        <vt:i4>20</vt:i4>
      </vt:variant>
      <vt:variant>
        <vt:i4>0</vt:i4>
      </vt:variant>
      <vt:variant>
        <vt:i4>5</vt:i4>
      </vt:variant>
      <vt:variant>
        <vt:lpwstr/>
      </vt:variant>
      <vt:variant>
        <vt:lpwstr>_Toc507182613</vt:lpwstr>
      </vt:variant>
      <vt:variant>
        <vt:i4>1376316</vt:i4>
      </vt:variant>
      <vt:variant>
        <vt:i4>14</vt:i4>
      </vt:variant>
      <vt:variant>
        <vt:i4>0</vt:i4>
      </vt:variant>
      <vt:variant>
        <vt:i4>5</vt:i4>
      </vt:variant>
      <vt:variant>
        <vt:lpwstr/>
      </vt:variant>
      <vt:variant>
        <vt:lpwstr>_Toc507182612</vt:lpwstr>
      </vt:variant>
      <vt:variant>
        <vt:i4>1376316</vt:i4>
      </vt:variant>
      <vt:variant>
        <vt:i4>8</vt:i4>
      </vt:variant>
      <vt:variant>
        <vt:i4>0</vt:i4>
      </vt:variant>
      <vt:variant>
        <vt:i4>5</vt:i4>
      </vt:variant>
      <vt:variant>
        <vt:lpwstr/>
      </vt:variant>
      <vt:variant>
        <vt:lpwstr>_Toc507182611</vt:lpwstr>
      </vt:variant>
      <vt:variant>
        <vt:i4>1376316</vt:i4>
      </vt:variant>
      <vt:variant>
        <vt:i4>2</vt:i4>
      </vt:variant>
      <vt:variant>
        <vt:i4>0</vt:i4>
      </vt:variant>
      <vt:variant>
        <vt:i4>5</vt:i4>
      </vt:variant>
      <vt:variant>
        <vt:lpwstr/>
      </vt:variant>
      <vt:variant>
        <vt:lpwstr>_Toc507182610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Design_Document_Template</dc:title>
  <dc:subject/>
  <dc:creator>Andre'o Brien</dc:creator>
  <cp:keywords/>
  <cp:lastModifiedBy>Ram Patel3</cp:lastModifiedBy>
  <cp:revision>42</cp:revision>
  <dcterms:created xsi:type="dcterms:W3CDTF">2023-05-24T14:11:00Z</dcterms:created>
  <dcterms:modified xsi:type="dcterms:W3CDTF">2023-06-19T18:07:00Z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DF6JW355AR5D-6921-83</vt:lpwstr>
  </property>
  <property fmtid="{D5CDD505-2E9C-101B-9397-08002B2CF9AE}" pid="3" name="_dlc_DocIdItemGuid">
    <vt:lpwstr>443a76d0-f341-493f-9991-fafa083487e7</vt:lpwstr>
  </property>
  <property fmtid="{D5CDD505-2E9C-101B-9397-08002B2CF9AE}" pid="4" name="_dlc_DocIdUrl">
    <vt:lpwstr>https://backbone.chetu.com/Education/_layouts/DocIdRedir.aspx?ID=DF6JW355AR5D-6921-83, DF6JW355AR5D-6921-83</vt:lpwstr>
  </property>
  <property fmtid="{D5CDD505-2E9C-101B-9397-08002B2CF9AE}" pid="5" name="ContentTypeId">
    <vt:lpwstr>0x010100130B409372C9CC4CAE0D783D30471429</vt:lpwstr>
  </property>
</Properties>
</file>